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7A8B1" w14:textId="77777777" w:rsidR="004D36D7" w:rsidRPr="00FD4A68" w:rsidRDefault="00603C52" w:rsidP="00FD4A68">
      <w:pPr>
        <w:pStyle w:val="LabTitle"/>
        <w:rPr>
          <w:rStyle w:val="LabTitleInstVersred"/>
          <w:b/>
          <w:color w:val="auto"/>
        </w:rPr>
      </w:pPr>
      <w:r>
        <w:t>Lab</w:t>
      </w:r>
      <w:r w:rsidR="00B97943">
        <w:t xml:space="preserve"> </w:t>
      </w:r>
      <w:r w:rsidR="005D3E53">
        <w:t>–</w:t>
      </w:r>
      <w:r w:rsidR="006513FB">
        <w:t xml:space="preserve"> </w:t>
      </w:r>
      <w:r w:rsidR="009D7E32">
        <w:t>U</w:t>
      </w:r>
      <w:r w:rsidR="00AD376C">
        <w:t>s</w:t>
      </w:r>
      <w:r w:rsidR="009D7E32">
        <w:t xml:space="preserve">ing the </w:t>
      </w:r>
      <w:r w:rsidR="00AD376C">
        <w:t xml:space="preserve">APIC-EM </w:t>
      </w:r>
      <w:r w:rsidR="009D7E32">
        <w:t>Path Trace API</w:t>
      </w:r>
      <w:r w:rsidR="009D7E32" w:rsidRPr="00FD4A68">
        <w:rPr>
          <w:rStyle w:val="LabTitleInstVersred"/>
        </w:rPr>
        <w:t xml:space="preserve"> </w:t>
      </w:r>
      <w:r w:rsidR="00D84BDA" w:rsidRPr="00FD4A68">
        <w:rPr>
          <w:rStyle w:val="LabTitleInstVersred"/>
        </w:rPr>
        <w:t>(Instructor Version)</w:t>
      </w:r>
    </w:p>
    <w:p w14:paraId="73AF6E48"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2C26B426" w14:textId="77777777" w:rsidR="00D778DF" w:rsidRPr="00E70096" w:rsidRDefault="009D7E32" w:rsidP="00E70096">
      <w:pPr>
        <w:pStyle w:val="LabSection"/>
      </w:pPr>
      <w:r>
        <w:t>O</w:t>
      </w:r>
      <w:r w:rsidR="00D778DF" w:rsidRPr="00E70096">
        <w:t>bjectives</w:t>
      </w:r>
    </w:p>
    <w:p w14:paraId="63D9D02C" w14:textId="61F5549B" w:rsidR="00E70096" w:rsidRPr="00E70096" w:rsidRDefault="00976105" w:rsidP="00E70096">
      <w:pPr>
        <w:pStyle w:val="BodyTextL25"/>
      </w:pPr>
      <w:r>
        <w:t>In this lab, you will create a program interacts with</w:t>
      </w:r>
      <w:r w:rsidR="00AD743C">
        <w:t xml:space="preserve"> APIC-EM Path Trace application.</w:t>
      </w:r>
    </w:p>
    <w:p w14:paraId="658D0D3C" w14:textId="77777777" w:rsidR="00D778DF" w:rsidRPr="00E70096" w:rsidRDefault="00D778DF" w:rsidP="00943A9E">
      <w:pPr>
        <w:pStyle w:val="LabSection"/>
      </w:pPr>
      <w:r w:rsidRPr="00E70096">
        <w:t>Background / Scenario</w:t>
      </w:r>
    </w:p>
    <w:p w14:paraId="6F41B01A" w14:textId="2CDE54FC" w:rsidR="00D778DF" w:rsidRDefault="009D7E32" w:rsidP="00D778DF">
      <w:pPr>
        <w:pStyle w:val="BodyTextL25"/>
      </w:pPr>
      <w:r>
        <w:t>In this lab, you will utilize the APIC-EM API to perform a Path Trace by creating a program in Python, and by using the functions that have been created in the workshop.</w:t>
      </w:r>
    </w:p>
    <w:p w14:paraId="602748DC" w14:textId="2ED41026" w:rsidR="00AD743C" w:rsidRDefault="00AD743C" w:rsidP="00AD743C">
      <w:pPr>
        <w:pStyle w:val="BodyTextL25"/>
      </w:pPr>
      <w:r>
        <w:t xml:space="preserve">The APIC-EM includes a robust Path Trace application that is accessible through the API. </w:t>
      </w:r>
      <w:r w:rsidR="00645F2E">
        <w:t>You</w:t>
      </w:r>
      <w:r>
        <w:t xml:space="preserve"> will complete a program that does the following:</w:t>
      </w:r>
    </w:p>
    <w:p w14:paraId="5E2302E7" w14:textId="6B532832" w:rsidR="00AD743C" w:rsidRDefault="00AD743C" w:rsidP="00AD743C">
      <w:pPr>
        <w:pStyle w:val="Bulletlevel1"/>
      </w:pPr>
      <w:r>
        <w:t>Display</w:t>
      </w:r>
      <w:r w:rsidR="00A82EFA">
        <w:t>s</w:t>
      </w:r>
      <w:r>
        <w:t xml:space="preserve"> lists of all of the hosts and network devices on the APIC-EM network.</w:t>
      </w:r>
    </w:p>
    <w:p w14:paraId="00332FBD" w14:textId="14C0B719" w:rsidR="00AD743C" w:rsidRDefault="00AD743C" w:rsidP="00AD743C">
      <w:pPr>
        <w:pStyle w:val="Bulletlevel1"/>
      </w:pPr>
      <w:r>
        <w:t>Accept</w:t>
      </w:r>
      <w:r w:rsidR="00A82EFA">
        <w:t>s</w:t>
      </w:r>
      <w:r>
        <w:t xml:space="preserve"> user input for the source and destination devices for the </w:t>
      </w:r>
      <w:r w:rsidR="00766A1D">
        <w:t>Path Trace</w:t>
      </w:r>
      <w:r>
        <w:t>.</w:t>
      </w:r>
    </w:p>
    <w:p w14:paraId="46BB14A4" w14:textId="3325116A" w:rsidR="00AD743C" w:rsidRDefault="00AD743C" w:rsidP="00AD743C">
      <w:pPr>
        <w:pStyle w:val="Bulletlevel1"/>
      </w:pPr>
      <w:r>
        <w:t>Initiate</w:t>
      </w:r>
      <w:r w:rsidR="00A82EFA">
        <w:t>s</w:t>
      </w:r>
      <w:r>
        <w:t xml:space="preserve"> the </w:t>
      </w:r>
      <w:r w:rsidR="00766A1D">
        <w:t>Path Trace</w:t>
      </w:r>
      <w:r>
        <w:t>.</w:t>
      </w:r>
    </w:p>
    <w:p w14:paraId="1213AD27" w14:textId="124E45A0" w:rsidR="00AD743C" w:rsidRDefault="00AD743C" w:rsidP="00AD743C">
      <w:pPr>
        <w:pStyle w:val="Bulletlevel1"/>
      </w:pPr>
      <w:r>
        <w:t>Monitor</w:t>
      </w:r>
      <w:r w:rsidR="00A82EFA">
        <w:t>s</w:t>
      </w:r>
      <w:r>
        <w:t xml:space="preserve"> the status of the </w:t>
      </w:r>
      <w:r w:rsidR="00766A1D">
        <w:t>Path Trace</w:t>
      </w:r>
      <w:r>
        <w:t xml:space="preserve"> until it has been completed by the APIC-EM.</w:t>
      </w:r>
    </w:p>
    <w:p w14:paraId="17E65D4E" w14:textId="0998AFFB" w:rsidR="00AD743C" w:rsidRDefault="00AD743C" w:rsidP="00AD743C">
      <w:pPr>
        <w:pStyle w:val="Bulletlevel1"/>
      </w:pPr>
      <w:r>
        <w:t>Display</w:t>
      </w:r>
      <w:r w:rsidR="00A82EFA">
        <w:t>s</w:t>
      </w:r>
      <w:r>
        <w:t xml:space="preserve"> details of the completed </w:t>
      </w:r>
      <w:r w:rsidR="00766A1D">
        <w:t>Path Trace</w:t>
      </w:r>
      <w:r>
        <w:t xml:space="preserve"> to the user.</w:t>
      </w:r>
    </w:p>
    <w:p w14:paraId="2E9C9B06" w14:textId="0B3F1D5A" w:rsidR="00766A1D" w:rsidRPr="00960D37" w:rsidRDefault="006B1B52" w:rsidP="006B1B52">
      <w:pPr>
        <w:pStyle w:val="Bulletlevel1"/>
        <w:numPr>
          <w:ilvl w:val="0"/>
          <w:numId w:val="0"/>
        </w:numPr>
        <w:ind w:left="360"/>
        <w:jc w:val="center"/>
      </w:pPr>
      <w:r>
        <w:rPr>
          <w:noProof/>
        </w:rPr>
        <w:drawing>
          <wp:inline distT="0" distB="0" distL="0" distR="0" wp14:anchorId="0F55AD1C" wp14:editId="335D8D88">
            <wp:extent cx="5052646" cy="2511787"/>
            <wp:effectExtent l="19050" t="19050" r="15240"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8026" cy="2514461"/>
                    </a:xfrm>
                    <a:prstGeom prst="rect">
                      <a:avLst/>
                    </a:prstGeom>
                    <a:ln>
                      <a:solidFill>
                        <a:schemeClr val="tx1"/>
                      </a:solidFill>
                    </a:ln>
                  </pic:spPr>
                </pic:pic>
              </a:graphicData>
            </a:graphic>
          </wp:inline>
        </w:drawing>
      </w:r>
      <w:r>
        <w:rPr>
          <w:noProof/>
        </w:rPr>
        <w:drawing>
          <wp:inline distT="0" distB="0" distL="0" distR="0" wp14:anchorId="2CA15889" wp14:editId="44CE5C15">
            <wp:extent cx="9526" cy="95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526" cy="9526"/>
                    </a:xfrm>
                    <a:prstGeom prst="rect">
                      <a:avLst/>
                    </a:prstGeom>
                  </pic:spPr>
                </pic:pic>
              </a:graphicData>
            </a:graphic>
          </wp:inline>
        </w:drawing>
      </w:r>
      <w:r>
        <w:rPr>
          <w:noProof/>
        </w:rPr>
        <w:drawing>
          <wp:inline distT="0" distB="0" distL="0" distR="0" wp14:anchorId="2FD426CA" wp14:editId="78E0F071">
            <wp:extent cx="9526" cy="95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526" cy="9526"/>
                    </a:xfrm>
                    <a:prstGeom prst="rect">
                      <a:avLst/>
                    </a:prstGeom>
                  </pic:spPr>
                </pic:pic>
              </a:graphicData>
            </a:graphic>
          </wp:inline>
        </w:drawing>
      </w:r>
    </w:p>
    <w:p w14:paraId="460DD892" w14:textId="187C55CE" w:rsidR="000E243C" w:rsidRDefault="00CE3F5D" w:rsidP="00D778DF">
      <w:pPr>
        <w:pStyle w:val="BodyTextL25"/>
      </w:pPr>
      <w:r>
        <w:t>S</w:t>
      </w:r>
      <w:r w:rsidR="000E243C">
        <w:t xml:space="preserve">oftware developers frequently collaborate with others in the community to share code and access solutions in order to work more efficiently. In this lab, you are encouraged to seek help from others and </w:t>
      </w:r>
      <w:r w:rsidR="00A82EFA">
        <w:t>refer to</w:t>
      </w:r>
      <w:r w:rsidR="000E243C">
        <w:t xml:space="preserve"> code that you have already developed. In addition, if necessary, solution code is available that you can explore in order to perform the tasks in this lab.</w:t>
      </w:r>
    </w:p>
    <w:p w14:paraId="18CB05DC" w14:textId="43D6D1D9" w:rsidR="00FC20BD" w:rsidRPr="00FC20BD" w:rsidRDefault="006B1DFC" w:rsidP="00FC20BD">
      <w:pPr>
        <w:pStyle w:val="BodyTextL25"/>
      </w:pPr>
      <w:r w:rsidRPr="006B1DFC">
        <w:rPr>
          <w:b/>
        </w:rPr>
        <w:t>Note</w:t>
      </w:r>
      <w:r w:rsidRPr="00D6020C">
        <w:t>:</w:t>
      </w:r>
      <w:r>
        <w:t xml:space="preserve"> </w:t>
      </w:r>
      <w:r w:rsidR="00645F2E">
        <w:t>T</w:t>
      </w:r>
      <w:r>
        <w:t xml:space="preserve">o achieve the objectives of this workshop, the Python code you will work with has been simplified. This simplification may result </w:t>
      </w:r>
      <w:r w:rsidR="00A82EFA">
        <w:t xml:space="preserve">in </w:t>
      </w:r>
      <w:r>
        <w:t xml:space="preserve">code that is less efficient, and less eloquent, than that created by professional software developers. As you gain skills in software development and network programmability, you will discover techniques that improve the usability of code. You are encouraged to explore the exemplar Path Trace solution that is available for download </w:t>
      </w:r>
      <w:r w:rsidR="00FC20BD">
        <w:t xml:space="preserve">from </w:t>
      </w:r>
      <w:r w:rsidR="00766A1D">
        <w:t xml:space="preserve">the DevNet </w:t>
      </w:r>
      <w:r w:rsidR="00FC20BD">
        <w:t>Gi</w:t>
      </w:r>
      <w:r w:rsidR="002614D6">
        <w:t>t</w:t>
      </w:r>
      <w:r w:rsidR="00FC20BD">
        <w:t xml:space="preserve">Hub </w:t>
      </w:r>
      <w:r w:rsidR="00766A1D">
        <w:t xml:space="preserve">repository </w:t>
      </w:r>
      <w:r>
        <w:t>to experience some of these techniques.</w:t>
      </w:r>
      <w:r w:rsidR="00FC20BD">
        <w:t xml:space="preserve"> This file and other tools can be found here: </w:t>
      </w:r>
      <w:hyperlink r:id="rId10" w:history="1">
        <w:r w:rsidR="00FC20BD" w:rsidRPr="00FC20BD">
          <w:rPr>
            <w:rStyle w:val="Hyperlink"/>
          </w:rPr>
          <w:t>https://github.com/CiscoDevNet/apic-em-samples-aradford</w:t>
        </w:r>
      </w:hyperlink>
      <w:r w:rsidR="00FC20BD">
        <w:t>.</w:t>
      </w:r>
    </w:p>
    <w:p w14:paraId="036EF519" w14:textId="77777777" w:rsidR="00D778DF" w:rsidRPr="00E70096" w:rsidRDefault="00D778DF" w:rsidP="00E70096">
      <w:pPr>
        <w:pStyle w:val="LabSection"/>
      </w:pPr>
      <w:r w:rsidRPr="00E70096">
        <w:lastRenderedPageBreak/>
        <w:t>Required Resources</w:t>
      </w:r>
    </w:p>
    <w:p w14:paraId="52BD67A5" w14:textId="39033595" w:rsidR="009D7E32" w:rsidRPr="003B17DC" w:rsidRDefault="009D7E32" w:rsidP="00FC35A2">
      <w:pPr>
        <w:pStyle w:val="Bulletlevel1"/>
      </w:pPr>
      <w:r w:rsidRPr="003B17DC">
        <w:t xml:space="preserve">Access to </w:t>
      </w:r>
      <w:r w:rsidR="00FC35A2">
        <w:t xml:space="preserve">the </w:t>
      </w:r>
      <w:r w:rsidRPr="003B17DC">
        <w:t xml:space="preserve">APIC-EM </w:t>
      </w:r>
      <w:r w:rsidR="00FC35A2">
        <w:t xml:space="preserve">in the </w:t>
      </w:r>
      <w:proofErr w:type="spellStart"/>
      <w:r w:rsidR="00FC35A2">
        <w:t>DevNet</w:t>
      </w:r>
      <w:proofErr w:type="spellEnd"/>
      <w:r w:rsidR="00FC35A2">
        <w:t xml:space="preserve"> sandbox </w:t>
      </w:r>
      <w:r w:rsidRPr="003B17DC">
        <w:t xml:space="preserve">at </w:t>
      </w:r>
      <w:r w:rsidR="006B1B52" w:rsidRPr="00BB4E8C">
        <w:rPr>
          <w:rFonts w:cs="Arial"/>
          <w:b/>
          <w:szCs w:val="20"/>
        </w:rPr>
        <w:t>https://{YOUR-APICEM}.cisco.com</w:t>
      </w:r>
    </w:p>
    <w:p w14:paraId="473DFB2F" w14:textId="77777777" w:rsidR="009D7E32" w:rsidRPr="003B17DC" w:rsidRDefault="00ED2D53" w:rsidP="00FC35A2">
      <w:pPr>
        <w:pStyle w:val="Bulletlevel1"/>
      </w:pPr>
      <w:r>
        <w:t>IDLE Python IDE</w:t>
      </w:r>
    </w:p>
    <w:p w14:paraId="2FDA1689" w14:textId="77777777" w:rsidR="009D7E32" w:rsidRPr="003B17DC" w:rsidRDefault="009D7E32" w:rsidP="00FC35A2">
      <w:pPr>
        <w:pStyle w:val="Bulletlevel1"/>
      </w:pPr>
      <w:r w:rsidRPr="003B17DC">
        <w:t xml:space="preserve">Python modules: </w:t>
      </w:r>
    </w:p>
    <w:p w14:paraId="5C9F6527" w14:textId="77777777" w:rsidR="009D7E32" w:rsidRPr="003B17DC" w:rsidRDefault="009D7E32" w:rsidP="00FC35A2">
      <w:pPr>
        <w:pStyle w:val="Bulletlevel2"/>
      </w:pPr>
      <w:proofErr w:type="spellStart"/>
      <w:r w:rsidRPr="003B17DC">
        <w:t>json</w:t>
      </w:r>
      <w:proofErr w:type="spellEnd"/>
    </w:p>
    <w:p w14:paraId="69F86BC5" w14:textId="77777777" w:rsidR="00016A86" w:rsidRPr="003B17DC" w:rsidRDefault="00016A86" w:rsidP="00FC35A2">
      <w:pPr>
        <w:pStyle w:val="Bulletlevel2"/>
      </w:pPr>
      <w:r w:rsidRPr="003B17DC">
        <w:t>requests</w:t>
      </w:r>
    </w:p>
    <w:p w14:paraId="399F28A7" w14:textId="7AFC4189" w:rsidR="009D7E32" w:rsidRPr="003B17DC" w:rsidRDefault="009D7E32" w:rsidP="00FC35A2">
      <w:pPr>
        <w:pStyle w:val="Bulletlevel2"/>
      </w:pPr>
      <w:r w:rsidRPr="003B17DC">
        <w:t>time</w:t>
      </w:r>
      <w:r w:rsidR="000773D1">
        <w:t>, a new module for this lab</w:t>
      </w:r>
    </w:p>
    <w:p w14:paraId="29E76284" w14:textId="77777777" w:rsidR="009D7E32" w:rsidRPr="003B17DC" w:rsidRDefault="009D7E32" w:rsidP="00FC35A2">
      <w:pPr>
        <w:pStyle w:val="Bulletlevel2"/>
      </w:pPr>
      <w:r w:rsidRPr="003B17DC">
        <w:t>tabulate</w:t>
      </w:r>
    </w:p>
    <w:p w14:paraId="2CBB1F3F" w14:textId="7A637A96" w:rsidR="009D7E32" w:rsidRDefault="009D7E32" w:rsidP="00FC35A2">
      <w:pPr>
        <w:pStyle w:val="Bulletlevel2"/>
      </w:pPr>
      <w:r w:rsidRPr="003B17DC">
        <w:t>function</w:t>
      </w:r>
      <w:r w:rsidR="00016A86" w:rsidRPr="003B17DC">
        <w:t>s</w:t>
      </w:r>
      <w:r w:rsidRPr="003B17DC">
        <w:t xml:space="preserve"> </w:t>
      </w:r>
      <w:r w:rsidR="00CE3F5D">
        <w:t xml:space="preserve">file </w:t>
      </w:r>
      <w:r w:rsidRPr="003B17DC">
        <w:t>previously created in the workshop</w:t>
      </w:r>
      <w:r w:rsidR="008759CE">
        <w:t xml:space="preserve"> or the </w:t>
      </w:r>
      <w:r w:rsidR="00CE3F5D">
        <w:t>corresponding solution files</w:t>
      </w:r>
    </w:p>
    <w:p w14:paraId="21AA7DB1" w14:textId="71956DF5" w:rsidR="000E6D32" w:rsidRDefault="00145646" w:rsidP="00FC35A2">
      <w:pPr>
        <w:pStyle w:val="Bulletlevel1"/>
      </w:pPr>
      <w:r>
        <w:t xml:space="preserve">JSON sample data file </w:t>
      </w:r>
      <w:proofErr w:type="spellStart"/>
      <w:r w:rsidR="00F3198C">
        <w:rPr>
          <w:b/>
        </w:rPr>
        <w:t>path_trace</w:t>
      </w:r>
      <w:r w:rsidRPr="00D6020C">
        <w:rPr>
          <w:b/>
        </w:rPr>
        <w:t>_data.json</w:t>
      </w:r>
      <w:proofErr w:type="spellEnd"/>
    </w:p>
    <w:p w14:paraId="24A4C5EB" w14:textId="77777777" w:rsidR="000E6D32" w:rsidRDefault="000E6D32" w:rsidP="000E6D32">
      <w:pPr>
        <w:pStyle w:val="LabSection"/>
      </w:pPr>
      <w:r>
        <w:t>Procedure</w:t>
      </w:r>
    </w:p>
    <w:p w14:paraId="6049A14F" w14:textId="20D5DEE1" w:rsidR="00ED2D53" w:rsidRDefault="00ED2D53" w:rsidP="00ED2D53">
      <w:pPr>
        <w:pStyle w:val="BodyTextL25"/>
      </w:pPr>
      <w:r w:rsidRPr="00ED2D53">
        <w:t>You will work to complete</w:t>
      </w:r>
      <w:r>
        <w:t xml:space="preserve"> a small Python application that communicates with the APIC-EM Path Trace application. You are provided with two Python programs, the file that you will work in and the solution file. Depending on your familiarity with Python, you may want to have both files open. As</w:t>
      </w:r>
      <w:r w:rsidR="00645F2E">
        <w:t xml:space="preserve"> you</w:t>
      </w:r>
      <w:r>
        <w:t xml:space="preserve"> work through the lab, you will finish functional blocks of code that work together as the Python application. </w:t>
      </w:r>
      <w:r w:rsidR="00645F2E">
        <w:t>T</w:t>
      </w:r>
      <w:r>
        <w:t>o run and test your working code, you will copy each completed code block into a new Python file of your own. As the code is completed, you can run the code blocks that you have finished in this file by copying and pasting them. In this way</w:t>
      </w:r>
      <w:r w:rsidR="00FD578E">
        <w:t>,</w:t>
      </w:r>
      <w:r>
        <w:t xml:space="preserve"> you will compile the application from the completed code.</w:t>
      </w:r>
    </w:p>
    <w:p w14:paraId="3563D096" w14:textId="47D42093" w:rsidR="000E6D32" w:rsidRDefault="00145646" w:rsidP="00D6020C">
      <w:pPr>
        <w:pStyle w:val="BodyTextL25"/>
      </w:pPr>
      <w:r>
        <w:t xml:space="preserve">Work between the instructions in the lab and the lab code file named </w:t>
      </w:r>
      <w:r w:rsidRPr="00145646">
        <w:rPr>
          <w:b/>
        </w:rPr>
        <w:t>04_path_trace.py</w:t>
      </w:r>
      <w:r>
        <w:t xml:space="preserve">. You will add your own code to </w:t>
      </w:r>
      <w:r w:rsidR="0025699F">
        <w:t xml:space="preserve">the </w:t>
      </w:r>
      <w:r>
        <w:t xml:space="preserve">code provided in that file. </w:t>
      </w:r>
      <w:r w:rsidR="00FD578E">
        <w:t>T</w:t>
      </w:r>
      <w:r>
        <w:t>o locate the places w</w:t>
      </w:r>
      <w:r w:rsidR="00FD578E">
        <w:t>h</w:t>
      </w:r>
      <w:r>
        <w:t>ere your input is required, look for comments surrounded by "+" characters, as shown in the example below.</w:t>
      </w:r>
    </w:p>
    <w:p w14:paraId="5145D439" w14:textId="46FDDBF6" w:rsidR="00145646" w:rsidRDefault="00766A1D" w:rsidP="00D6020C">
      <w:pPr>
        <w:pStyle w:val="Visual"/>
      </w:pPr>
      <w:r w:rsidRPr="00A51EF9">
        <w:rPr>
          <w:noProof/>
        </w:rPr>
        <w:drawing>
          <wp:inline distT="0" distB="0" distL="0" distR="0" wp14:anchorId="08DF13A6" wp14:editId="432357A6">
            <wp:extent cx="5276088" cy="911277"/>
            <wp:effectExtent l="0" t="0" r="127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6088" cy="911277"/>
                    </a:xfrm>
                    <a:prstGeom prst="rect">
                      <a:avLst/>
                    </a:prstGeom>
                  </pic:spPr>
                </pic:pic>
              </a:graphicData>
            </a:graphic>
          </wp:inline>
        </w:drawing>
      </w:r>
    </w:p>
    <w:p w14:paraId="7EEB5E5A" w14:textId="2FF28224" w:rsidR="005933D7" w:rsidRDefault="005933D7" w:rsidP="00D6020C">
      <w:pPr>
        <w:pStyle w:val="BodyTextL25"/>
      </w:pPr>
      <w:r>
        <w:t xml:space="preserve">In the </w:t>
      </w:r>
      <w:r w:rsidRPr="00145646">
        <w:rPr>
          <w:b/>
        </w:rPr>
        <w:t>04_path_trace</w:t>
      </w:r>
      <w:r w:rsidR="00B24863">
        <w:rPr>
          <w:b/>
        </w:rPr>
        <w:t>_sol</w:t>
      </w:r>
      <w:r w:rsidRPr="00145646">
        <w:rPr>
          <w:b/>
        </w:rPr>
        <w:t>.py</w:t>
      </w:r>
      <w:r>
        <w:t xml:space="preserve"> solution file, the areas of completed code are highlighted similarly</w:t>
      </w:r>
      <w:r w:rsidR="00FD578E">
        <w:t>;</w:t>
      </w:r>
      <w:r>
        <w:t xml:space="preserve"> however "Add Values" has been removed from the comments </w:t>
      </w:r>
      <w:r w:rsidR="00E94A2A">
        <w:t>because this</w:t>
      </w:r>
      <w:r>
        <w:t xml:space="preserve"> code is complete.</w:t>
      </w:r>
    </w:p>
    <w:p w14:paraId="5C524619" w14:textId="057777A6" w:rsidR="00231DCA" w:rsidRDefault="005043E5" w:rsidP="00815FB4">
      <w:pPr>
        <w:pStyle w:val="StepHead"/>
      </w:pPr>
      <w:r>
        <w:t>Access the APIC-EM API documentation for Flow Analysis.</w:t>
      </w:r>
    </w:p>
    <w:p w14:paraId="5B581DC6" w14:textId="6C9906DA" w:rsidR="00231DCA" w:rsidRDefault="00787AB6" w:rsidP="00815FB4">
      <w:pPr>
        <w:pStyle w:val="SubStepAlpha"/>
      </w:pPr>
      <w:r>
        <w:t>Open the APIC-EM sandbox and access the API documentation page.</w:t>
      </w:r>
    </w:p>
    <w:p w14:paraId="29ABCFA1" w14:textId="77777777" w:rsidR="00CE3F5D" w:rsidRDefault="00787AB6" w:rsidP="00815FB4">
      <w:pPr>
        <w:pStyle w:val="SubStepAlpha"/>
      </w:pPr>
      <w:r>
        <w:t xml:space="preserve">Open the </w:t>
      </w:r>
      <w:r w:rsidR="00573131">
        <w:t xml:space="preserve">documentation for the Flow Analysis endpoint. </w:t>
      </w:r>
      <w:r w:rsidR="00CE3F5D">
        <w:t xml:space="preserve">Click </w:t>
      </w:r>
      <w:r w:rsidR="00CE3F5D" w:rsidRPr="00D6020C">
        <w:rPr>
          <w:b/>
        </w:rPr>
        <w:t>API &gt; Flow Analysis &gt; flow-analysis &gt; POST /flow-analysis.</w:t>
      </w:r>
      <w:r w:rsidR="00CE3F5D">
        <w:t xml:space="preserve"> </w:t>
      </w:r>
    </w:p>
    <w:p w14:paraId="5E7B15F6" w14:textId="52B64648" w:rsidR="00787AB6" w:rsidRDefault="00CE3F5D" w:rsidP="00815FB4">
      <w:pPr>
        <w:pStyle w:val="SubStepAlpha"/>
      </w:pPr>
      <w:r>
        <w:t xml:space="preserve">Under the </w:t>
      </w:r>
      <w:r w:rsidRPr="00D6020C">
        <w:rPr>
          <w:b/>
        </w:rPr>
        <w:t>Parameters</w:t>
      </w:r>
      <w:r>
        <w:t xml:space="preserve"> heading, click </w:t>
      </w:r>
      <w:r w:rsidRPr="00D6020C">
        <w:rPr>
          <w:b/>
        </w:rPr>
        <w:t>Model Schema</w:t>
      </w:r>
      <w:r>
        <w:t xml:space="preserve"> to view the schema for </w:t>
      </w:r>
      <w:r w:rsidR="00573131">
        <w:t xml:space="preserve">the </w:t>
      </w:r>
      <w:r w:rsidR="00573131" w:rsidRPr="00815FB4">
        <w:rPr>
          <w:b/>
        </w:rPr>
        <w:t>/flow-analysis</w:t>
      </w:r>
      <w:r w:rsidR="00573131">
        <w:t xml:space="preserve"> </w:t>
      </w:r>
      <w:r w:rsidR="00573131" w:rsidRPr="00815FB4">
        <w:rPr>
          <w:b/>
        </w:rPr>
        <w:t>POST</w:t>
      </w:r>
      <w:r w:rsidR="00573131">
        <w:t xml:space="preserve"> method.</w:t>
      </w:r>
    </w:p>
    <w:p w14:paraId="330660D3" w14:textId="30730492" w:rsidR="00573131" w:rsidRDefault="00573131" w:rsidP="00815FB4">
      <w:pPr>
        <w:pStyle w:val="SubStepAlpha"/>
      </w:pPr>
      <w:r>
        <w:t xml:space="preserve">Make note of the schema for the request body. You will create a variable to hold dictionary </w:t>
      </w:r>
      <w:r w:rsidR="00CE3F5D">
        <w:t xml:space="preserve">key/value </w:t>
      </w:r>
      <w:r>
        <w:t>pairs for the source and destination IP addresses only.</w:t>
      </w:r>
    </w:p>
    <w:p w14:paraId="16BD4C0E" w14:textId="7CC39CB7" w:rsidR="00573131" w:rsidRPr="000A019D" w:rsidRDefault="00CE3F5D" w:rsidP="00787AB6">
      <w:pPr>
        <w:pStyle w:val="SubStepAlpha"/>
      </w:pPr>
      <w:r>
        <w:t xml:space="preserve">Under the </w:t>
      </w:r>
      <w:r w:rsidRPr="00D6020C">
        <w:rPr>
          <w:b/>
        </w:rPr>
        <w:t>Response Class</w:t>
      </w:r>
      <w:r>
        <w:t xml:space="preserve"> heading, click </w:t>
      </w:r>
      <w:r w:rsidRPr="00D6020C">
        <w:rPr>
          <w:b/>
        </w:rPr>
        <w:t>Model Schema</w:t>
      </w:r>
      <w:r w:rsidR="00D414AC">
        <w:t xml:space="preserve"> and make note o</w:t>
      </w:r>
      <w:r w:rsidR="00FD578E">
        <w:t>f</w:t>
      </w:r>
      <w:r w:rsidR="00D414AC">
        <w:t xml:space="preserve"> the key/value pairs in the </w:t>
      </w:r>
      <w:r w:rsidR="00D414AC">
        <w:rPr>
          <w:b/>
        </w:rPr>
        <w:t xml:space="preserve">response </w:t>
      </w:r>
      <w:r w:rsidR="00D414AC">
        <w:t>dictionary</w:t>
      </w:r>
      <w:r>
        <w:t xml:space="preserve">. </w:t>
      </w:r>
      <w:r w:rsidR="00573131">
        <w:t xml:space="preserve">You will parse the returned JSON for the </w:t>
      </w:r>
      <w:proofErr w:type="spellStart"/>
      <w:r w:rsidR="00573131" w:rsidRPr="00960D37">
        <w:rPr>
          <w:b/>
        </w:rPr>
        <w:t>flowAnalyisId</w:t>
      </w:r>
      <w:proofErr w:type="spellEnd"/>
      <w:r w:rsidR="00573131">
        <w:t xml:space="preserve"> key </w:t>
      </w:r>
      <w:r w:rsidR="00D414AC">
        <w:t xml:space="preserve">and use its value </w:t>
      </w:r>
      <w:r w:rsidR="00960D37">
        <w:t xml:space="preserve">to monitor the progress of the </w:t>
      </w:r>
      <w:r w:rsidR="00766A1D">
        <w:t>Path Trace</w:t>
      </w:r>
      <w:r w:rsidR="00960D37">
        <w:t>.</w:t>
      </w:r>
    </w:p>
    <w:p w14:paraId="771B80E9" w14:textId="5A27E36D" w:rsidR="00231DCA" w:rsidRDefault="005043E5" w:rsidP="00815FB4">
      <w:pPr>
        <w:pStyle w:val="StepHead"/>
      </w:pPr>
      <w:r>
        <w:lastRenderedPageBreak/>
        <w:t>Complete the code for Section 1</w:t>
      </w:r>
      <w:r w:rsidR="005F34EF">
        <w:t xml:space="preserve"> to setup the environment</w:t>
      </w:r>
      <w:r>
        <w:t>.</w:t>
      </w:r>
    </w:p>
    <w:p w14:paraId="7CA412F4" w14:textId="474CAE01" w:rsidR="005043E5" w:rsidRDefault="00B24863" w:rsidP="00D414AC">
      <w:pPr>
        <w:pStyle w:val="SubStepAlpha"/>
      </w:pPr>
      <w:r>
        <w:t xml:space="preserve">Open the </w:t>
      </w:r>
      <w:r w:rsidRPr="00B24863">
        <w:rPr>
          <w:b/>
        </w:rPr>
        <w:t>04_path_trace.py</w:t>
      </w:r>
      <w:r>
        <w:t xml:space="preserve"> work file in IDLE</w:t>
      </w:r>
      <w:r w:rsidR="005043E5">
        <w:t>.</w:t>
      </w:r>
    </w:p>
    <w:p w14:paraId="69606479" w14:textId="734EE11D" w:rsidR="00960D37" w:rsidRDefault="005043E5" w:rsidP="005043E5">
      <w:pPr>
        <w:pStyle w:val="SubStepAlpha"/>
      </w:pPr>
      <w:r>
        <w:t>In</w:t>
      </w:r>
      <w:r w:rsidR="00F62232">
        <w:t xml:space="preserve"> </w:t>
      </w:r>
      <w:r w:rsidR="00F62232" w:rsidRPr="002A49A1">
        <w:rPr>
          <w:b/>
        </w:rPr>
        <w:t>Section 1</w:t>
      </w:r>
      <w:r>
        <w:t>, enter the code to i</w:t>
      </w:r>
      <w:r w:rsidR="00960D37">
        <w:t>mport the</w:t>
      </w:r>
      <w:r>
        <w:t xml:space="preserve"> required</w:t>
      </w:r>
      <w:r w:rsidR="00960D37">
        <w:t xml:space="preserve"> modules using the commands</w:t>
      </w:r>
      <w:r>
        <w:t xml:space="preserve"> you learned in previous labs</w:t>
      </w:r>
      <w:r w:rsidR="00960D37">
        <w:t>.</w:t>
      </w:r>
      <w:r w:rsidR="0047592D">
        <w:t xml:space="preserve"> The list of required modules appears </w:t>
      </w:r>
      <w:r>
        <w:t xml:space="preserve">in the </w:t>
      </w:r>
      <w:r w:rsidRPr="00D6020C">
        <w:rPr>
          <w:b/>
        </w:rPr>
        <w:t>Required Resources</w:t>
      </w:r>
      <w:r>
        <w:t xml:space="preserve"> section above</w:t>
      </w:r>
      <w:r w:rsidR="0047592D">
        <w:t>.</w:t>
      </w:r>
    </w:p>
    <w:p w14:paraId="174150F3" w14:textId="2D880DF6" w:rsidR="00653861" w:rsidRDefault="00653861" w:rsidP="00653861">
      <w:pPr>
        <w:pStyle w:val="SubStepAlpha"/>
      </w:pPr>
      <w:r>
        <w:t>Disable SSL certificate warnings.</w:t>
      </w:r>
      <w:r w:rsidR="005F34EF">
        <w:t xml:space="preserve"> </w:t>
      </w:r>
      <w:r w:rsidR="005F34EF" w:rsidRPr="00D6020C">
        <w:rPr>
          <w:b/>
        </w:rPr>
        <w:t>Hint</w:t>
      </w:r>
      <w:r w:rsidR="005F34EF">
        <w:t xml:space="preserve">: This code was used in </w:t>
      </w:r>
      <w:r w:rsidR="005F34EF" w:rsidRPr="00D6020C">
        <w:rPr>
          <w:b/>
        </w:rPr>
        <w:t>get_ticket.py</w:t>
      </w:r>
      <w:r w:rsidR="005F34EF">
        <w:t>.</w:t>
      </w:r>
    </w:p>
    <w:p w14:paraId="3FCB2D01" w14:textId="1E9C5E2C" w:rsidR="00960D37" w:rsidRDefault="00614130" w:rsidP="00FB4212">
      <w:pPr>
        <w:pStyle w:val="SubStepAlpha"/>
      </w:pPr>
      <w:r>
        <w:t>Create</w:t>
      </w:r>
      <w:r w:rsidR="00960D37">
        <w:t xml:space="preserve"> the </w:t>
      </w:r>
      <w:proofErr w:type="spellStart"/>
      <w:r w:rsidR="00766A1D">
        <w:rPr>
          <w:b/>
        </w:rPr>
        <w:t>api_url</w:t>
      </w:r>
      <w:proofErr w:type="spellEnd"/>
      <w:r w:rsidR="00960D37">
        <w:t xml:space="preserve"> variable </w:t>
      </w:r>
      <w:r>
        <w:t>and assign it</w:t>
      </w:r>
      <w:r w:rsidR="00960D37">
        <w:t xml:space="preserve"> the URL of the Flow Analysis endpoint of the API.</w:t>
      </w:r>
      <w:r w:rsidR="00FB4212">
        <w:t xml:space="preserve"> The URL is </w:t>
      </w:r>
      <w:r w:rsidR="00FB4212" w:rsidRPr="00FB4212">
        <w:rPr>
          <w:b/>
        </w:rPr>
        <w:t>https://</w:t>
      </w:r>
      <w:r w:rsidR="00E1007C">
        <w:rPr>
          <w:b/>
        </w:rPr>
        <w:t>{YOUR-APICEM}</w:t>
      </w:r>
      <w:r w:rsidR="00FB4212" w:rsidRPr="00FB4212">
        <w:rPr>
          <w:b/>
        </w:rPr>
        <w:t>.cisco.com/api/v1</w:t>
      </w:r>
      <w:r w:rsidR="00BE1A78">
        <w:rPr>
          <w:b/>
        </w:rPr>
        <w:t>/</w:t>
      </w:r>
      <w:r w:rsidR="00795D1B">
        <w:rPr>
          <w:b/>
        </w:rPr>
        <w:t>flow-analysis</w:t>
      </w:r>
      <w:r w:rsidR="00FB4212">
        <w:t>.</w:t>
      </w:r>
    </w:p>
    <w:p w14:paraId="708A5813" w14:textId="77777777" w:rsidR="00AD670D" w:rsidRDefault="00960D37" w:rsidP="00815FB4">
      <w:pPr>
        <w:pStyle w:val="SubStepAlpha"/>
      </w:pPr>
      <w:r>
        <w:t xml:space="preserve">Add code to get a fresh service ticket </w:t>
      </w:r>
      <w:r w:rsidR="000E243C">
        <w:t xml:space="preserve">using the function you created earlier. Assign the returned value to </w:t>
      </w:r>
      <w:r w:rsidR="00926BB3">
        <w:t>the</w:t>
      </w:r>
      <w:r w:rsidR="000E243C">
        <w:t xml:space="preserve"> variable </w:t>
      </w:r>
      <w:r w:rsidR="00926BB3" w:rsidRPr="00926BB3">
        <w:rPr>
          <w:b/>
        </w:rPr>
        <w:t>ticket</w:t>
      </w:r>
      <w:r w:rsidR="00926BB3">
        <w:t xml:space="preserve"> </w:t>
      </w:r>
      <w:r w:rsidR="000E243C">
        <w:t>to be used in the POST request headers.</w:t>
      </w:r>
      <w:r w:rsidR="00AD670D">
        <w:t xml:space="preserve"> </w:t>
      </w:r>
    </w:p>
    <w:p w14:paraId="0661D382" w14:textId="379C5432" w:rsidR="00960D37" w:rsidRDefault="000E243C" w:rsidP="00960D37">
      <w:pPr>
        <w:pStyle w:val="SubStepAlpha"/>
      </w:pPr>
      <w:r>
        <w:t xml:space="preserve">Create a dictionary called </w:t>
      </w:r>
      <w:r w:rsidRPr="000E243C">
        <w:rPr>
          <w:b/>
        </w:rPr>
        <w:t>headers</w:t>
      </w:r>
      <w:r>
        <w:t xml:space="preserve"> to hold the</w:t>
      </w:r>
      <w:r w:rsidR="00960D37">
        <w:t xml:space="preserve"> </w:t>
      </w:r>
      <w:r w:rsidR="00766A1D">
        <w:t xml:space="preserve">HTTP </w:t>
      </w:r>
      <w:r>
        <w:t xml:space="preserve">header </w:t>
      </w:r>
      <w:r w:rsidR="008759CE">
        <w:t>information that will</w:t>
      </w:r>
      <w:r w:rsidR="00960D37">
        <w:t xml:space="preserve"> be supplied to the POST request</w:t>
      </w:r>
      <w:r w:rsidR="00926BB3">
        <w:t xml:space="preserve">, as was done </w:t>
      </w:r>
      <w:r w:rsidR="005F34EF">
        <w:t xml:space="preserve">in previous labs in </w:t>
      </w:r>
      <w:r w:rsidR="00766A1D">
        <w:rPr>
          <w:b/>
        </w:rPr>
        <w:t>print</w:t>
      </w:r>
      <w:r w:rsidR="005F34EF" w:rsidRPr="00D6020C">
        <w:rPr>
          <w:b/>
        </w:rPr>
        <w:t>_host</w:t>
      </w:r>
      <w:r w:rsidR="00766A1D">
        <w:rPr>
          <w:b/>
        </w:rPr>
        <w:t>s</w:t>
      </w:r>
      <w:r w:rsidR="005F34EF" w:rsidRPr="00D6020C">
        <w:rPr>
          <w:b/>
        </w:rPr>
        <w:t>.py</w:t>
      </w:r>
      <w:r w:rsidR="005F34EF">
        <w:t xml:space="preserve"> and </w:t>
      </w:r>
      <w:r w:rsidR="00766A1D">
        <w:rPr>
          <w:b/>
        </w:rPr>
        <w:t>print</w:t>
      </w:r>
      <w:r w:rsidR="005F34EF" w:rsidRPr="00D6020C">
        <w:rPr>
          <w:b/>
        </w:rPr>
        <w:t>_device</w:t>
      </w:r>
      <w:r w:rsidR="00766A1D">
        <w:rPr>
          <w:b/>
        </w:rPr>
        <w:t>s</w:t>
      </w:r>
      <w:r w:rsidR="005F34EF" w:rsidRPr="00D6020C">
        <w:rPr>
          <w:b/>
        </w:rPr>
        <w:t>.py</w:t>
      </w:r>
      <w:r w:rsidR="00960D37">
        <w:t>.</w:t>
      </w:r>
    </w:p>
    <w:p w14:paraId="71FBC66A" w14:textId="728A319B" w:rsidR="000E243C" w:rsidRDefault="005F34EF" w:rsidP="00815FB4">
      <w:pPr>
        <w:pStyle w:val="StepHead"/>
      </w:pPr>
      <w:r>
        <w:t xml:space="preserve">Complete </w:t>
      </w:r>
      <w:r w:rsidR="00B82F95">
        <w:t>t</w:t>
      </w:r>
      <w:r w:rsidR="00795D1B">
        <w:t>he</w:t>
      </w:r>
      <w:r w:rsidR="00B82F95">
        <w:t xml:space="preserve"> code for </w:t>
      </w:r>
      <w:r>
        <w:t>Section 2 to d</w:t>
      </w:r>
      <w:r w:rsidR="000E243C">
        <w:t xml:space="preserve">isplay the </w:t>
      </w:r>
      <w:r>
        <w:t>h</w:t>
      </w:r>
      <w:r w:rsidR="000E243C">
        <w:t xml:space="preserve">osts and </w:t>
      </w:r>
      <w:r>
        <w:t>network devices inventory.</w:t>
      </w:r>
    </w:p>
    <w:p w14:paraId="62F7C671" w14:textId="77777777" w:rsidR="000E243C" w:rsidRDefault="00F62232" w:rsidP="000E243C">
      <w:pPr>
        <w:pStyle w:val="BodyTextL25"/>
      </w:pPr>
      <w:r>
        <w:t xml:space="preserve">Refer to </w:t>
      </w:r>
      <w:r w:rsidRPr="00EC4008">
        <w:rPr>
          <w:b/>
        </w:rPr>
        <w:t>Section 2</w:t>
      </w:r>
      <w:r>
        <w:t xml:space="preserve"> of the code. </w:t>
      </w:r>
      <w:r w:rsidR="000E243C">
        <w:t>In this ste</w:t>
      </w:r>
      <w:r w:rsidR="00016A86">
        <w:t xml:space="preserve">p, you will reuse the functions that </w:t>
      </w:r>
      <w:r w:rsidR="000E243C">
        <w:t xml:space="preserve">you created previously to </w:t>
      </w:r>
      <w:r w:rsidR="00016A86">
        <w:t>display lists of the available hosts and network devices that may be included as endpoints in a Path Trace.</w:t>
      </w:r>
    </w:p>
    <w:p w14:paraId="5684D9A8" w14:textId="3A9DFA06" w:rsidR="00016A86" w:rsidRDefault="00B10825" w:rsidP="00815FB4">
      <w:pPr>
        <w:pStyle w:val="SubStepAlpha"/>
      </w:pPr>
      <w:r>
        <w:t xml:space="preserve">Print </w:t>
      </w:r>
      <w:r w:rsidR="00016A86">
        <w:t>a message that tells the user what is being displayed followed by the function that displays the list of hosts in the topology</w:t>
      </w:r>
      <w:r w:rsidR="00CA1B18">
        <w:t xml:space="preserve"> on a new line</w:t>
      </w:r>
      <w:r w:rsidR="00016A86">
        <w:t>.</w:t>
      </w:r>
      <w:r w:rsidR="00653861">
        <w:t xml:space="preserve"> Follow this pattern:</w:t>
      </w:r>
    </w:p>
    <w:p w14:paraId="419EDE7E" w14:textId="41872481" w:rsidR="00653861" w:rsidRDefault="00CA1B18" w:rsidP="008B6E24">
      <w:pPr>
        <w:pStyle w:val="CMD"/>
      </w:pPr>
      <w:r w:rsidRPr="00CA1B18">
        <w:t>print("</w:t>
      </w:r>
      <w:r w:rsidRPr="005D66C7">
        <w:rPr>
          <w:b/>
        </w:rPr>
        <w:t>string</w:t>
      </w:r>
      <w:r w:rsidRPr="00CA1B18">
        <w:t>")</w:t>
      </w:r>
    </w:p>
    <w:p w14:paraId="78903AD5" w14:textId="7416547E" w:rsidR="00CA1B18" w:rsidRPr="00CA1B18" w:rsidRDefault="00CA1B18" w:rsidP="008B6E24">
      <w:pPr>
        <w:pStyle w:val="CMD"/>
      </w:pPr>
      <w:proofErr w:type="spellStart"/>
      <w:r w:rsidRPr="005D66C7">
        <w:rPr>
          <w:b/>
        </w:rPr>
        <w:t>function_</w:t>
      </w:r>
      <w:proofErr w:type="gramStart"/>
      <w:r w:rsidRPr="005D66C7">
        <w:rPr>
          <w:b/>
        </w:rPr>
        <w:t>name</w:t>
      </w:r>
      <w:proofErr w:type="spellEnd"/>
      <w:r>
        <w:t>(</w:t>
      </w:r>
      <w:proofErr w:type="gramEnd"/>
      <w:r>
        <w:t>)</w:t>
      </w:r>
    </w:p>
    <w:p w14:paraId="06CA6729" w14:textId="598D959D" w:rsidR="00016A86" w:rsidRDefault="00B10825" w:rsidP="00815FB4">
      <w:pPr>
        <w:pStyle w:val="SubStepAlpha"/>
      </w:pPr>
      <w:r>
        <w:t xml:space="preserve">Print </w:t>
      </w:r>
      <w:r w:rsidR="00016A86">
        <w:t xml:space="preserve">a message that tells the user what is being displayed followed by the function that displays the list of </w:t>
      </w:r>
      <w:r w:rsidR="00016A86" w:rsidRPr="00D6020C">
        <w:rPr>
          <w:b/>
        </w:rPr>
        <w:t>network devices</w:t>
      </w:r>
      <w:r w:rsidR="00016A86">
        <w:t xml:space="preserve"> in the topology.</w:t>
      </w:r>
    </w:p>
    <w:p w14:paraId="5A49B60D" w14:textId="38AB729E" w:rsidR="008A5521" w:rsidRDefault="00B10825" w:rsidP="00D6020C">
      <w:pPr>
        <w:pStyle w:val="SubStepAlpha"/>
      </w:pPr>
      <w:r>
        <w:t>To test your code, c</w:t>
      </w:r>
      <w:r w:rsidR="008A5521">
        <w:t xml:space="preserve">opy </w:t>
      </w:r>
      <w:r>
        <w:t>Sections 1 and 2</w:t>
      </w:r>
      <w:r w:rsidR="008A5521">
        <w:t xml:space="preserve"> into a new IDLE document, save the file</w:t>
      </w:r>
      <w:r w:rsidR="00AE2E6F">
        <w:t>,</w:t>
      </w:r>
      <w:r w:rsidR="008A5521">
        <w:t xml:space="preserve"> and then run the code.</w:t>
      </w:r>
      <w:r>
        <w:t xml:space="preserve"> </w:t>
      </w:r>
      <w:r w:rsidR="008A5521">
        <w:t>What should happen?</w:t>
      </w:r>
    </w:p>
    <w:p w14:paraId="58D9FAAC" w14:textId="77777777" w:rsidR="00B11C52" w:rsidRDefault="00B11C52" w:rsidP="00B11C52">
      <w:pPr>
        <w:pStyle w:val="BodyTextL50"/>
      </w:pPr>
      <w:r>
        <w:t>____________________________________________________________________________________</w:t>
      </w:r>
    </w:p>
    <w:p w14:paraId="3D726C2E" w14:textId="77777777" w:rsidR="00B11C52" w:rsidRPr="002C3300" w:rsidRDefault="00B11C52" w:rsidP="00B11C52">
      <w:pPr>
        <w:pStyle w:val="BodyTextL50"/>
      </w:pPr>
      <w:r>
        <w:t>____________________________________________________________________________________</w:t>
      </w:r>
    </w:p>
    <w:p w14:paraId="69ACF66D" w14:textId="36E75DAF" w:rsidR="00B11C52" w:rsidRPr="00103D36" w:rsidRDefault="0025699F" w:rsidP="00B11C52">
      <w:pPr>
        <w:pStyle w:val="BodyTextL50"/>
        <w:rPr>
          <w:shd w:val="clear" w:color="auto" w:fill="BFBFBF"/>
        </w:rPr>
      </w:pPr>
      <w:r>
        <w:rPr>
          <w:rStyle w:val="AnswerGray"/>
        </w:rPr>
        <w:t>T</w:t>
      </w:r>
      <w:r w:rsidR="00B11C52">
        <w:rPr>
          <w:rStyle w:val="AnswerGray"/>
        </w:rPr>
        <w:t>he messages you created followed by tables of hosts and network devices that exist in the APIC-EM topology</w:t>
      </w:r>
      <w:r>
        <w:rPr>
          <w:rStyle w:val="AnswerGray"/>
        </w:rPr>
        <w:t xml:space="preserve"> should be displayed</w:t>
      </w:r>
      <w:r w:rsidR="00B11C52">
        <w:rPr>
          <w:rStyle w:val="AnswerGray"/>
        </w:rPr>
        <w:t>.</w:t>
      </w:r>
    </w:p>
    <w:p w14:paraId="02B19E99" w14:textId="7816D7EE" w:rsidR="00DB0818" w:rsidRPr="002A49A1" w:rsidRDefault="00B82F95" w:rsidP="002A49A1">
      <w:pPr>
        <w:pStyle w:val="StepHead"/>
      </w:pPr>
      <w:r w:rsidRPr="002A49A1">
        <w:t>Complete the code for Section 3 to request the source and destination IP addresses.</w:t>
      </w:r>
    </w:p>
    <w:p w14:paraId="731E0D33" w14:textId="77777777" w:rsidR="00DB0818" w:rsidRDefault="00EC4008" w:rsidP="00DB0818">
      <w:pPr>
        <w:pStyle w:val="BodyTextL25"/>
      </w:pPr>
      <w:r>
        <w:t xml:space="preserve">Refer to </w:t>
      </w:r>
      <w:r w:rsidRPr="00EC4008">
        <w:rPr>
          <w:b/>
        </w:rPr>
        <w:t>Section 3</w:t>
      </w:r>
      <w:r>
        <w:t xml:space="preserve"> of the code. </w:t>
      </w:r>
      <w:r w:rsidR="00DB0818">
        <w:t xml:space="preserve">As you can see from the Path Trace API documentation, </w:t>
      </w:r>
      <w:r w:rsidR="008A5521">
        <w:t xml:space="preserve">requests to the </w:t>
      </w:r>
      <w:r w:rsidR="008A5521" w:rsidRPr="008A5521">
        <w:rPr>
          <w:b/>
        </w:rPr>
        <w:t>/flow-analysis</w:t>
      </w:r>
      <w:r w:rsidR="008A5521">
        <w:t xml:space="preserve"> API</w:t>
      </w:r>
      <w:r w:rsidR="007E5306">
        <w:t xml:space="preserve"> can accept a number of values. For this lab, you will only be using source and destination IP addresses, but the additional parameters can be added by modifying the JSON that is submitted to the API.</w:t>
      </w:r>
    </w:p>
    <w:p w14:paraId="62ED5184" w14:textId="77777777" w:rsidR="007E5306" w:rsidRDefault="00E92BCE" w:rsidP="001C5F6F">
      <w:pPr>
        <w:pStyle w:val="SubStepAlpha"/>
      </w:pPr>
      <w:r>
        <w:t>Prompt the user for the required</w:t>
      </w:r>
      <w:r w:rsidR="007E5306">
        <w:t xml:space="preserve"> IP addresses </w:t>
      </w:r>
      <w:r>
        <w:t>and assign the input to</w:t>
      </w:r>
      <w:r w:rsidR="007E5306">
        <w:t xml:space="preserve"> the </w:t>
      </w:r>
      <w:proofErr w:type="spellStart"/>
      <w:r w:rsidR="007E5306" w:rsidRPr="00815FB4">
        <w:rPr>
          <w:b/>
        </w:rPr>
        <w:t>s_ip</w:t>
      </w:r>
      <w:proofErr w:type="spellEnd"/>
      <w:r w:rsidR="007E5306" w:rsidRPr="007E5306">
        <w:t xml:space="preserve"> and </w:t>
      </w:r>
      <w:proofErr w:type="spellStart"/>
      <w:r w:rsidR="007E5306" w:rsidRPr="00815FB4">
        <w:rPr>
          <w:b/>
        </w:rPr>
        <w:t>d_ip</w:t>
      </w:r>
      <w:proofErr w:type="spellEnd"/>
      <w:r w:rsidR="007E5306" w:rsidRPr="007E5306">
        <w:t xml:space="preserve"> variables</w:t>
      </w:r>
      <w:r w:rsidR="007E5306">
        <w:t xml:space="preserve"> following the pattern below:</w:t>
      </w:r>
    </w:p>
    <w:p w14:paraId="455D2CC3" w14:textId="56D86589" w:rsidR="007E5306" w:rsidRPr="008B6E24" w:rsidRDefault="007E5306" w:rsidP="008B6E24">
      <w:pPr>
        <w:pStyle w:val="CMD"/>
      </w:pPr>
      <w:r w:rsidRPr="008B6E24">
        <w:rPr>
          <w:b/>
        </w:rPr>
        <w:t>variable</w:t>
      </w:r>
      <w:r w:rsidRPr="008B6E24">
        <w:t xml:space="preserve"> = </w:t>
      </w:r>
      <w:proofErr w:type="gramStart"/>
      <w:r w:rsidRPr="008B6E24">
        <w:t>input(</w:t>
      </w:r>
      <w:proofErr w:type="gramEnd"/>
      <w:r w:rsidR="008218B0" w:rsidRPr="008B6E24">
        <w:t>"</w:t>
      </w:r>
      <w:r w:rsidR="001151E0" w:rsidRPr="008B6E24">
        <w:rPr>
          <w:b/>
        </w:rPr>
        <w:t>prompt</w:t>
      </w:r>
      <w:r w:rsidR="0025699F" w:rsidRPr="008B6E24">
        <w:rPr>
          <w:b/>
        </w:rPr>
        <w:t xml:space="preserve"> string:</w:t>
      </w:r>
      <w:r w:rsidR="0025699F" w:rsidRPr="008B6E24">
        <w:t xml:space="preserve"> </w:t>
      </w:r>
      <w:r w:rsidR="008218B0" w:rsidRPr="008B6E24">
        <w:t>"</w:t>
      </w:r>
      <w:r w:rsidR="001151E0" w:rsidRPr="008B6E24">
        <w:t>)</w:t>
      </w:r>
    </w:p>
    <w:p w14:paraId="228B1FB1" w14:textId="77777777" w:rsidR="00007755" w:rsidRDefault="00007755" w:rsidP="001C5F6F">
      <w:pPr>
        <w:pStyle w:val="SubStepAlpha"/>
      </w:pPr>
      <w:r>
        <w:t xml:space="preserve">Remember that you are working within a </w:t>
      </w:r>
      <w:r w:rsidRPr="00007755">
        <w:rPr>
          <w:b/>
        </w:rPr>
        <w:t>while</w:t>
      </w:r>
      <w:r>
        <w:t xml:space="preserve"> loop structure. Indentation is important. Be sure that your level of indentation is consistent with other code that is present in the </w:t>
      </w:r>
      <w:r w:rsidRPr="00007755">
        <w:rPr>
          <w:b/>
        </w:rPr>
        <w:t>while</w:t>
      </w:r>
      <w:r>
        <w:t xml:space="preserve"> loop.</w:t>
      </w:r>
    </w:p>
    <w:p w14:paraId="4E4B7D86" w14:textId="77777777" w:rsidR="00A0617E" w:rsidRDefault="00A0617E" w:rsidP="001C5F6F">
      <w:pPr>
        <w:pStyle w:val="BodyTextL25"/>
        <w:ind w:left="720"/>
      </w:pPr>
      <w:r>
        <w:t xml:space="preserve">Look at the </w:t>
      </w:r>
      <w:r w:rsidRPr="00B72DA6">
        <w:rPr>
          <w:b/>
        </w:rPr>
        <w:t>if</w:t>
      </w:r>
      <w:r w:rsidR="00B72DA6" w:rsidRPr="00B72DA6">
        <w:rPr>
          <w:b/>
        </w:rPr>
        <w:t>…else</w:t>
      </w:r>
      <w:r>
        <w:t xml:space="preserve"> condition that is used to evaluate the user input. What condition is it testing?</w:t>
      </w:r>
    </w:p>
    <w:p w14:paraId="411B6EAC" w14:textId="77777777" w:rsidR="00A0617E" w:rsidRDefault="00A0617E" w:rsidP="00A0617E">
      <w:pPr>
        <w:pStyle w:val="BodyTextL50"/>
      </w:pPr>
      <w:r>
        <w:t>____________________________________________________________________________________</w:t>
      </w:r>
    </w:p>
    <w:p w14:paraId="54719307" w14:textId="77777777" w:rsidR="00A0617E" w:rsidRPr="002C3300" w:rsidRDefault="00A0617E" w:rsidP="00A0617E">
      <w:pPr>
        <w:pStyle w:val="BodyTextL50"/>
      </w:pPr>
      <w:r>
        <w:lastRenderedPageBreak/>
        <w:t>____________________________________________________________________________________</w:t>
      </w:r>
    </w:p>
    <w:p w14:paraId="24224584" w14:textId="450D1F20" w:rsidR="00A0617E" w:rsidRDefault="00A0617E" w:rsidP="00A0617E">
      <w:pPr>
        <w:pStyle w:val="BodyTextL50"/>
        <w:rPr>
          <w:rStyle w:val="AnswerGray"/>
        </w:rPr>
      </w:pPr>
      <w:r>
        <w:rPr>
          <w:rStyle w:val="AnswerGray"/>
        </w:rPr>
        <w:t>It is testing that something was entered at each prompt. If the user typed nothing and then pressed the &lt;Enter&gt; key, for either value, a message would prompt the user to make entries and then the code would be loop</w:t>
      </w:r>
      <w:r w:rsidR="00B82F95">
        <w:rPr>
          <w:rStyle w:val="AnswerGray"/>
        </w:rPr>
        <w:t>ed</w:t>
      </w:r>
      <w:r>
        <w:rPr>
          <w:rStyle w:val="AnswerGray"/>
        </w:rPr>
        <w:t xml:space="preserve"> again </w:t>
      </w:r>
      <w:r w:rsidR="00B74262">
        <w:rPr>
          <w:rStyle w:val="AnswerGray"/>
        </w:rPr>
        <w:t>because of</w:t>
      </w:r>
      <w:r>
        <w:rPr>
          <w:rStyle w:val="AnswerGray"/>
        </w:rPr>
        <w:t xml:space="preserve"> the </w:t>
      </w:r>
      <w:r w:rsidRPr="00A0617E">
        <w:rPr>
          <w:rStyle w:val="AnswerGray"/>
          <w:b/>
        </w:rPr>
        <w:t>continue</w:t>
      </w:r>
      <w:r>
        <w:rPr>
          <w:rStyle w:val="AnswerGray"/>
        </w:rPr>
        <w:t xml:space="preserve"> command.</w:t>
      </w:r>
    </w:p>
    <w:p w14:paraId="51D1A7DA" w14:textId="236FE7DE" w:rsidR="00B72DA6" w:rsidRDefault="00B72DA6" w:rsidP="001C5F6F">
      <w:pPr>
        <w:pStyle w:val="BodyTextL25"/>
        <w:ind w:left="720"/>
      </w:pPr>
      <w:r>
        <w:t>This condition is meant to trap errors in the entries supplied by the user. What other errors could the code detect in the user input</w:t>
      </w:r>
      <w:r w:rsidR="008E565F">
        <w:t xml:space="preserve"> to ensure that only valid IP addresses have been entered</w:t>
      </w:r>
      <w:r>
        <w:t>?</w:t>
      </w:r>
    </w:p>
    <w:p w14:paraId="73213A4C" w14:textId="77777777" w:rsidR="00B72DA6" w:rsidRDefault="00B72DA6" w:rsidP="00B72DA6">
      <w:pPr>
        <w:pStyle w:val="BodyTextL50"/>
      </w:pPr>
      <w:r>
        <w:t>____________________________________________________________________________________</w:t>
      </w:r>
    </w:p>
    <w:p w14:paraId="5CC66939" w14:textId="77777777" w:rsidR="00B72DA6" w:rsidRPr="002C3300" w:rsidRDefault="00B72DA6" w:rsidP="00B72DA6">
      <w:pPr>
        <w:pStyle w:val="BodyTextL50"/>
      </w:pPr>
      <w:r>
        <w:t>____________________________________________________________________________________</w:t>
      </w:r>
    </w:p>
    <w:p w14:paraId="42BF9409" w14:textId="18E79E2F" w:rsidR="00B72DA6" w:rsidRPr="00F616A3" w:rsidRDefault="0058196D" w:rsidP="00B72DA6">
      <w:pPr>
        <w:pStyle w:val="BodyTextL50"/>
        <w:rPr>
          <w:rStyle w:val="AnswerGray"/>
        </w:rPr>
      </w:pPr>
      <w:r>
        <w:rPr>
          <w:rStyle w:val="AnswerGray"/>
        </w:rPr>
        <w:t>Because</w:t>
      </w:r>
      <w:r w:rsidRPr="00F616A3">
        <w:rPr>
          <w:rStyle w:val="AnswerGray"/>
        </w:rPr>
        <w:t xml:space="preserve"> </w:t>
      </w:r>
      <w:r w:rsidR="00B72DA6" w:rsidRPr="00F616A3">
        <w:rPr>
          <w:rStyle w:val="AnswerGray"/>
        </w:rPr>
        <w:t>the user should only enter IP addresses, the code could evaluate various features of IP addresses</w:t>
      </w:r>
      <w:r>
        <w:rPr>
          <w:rStyle w:val="AnswerGray"/>
        </w:rPr>
        <w:t>,</w:t>
      </w:r>
      <w:r w:rsidR="00B72DA6" w:rsidRPr="00F616A3">
        <w:rPr>
          <w:rStyle w:val="AnswerGray"/>
        </w:rPr>
        <w:t xml:space="preserve"> such as the presence of four octets separated by periods and that the values in octets are legal. Ideally, the code would look at a list of available IPs that is obtained from the inventory API and verify that each supplied address is present in that list. </w:t>
      </w:r>
      <w:r>
        <w:rPr>
          <w:rStyle w:val="AnswerGray"/>
        </w:rPr>
        <w:t>Because</w:t>
      </w:r>
      <w:r w:rsidR="00B72DA6" w:rsidRPr="00F616A3">
        <w:rPr>
          <w:rStyle w:val="AnswerGray"/>
        </w:rPr>
        <w:t xml:space="preserve"> time constraints, this functionality is not addressed in this activity.</w:t>
      </w:r>
    </w:p>
    <w:p w14:paraId="4A9EFF6D" w14:textId="068019E8" w:rsidR="002C6E72" w:rsidRDefault="00B82F95" w:rsidP="001C5F6F">
      <w:pPr>
        <w:pStyle w:val="SubStepAlpha"/>
      </w:pPr>
      <w:r w:rsidRPr="00D6020C">
        <w:rPr>
          <w:b/>
        </w:rPr>
        <w:t>Option</w:t>
      </w:r>
      <w:r w:rsidR="00467A21">
        <w:rPr>
          <w:b/>
        </w:rPr>
        <w:t>al</w:t>
      </w:r>
      <w:r w:rsidRPr="00D6020C">
        <w:rPr>
          <w:b/>
        </w:rPr>
        <w:t xml:space="preserve"> Challenge</w:t>
      </w:r>
      <w:r w:rsidR="002C6E72">
        <w:t xml:space="preserve">: Add two statements that will get the values of the </w:t>
      </w:r>
      <w:proofErr w:type="spellStart"/>
      <w:r w:rsidR="002C6E72" w:rsidRPr="00A12358">
        <w:rPr>
          <w:b/>
        </w:rPr>
        <w:t>path_data</w:t>
      </w:r>
      <w:proofErr w:type="spellEnd"/>
      <w:r w:rsidR="002C6E72">
        <w:t xml:space="preserve"> dictionary keys and print a message that </w:t>
      </w:r>
      <w:r>
        <w:t xml:space="preserve">displays </w:t>
      </w:r>
      <w:r w:rsidR="002C6E72">
        <w:t xml:space="preserve">the source and destination IP addresses </w:t>
      </w:r>
      <w:r>
        <w:t xml:space="preserve">entered by the user. </w:t>
      </w:r>
    </w:p>
    <w:p w14:paraId="50B9D07D" w14:textId="77777777" w:rsidR="0092519B" w:rsidRDefault="0092519B" w:rsidP="0092519B">
      <w:pPr>
        <w:pStyle w:val="SubStepAlpha"/>
        <w:numPr>
          <w:ilvl w:val="0"/>
          <w:numId w:val="0"/>
        </w:numPr>
        <w:ind w:left="720"/>
      </w:pPr>
      <w:r>
        <w:t>____________________________________________________________________________________</w:t>
      </w:r>
    </w:p>
    <w:p w14:paraId="038027BA" w14:textId="77777777" w:rsidR="0092519B" w:rsidRDefault="0092519B" w:rsidP="0092519B">
      <w:pPr>
        <w:pStyle w:val="SubStepAlpha"/>
        <w:numPr>
          <w:ilvl w:val="0"/>
          <w:numId w:val="0"/>
        </w:numPr>
        <w:ind w:left="720"/>
      </w:pPr>
      <w:r>
        <w:t>____________________________________________________________________________________</w:t>
      </w:r>
    </w:p>
    <w:p w14:paraId="6680B5A7" w14:textId="6A5D015C" w:rsidR="0092519B" w:rsidRPr="00F616A3" w:rsidRDefault="00544DEA" w:rsidP="000F1D89">
      <w:pPr>
        <w:pStyle w:val="CMD"/>
        <w:rPr>
          <w:rStyle w:val="DevConfigGray"/>
        </w:rPr>
      </w:pPr>
      <w:proofErr w:type="gramStart"/>
      <w:r>
        <w:rPr>
          <w:rStyle w:val="DevConfigGray"/>
        </w:rPr>
        <w:t>print(</w:t>
      </w:r>
      <w:proofErr w:type="gramEnd"/>
      <w:r>
        <w:rPr>
          <w:rStyle w:val="DevConfigGray"/>
        </w:rPr>
        <w:t>"</w:t>
      </w:r>
      <w:r w:rsidR="0092519B" w:rsidRPr="00F616A3">
        <w:rPr>
          <w:rStyle w:val="DevConfigGray"/>
        </w:rPr>
        <w:t xml:space="preserve">Source IP address: </w:t>
      </w:r>
      <w:r>
        <w:rPr>
          <w:rStyle w:val="DevConfigGray"/>
        </w:rPr>
        <w:t>"</w:t>
      </w:r>
      <w:r w:rsidR="007661AC">
        <w:rPr>
          <w:rStyle w:val="DevConfigGray"/>
        </w:rPr>
        <w:t xml:space="preserve"> + </w:t>
      </w:r>
      <w:proofErr w:type="spellStart"/>
      <w:r w:rsidR="007661AC">
        <w:rPr>
          <w:rStyle w:val="DevConfigGray"/>
        </w:rPr>
        <w:t>path_data</w:t>
      </w:r>
      <w:proofErr w:type="spellEnd"/>
      <w:r w:rsidR="007661AC">
        <w:rPr>
          <w:rStyle w:val="DevConfigGray"/>
        </w:rPr>
        <w:t>["</w:t>
      </w:r>
      <w:proofErr w:type="spellStart"/>
      <w:r w:rsidR="007661AC">
        <w:rPr>
          <w:rStyle w:val="DevConfigGray"/>
        </w:rPr>
        <w:t>sourceIP</w:t>
      </w:r>
      <w:proofErr w:type="spellEnd"/>
      <w:r w:rsidR="007661AC">
        <w:rPr>
          <w:rStyle w:val="DevConfigGray"/>
        </w:rPr>
        <w:t>"</w:t>
      </w:r>
      <w:r w:rsidR="0092519B" w:rsidRPr="00F616A3">
        <w:rPr>
          <w:rStyle w:val="DevConfigGray"/>
        </w:rPr>
        <w:t>])</w:t>
      </w:r>
    </w:p>
    <w:p w14:paraId="72C5B283" w14:textId="46DA4631" w:rsidR="0092519B" w:rsidRPr="00F616A3" w:rsidRDefault="0092519B" w:rsidP="000F1D89">
      <w:pPr>
        <w:pStyle w:val="CMD"/>
        <w:rPr>
          <w:rStyle w:val="DevConfigGray"/>
        </w:rPr>
      </w:pPr>
      <w:proofErr w:type="gramStart"/>
      <w:r w:rsidRPr="00F616A3">
        <w:rPr>
          <w:rStyle w:val="DevConfigGray"/>
        </w:rPr>
        <w:t>print(</w:t>
      </w:r>
      <w:proofErr w:type="gramEnd"/>
      <w:r w:rsidR="00326B2F">
        <w:rPr>
          <w:rStyle w:val="DevConfigGray"/>
        </w:rPr>
        <w:t>"</w:t>
      </w:r>
      <w:r w:rsidRPr="00F616A3">
        <w:rPr>
          <w:rStyle w:val="DevConfigGray"/>
        </w:rPr>
        <w:t xml:space="preserve">Destination IP address: </w:t>
      </w:r>
      <w:r w:rsidR="00326B2F">
        <w:rPr>
          <w:rStyle w:val="DevConfigGray"/>
        </w:rPr>
        <w:t>"</w:t>
      </w:r>
      <w:r w:rsidRPr="00F616A3">
        <w:rPr>
          <w:rStyle w:val="DevConfigGray"/>
        </w:rPr>
        <w:t xml:space="preserve"> + </w:t>
      </w:r>
      <w:proofErr w:type="spellStart"/>
      <w:r w:rsidRPr="00F616A3">
        <w:rPr>
          <w:rStyle w:val="DevConfigGray"/>
        </w:rPr>
        <w:t>path_data</w:t>
      </w:r>
      <w:proofErr w:type="spellEnd"/>
      <w:r w:rsidRPr="00F616A3">
        <w:rPr>
          <w:rStyle w:val="DevConfigGray"/>
        </w:rPr>
        <w:t>[</w:t>
      </w:r>
      <w:r w:rsidR="007661AC">
        <w:rPr>
          <w:rStyle w:val="DevConfigGray"/>
        </w:rPr>
        <w:t>"</w:t>
      </w:r>
      <w:proofErr w:type="spellStart"/>
      <w:r w:rsidR="007661AC">
        <w:rPr>
          <w:rStyle w:val="DevConfigGray"/>
        </w:rPr>
        <w:t>destIP</w:t>
      </w:r>
      <w:proofErr w:type="spellEnd"/>
      <w:r w:rsidR="007661AC">
        <w:rPr>
          <w:rStyle w:val="DevConfigGray"/>
        </w:rPr>
        <w:t>"</w:t>
      </w:r>
      <w:r w:rsidRPr="00F616A3">
        <w:rPr>
          <w:rStyle w:val="DevConfigGray"/>
        </w:rPr>
        <w:t>])</w:t>
      </w:r>
    </w:p>
    <w:p w14:paraId="255E4C8B" w14:textId="7D3FD098" w:rsidR="002C6E72" w:rsidRDefault="00F62232" w:rsidP="002C6E72">
      <w:pPr>
        <w:pStyle w:val="SubStepAlpha"/>
      </w:pPr>
      <w:r>
        <w:t xml:space="preserve">Copy </w:t>
      </w:r>
      <w:r w:rsidR="00B82F95">
        <w:t>the code in Section 3 and paste it into your test file</w:t>
      </w:r>
      <w:r>
        <w:t xml:space="preserve">. </w:t>
      </w:r>
      <w:r w:rsidR="002C6E72">
        <w:t>Run, test, and debug the code. Try entering IP addresses at the prompts and try skipping one of the entries by pressing the &lt;Enter&gt; key without entering an address. What should happen?</w:t>
      </w:r>
    </w:p>
    <w:p w14:paraId="2DAB3B33" w14:textId="77777777" w:rsidR="002C6E72" w:rsidRDefault="002C6E72" w:rsidP="002C6E72">
      <w:pPr>
        <w:pStyle w:val="SubStepAlpha"/>
        <w:numPr>
          <w:ilvl w:val="0"/>
          <w:numId w:val="0"/>
        </w:numPr>
        <w:ind w:left="720"/>
      </w:pPr>
      <w:r>
        <w:t>____________________________________________________________________________________</w:t>
      </w:r>
    </w:p>
    <w:p w14:paraId="1D0AF10A" w14:textId="77777777" w:rsidR="002C6E72" w:rsidRDefault="002C6E72" w:rsidP="002C6E72">
      <w:pPr>
        <w:pStyle w:val="SubStepAlpha"/>
        <w:numPr>
          <w:ilvl w:val="0"/>
          <w:numId w:val="0"/>
        </w:numPr>
        <w:ind w:left="720"/>
      </w:pPr>
      <w:r>
        <w:t>____________________________________________________________________________________</w:t>
      </w:r>
    </w:p>
    <w:p w14:paraId="47CDDA7C" w14:textId="77777777" w:rsidR="002C6E72" w:rsidRPr="00F616A3" w:rsidRDefault="002C6E72" w:rsidP="002C6E72">
      <w:pPr>
        <w:pStyle w:val="SubStepAlpha"/>
        <w:numPr>
          <w:ilvl w:val="0"/>
          <w:numId w:val="0"/>
        </w:numPr>
        <w:ind w:left="720"/>
        <w:rPr>
          <w:rStyle w:val="AnswerGray"/>
        </w:rPr>
      </w:pPr>
      <w:r w:rsidRPr="00F616A3">
        <w:rPr>
          <w:rStyle w:val="AnswerGray"/>
          <w:highlight w:val="lightGray"/>
        </w:rPr>
        <w:t>When IP addresses are entered, nothing extra will be displayed on the screen unless the challenge in the step above has been completed. If nothing has been entered at either prompt, the error message should be displayed and the prompt for the source IP should be displayed again.</w:t>
      </w:r>
    </w:p>
    <w:p w14:paraId="3F439652" w14:textId="6D44D107" w:rsidR="007E5306" w:rsidRDefault="002A49A1" w:rsidP="00AE7D32">
      <w:pPr>
        <w:pStyle w:val="StepHead"/>
      </w:pPr>
      <w:r>
        <w:t>Complete the code for Section 4 to i</w:t>
      </w:r>
      <w:r w:rsidR="00421F9B">
        <w:t xml:space="preserve">nitiate the </w:t>
      </w:r>
      <w:r w:rsidR="00766A1D">
        <w:t>Path Trace</w:t>
      </w:r>
      <w:r>
        <w:t xml:space="preserve"> and get the flow analysis ID.</w:t>
      </w:r>
    </w:p>
    <w:p w14:paraId="2B4A2386" w14:textId="7016F77A" w:rsidR="00421F9B" w:rsidRDefault="001529D4" w:rsidP="00421F9B">
      <w:pPr>
        <w:pStyle w:val="BodyTextL25"/>
      </w:pPr>
      <w:r>
        <w:t xml:space="preserve">Refer to </w:t>
      </w:r>
      <w:r w:rsidRPr="00EC4008">
        <w:rPr>
          <w:b/>
        </w:rPr>
        <w:t>Section 4</w:t>
      </w:r>
      <w:r>
        <w:t xml:space="preserve"> of the code. </w:t>
      </w:r>
      <w:r w:rsidR="0058196D">
        <w:t>T</w:t>
      </w:r>
      <w:r w:rsidR="00421F9B">
        <w:t xml:space="preserve">o initiate the Path Trace, the </w:t>
      </w:r>
      <w:proofErr w:type="spellStart"/>
      <w:proofErr w:type="gramStart"/>
      <w:r w:rsidR="00421F9B" w:rsidRPr="00421F9B">
        <w:rPr>
          <w:b/>
        </w:rPr>
        <w:t>requests.post</w:t>
      </w:r>
      <w:proofErr w:type="spellEnd"/>
      <w:r w:rsidR="00421F9B" w:rsidRPr="00421F9B">
        <w:rPr>
          <w:b/>
        </w:rPr>
        <w:t>(</w:t>
      </w:r>
      <w:proofErr w:type="gramEnd"/>
      <w:r w:rsidR="00421F9B" w:rsidRPr="00421F9B">
        <w:rPr>
          <w:b/>
        </w:rPr>
        <w:t>)</w:t>
      </w:r>
      <w:r w:rsidR="00421F9B">
        <w:t xml:space="preserve"> method is used to submit the source and destination IP addresses to the </w:t>
      </w:r>
      <w:r w:rsidR="00421F9B" w:rsidRPr="00F616A3">
        <w:rPr>
          <w:b/>
        </w:rPr>
        <w:t>/flow-analysis</w:t>
      </w:r>
      <w:r w:rsidR="00421F9B">
        <w:t xml:space="preserve"> API. The </w:t>
      </w:r>
      <w:proofErr w:type="spellStart"/>
      <w:proofErr w:type="gramStart"/>
      <w:r>
        <w:rPr>
          <w:b/>
        </w:rPr>
        <w:t>request.post</w:t>
      </w:r>
      <w:proofErr w:type="spellEnd"/>
      <w:r w:rsidR="00421F9B" w:rsidRPr="001529D4">
        <w:rPr>
          <w:b/>
        </w:rPr>
        <w:t>(</w:t>
      </w:r>
      <w:proofErr w:type="gramEnd"/>
      <w:r w:rsidR="00421F9B" w:rsidRPr="001529D4">
        <w:rPr>
          <w:b/>
        </w:rPr>
        <w:t>)</w:t>
      </w:r>
      <w:r w:rsidR="00421F9B">
        <w:t xml:space="preserve"> method works similarly to the other requests module methods. </w:t>
      </w:r>
      <w:r w:rsidR="002A49A1">
        <w:t xml:space="preserve">You will </w:t>
      </w:r>
      <w:r w:rsidR="00421F9B">
        <w:t xml:space="preserve">pass the method the four parameters with the variables </w:t>
      </w:r>
      <w:r>
        <w:t>shown in the table below</w:t>
      </w:r>
      <w:r w:rsidR="00421F9B">
        <w:t>:</w:t>
      </w:r>
    </w:p>
    <w:tbl>
      <w:tblPr>
        <w:tblStyle w:val="LabTableStyle"/>
        <w:tblW w:w="0" w:type="auto"/>
        <w:tblLook w:val="04A0" w:firstRow="1" w:lastRow="0" w:firstColumn="1" w:lastColumn="0" w:noHBand="0" w:noVBand="1"/>
      </w:tblPr>
      <w:tblGrid>
        <w:gridCol w:w="1347"/>
        <w:gridCol w:w="2652"/>
        <w:gridCol w:w="5328"/>
      </w:tblGrid>
      <w:tr w:rsidR="00421F9B" w:rsidRPr="00DE100E" w14:paraId="7BA758A2" w14:textId="77777777" w:rsidTr="00D6020C">
        <w:trPr>
          <w:cnfStyle w:val="100000000000" w:firstRow="1" w:lastRow="0" w:firstColumn="0" w:lastColumn="0" w:oddVBand="0" w:evenVBand="0" w:oddHBand="0" w:evenHBand="0" w:firstRowFirstColumn="0" w:firstRowLastColumn="0" w:lastRowFirstColumn="0" w:lastRowLastColumn="0"/>
        </w:trPr>
        <w:tc>
          <w:tcPr>
            <w:tcW w:w="1347" w:type="dxa"/>
          </w:tcPr>
          <w:p w14:paraId="56418B71" w14:textId="77777777" w:rsidR="00421F9B" w:rsidRPr="00DE100E" w:rsidRDefault="00421F9B" w:rsidP="00D6020C">
            <w:pPr>
              <w:pStyle w:val="TableHeading"/>
            </w:pPr>
            <w:r w:rsidRPr="00DE100E">
              <w:t>Parameter</w:t>
            </w:r>
          </w:p>
        </w:tc>
        <w:tc>
          <w:tcPr>
            <w:tcW w:w="2652" w:type="dxa"/>
          </w:tcPr>
          <w:p w14:paraId="2B8F5DFF" w14:textId="77777777" w:rsidR="00421F9B" w:rsidRPr="00DE100E" w:rsidRDefault="00421F9B" w:rsidP="00D6020C">
            <w:pPr>
              <w:pStyle w:val="TableHeading"/>
            </w:pPr>
            <w:r w:rsidRPr="00DE100E">
              <w:t>Variable</w:t>
            </w:r>
            <w:r w:rsidR="00F94B7A">
              <w:t>/</w:t>
            </w:r>
            <w:r w:rsidR="001529D4">
              <w:t>P</w:t>
            </w:r>
            <w:r w:rsidR="00F94B7A">
              <w:t>arameter</w:t>
            </w:r>
            <w:r w:rsidRPr="00DE100E">
              <w:t xml:space="preserve"> Name</w:t>
            </w:r>
          </w:p>
        </w:tc>
        <w:tc>
          <w:tcPr>
            <w:tcW w:w="5328" w:type="dxa"/>
          </w:tcPr>
          <w:p w14:paraId="3615C15A" w14:textId="77777777" w:rsidR="00421F9B" w:rsidRPr="00DE100E" w:rsidRDefault="00421F9B" w:rsidP="00D6020C">
            <w:pPr>
              <w:pStyle w:val="TableHeading"/>
            </w:pPr>
            <w:r w:rsidRPr="00DE100E">
              <w:t>Explanation</w:t>
            </w:r>
          </w:p>
        </w:tc>
      </w:tr>
      <w:tr w:rsidR="00421F9B" w14:paraId="23DE24F8" w14:textId="77777777" w:rsidTr="00D6020C">
        <w:tc>
          <w:tcPr>
            <w:tcW w:w="1347" w:type="dxa"/>
          </w:tcPr>
          <w:p w14:paraId="5E002EDE" w14:textId="77777777" w:rsidR="00421F9B" w:rsidRDefault="00421F9B" w:rsidP="00D6020C">
            <w:pPr>
              <w:pStyle w:val="TableText"/>
            </w:pPr>
            <w:r>
              <w:t>URL</w:t>
            </w:r>
          </w:p>
        </w:tc>
        <w:tc>
          <w:tcPr>
            <w:tcW w:w="2652" w:type="dxa"/>
          </w:tcPr>
          <w:p w14:paraId="4812E9C4" w14:textId="408F3BA8" w:rsidR="00421F9B" w:rsidRDefault="00766A1D" w:rsidP="00D6020C">
            <w:pPr>
              <w:pStyle w:val="TableText"/>
            </w:pPr>
            <w:proofErr w:type="spellStart"/>
            <w:r>
              <w:t>api_url</w:t>
            </w:r>
            <w:proofErr w:type="spellEnd"/>
          </w:p>
        </w:tc>
        <w:tc>
          <w:tcPr>
            <w:tcW w:w="5328" w:type="dxa"/>
          </w:tcPr>
          <w:p w14:paraId="189EEC5B" w14:textId="77777777" w:rsidR="00421F9B" w:rsidRDefault="00421F9B" w:rsidP="00D6020C">
            <w:pPr>
              <w:pStyle w:val="TableText"/>
            </w:pPr>
            <w:r>
              <w:t>The URL of the API endpoint</w:t>
            </w:r>
          </w:p>
        </w:tc>
      </w:tr>
      <w:tr w:rsidR="00421F9B" w14:paraId="0E458479" w14:textId="77777777" w:rsidTr="00D6020C">
        <w:tc>
          <w:tcPr>
            <w:tcW w:w="1347" w:type="dxa"/>
          </w:tcPr>
          <w:p w14:paraId="1C3D03A1" w14:textId="77777777" w:rsidR="00421F9B" w:rsidRDefault="00A12358" w:rsidP="00D6020C">
            <w:pPr>
              <w:pStyle w:val="TableText"/>
            </w:pPr>
            <w:r>
              <w:t>b</w:t>
            </w:r>
            <w:r w:rsidR="0005522F">
              <w:t>ody</w:t>
            </w:r>
          </w:p>
        </w:tc>
        <w:tc>
          <w:tcPr>
            <w:tcW w:w="2652" w:type="dxa"/>
          </w:tcPr>
          <w:p w14:paraId="6BC1008B" w14:textId="2BCE50E7" w:rsidR="00421F9B" w:rsidRDefault="00766A1D" w:rsidP="00D6020C">
            <w:pPr>
              <w:pStyle w:val="TableText"/>
            </w:pPr>
            <w:r>
              <w:t xml:space="preserve">JSON </w:t>
            </w:r>
            <w:proofErr w:type="spellStart"/>
            <w:r>
              <w:t>formated</w:t>
            </w:r>
            <w:proofErr w:type="spellEnd"/>
            <w:r>
              <w:t xml:space="preserve"> </w:t>
            </w:r>
            <w:proofErr w:type="spellStart"/>
            <w:r w:rsidRPr="00A51EF9">
              <w:t>path_data</w:t>
            </w:r>
            <w:proofErr w:type="spellEnd"/>
          </w:p>
        </w:tc>
        <w:tc>
          <w:tcPr>
            <w:tcW w:w="5328" w:type="dxa"/>
          </w:tcPr>
          <w:p w14:paraId="663EB228" w14:textId="77777777" w:rsidR="00421F9B" w:rsidRDefault="00421F9B" w:rsidP="00D6020C">
            <w:pPr>
              <w:pStyle w:val="TableText"/>
            </w:pPr>
            <w:r>
              <w:t>JSON formatted data for the source and destination IP addresses</w:t>
            </w:r>
          </w:p>
        </w:tc>
      </w:tr>
      <w:tr w:rsidR="00421F9B" w14:paraId="5B7F8596" w14:textId="77777777" w:rsidTr="00D6020C">
        <w:tc>
          <w:tcPr>
            <w:tcW w:w="1347" w:type="dxa"/>
          </w:tcPr>
          <w:p w14:paraId="1BF7C491" w14:textId="77777777" w:rsidR="00421F9B" w:rsidRDefault="00136AA5" w:rsidP="00D6020C">
            <w:pPr>
              <w:pStyle w:val="TableText"/>
            </w:pPr>
            <w:r>
              <w:t>headers</w:t>
            </w:r>
          </w:p>
        </w:tc>
        <w:tc>
          <w:tcPr>
            <w:tcW w:w="2652" w:type="dxa"/>
          </w:tcPr>
          <w:p w14:paraId="0B3CA168" w14:textId="77777777" w:rsidR="00421F9B" w:rsidRDefault="00421F9B" w:rsidP="00D6020C">
            <w:pPr>
              <w:pStyle w:val="TableText"/>
            </w:pPr>
            <w:r>
              <w:t>headers</w:t>
            </w:r>
          </w:p>
        </w:tc>
        <w:tc>
          <w:tcPr>
            <w:tcW w:w="5328" w:type="dxa"/>
          </w:tcPr>
          <w:p w14:paraId="3008C522" w14:textId="77777777" w:rsidR="00421F9B" w:rsidRDefault="00421F9B" w:rsidP="00D6020C">
            <w:pPr>
              <w:pStyle w:val="TableText"/>
            </w:pPr>
            <w:r>
              <w:t>The content type and authentication token represented as JSON data.</w:t>
            </w:r>
          </w:p>
        </w:tc>
      </w:tr>
      <w:tr w:rsidR="00421F9B" w14:paraId="0BF20C83" w14:textId="77777777" w:rsidTr="00D6020C">
        <w:tc>
          <w:tcPr>
            <w:tcW w:w="1347" w:type="dxa"/>
          </w:tcPr>
          <w:p w14:paraId="4634BC56" w14:textId="77777777" w:rsidR="00421F9B" w:rsidRDefault="00A12358" w:rsidP="00D6020C">
            <w:pPr>
              <w:pStyle w:val="TableText"/>
              <w:keepNext w:val="0"/>
            </w:pPr>
            <w:r>
              <w:t>v</w:t>
            </w:r>
            <w:r w:rsidR="00421F9B">
              <w:t>erification</w:t>
            </w:r>
          </w:p>
        </w:tc>
        <w:tc>
          <w:tcPr>
            <w:tcW w:w="2652" w:type="dxa"/>
          </w:tcPr>
          <w:p w14:paraId="7029F7D8" w14:textId="77777777" w:rsidR="00421F9B" w:rsidRDefault="00421F9B" w:rsidP="00D6020C">
            <w:pPr>
              <w:pStyle w:val="TableText"/>
            </w:pPr>
            <w:r>
              <w:t>verify</w:t>
            </w:r>
          </w:p>
        </w:tc>
        <w:tc>
          <w:tcPr>
            <w:tcW w:w="5328" w:type="dxa"/>
          </w:tcPr>
          <w:p w14:paraId="15161A0C" w14:textId="77777777" w:rsidR="00421F9B" w:rsidRDefault="00DE100E" w:rsidP="00D6020C">
            <w:pPr>
              <w:pStyle w:val="TableText"/>
            </w:pPr>
            <w:r>
              <w:t>Used to verify the server</w:t>
            </w:r>
            <w:bookmarkStart w:id="0" w:name="_GoBack"/>
            <w:r>
              <w:t>’</w:t>
            </w:r>
            <w:bookmarkEnd w:id="0"/>
            <w:r>
              <w:t>s security (TLS) certificate. False means the certificate is not verified.</w:t>
            </w:r>
          </w:p>
        </w:tc>
      </w:tr>
    </w:tbl>
    <w:p w14:paraId="4CEBACF9" w14:textId="708589F2" w:rsidR="00421F9B" w:rsidRDefault="00DE100E" w:rsidP="00DE100E">
      <w:pPr>
        <w:pStyle w:val="SubStepAlpha"/>
      </w:pPr>
      <w:r>
        <w:lastRenderedPageBreak/>
        <w:t>In the last step</w:t>
      </w:r>
      <w:r w:rsidR="0065187A">
        <w:t>,</w:t>
      </w:r>
      <w:r>
        <w:t xml:space="preserve"> the source and destination addresses for the Path Trace </w:t>
      </w:r>
      <w:r w:rsidR="004F779E">
        <w:t xml:space="preserve">were requested </w:t>
      </w:r>
      <w:r>
        <w:t xml:space="preserve">from the user. The values were stored in a dictionary held by the </w:t>
      </w:r>
      <w:proofErr w:type="spellStart"/>
      <w:r w:rsidRPr="00DE100E">
        <w:rPr>
          <w:b/>
        </w:rPr>
        <w:t>path_data</w:t>
      </w:r>
      <w:proofErr w:type="spellEnd"/>
      <w:r>
        <w:t xml:space="preserve"> variable. </w:t>
      </w:r>
      <w:r w:rsidR="007F6EA0">
        <w:t>A variable is created from this data.</w:t>
      </w:r>
      <w:r>
        <w:t xml:space="preserve"> However, the Python dictionary needs to be converted to JSON format</w:t>
      </w:r>
      <w:r w:rsidR="00766A1D">
        <w:t xml:space="preserve"> that is consumed by the API service</w:t>
      </w:r>
      <w:r>
        <w:t xml:space="preserve">. This is done with the </w:t>
      </w:r>
      <w:proofErr w:type="spellStart"/>
      <w:proofErr w:type="gramStart"/>
      <w:r w:rsidRPr="00474EDA">
        <w:rPr>
          <w:b/>
        </w:rPr>
        <w:t>json.dumps</w:t>
      </w:r>
      <w:proofErr w:type="spellEnd"/>
      <w:proofErr w:type="gramEnd"/>
      <w:r w:rsidRPr="00474EDA">
        <w:rPr>
          <w:b/>
        </w:rPr>
        <w:t>()</w:t>
      </w:r>
      <w:r>
        <w:t xml:space="preserve"> method, which takes the object to be converted as its argument. In this case, that object is the </w:t>
      </w:r>
      <w:proofErr w:type="spellStart"/>
      <w:r w:rsidRPr="00474EDA">
        <w:rPr>
          <w:b/>
        </w:rPr>
        <w:t>path_</w:t>
      </w:r>
      <w:r w:rsidR="009A11CD">
        <w:rPr>
          <w:b/>
        </w:rPr>
        <w:t>data</w:t>
      </w:r>
      <w:proofErr w:type="spellEnd"/>
      <w:r>
        <w:t xml:space="preserve"> </w:t>
      </w:r>
      <w:r w:rsidR="006D052B">
        <w:t>dictionary</w:t>
      </w:r>
      <w:r>
        <w:t>.</w:t>
      </w:r>
    </w:p>
    <w:p w14:paraId="0857ACF8" w14:textId="305B83C1" w:rsidR="00DE100E" w:rsidRDefault="00474EDA" w:rsidP="00DE100E">
      <w:pPr>
        <w:pStyle w:val="SubStepAlpha"/>
        <w:numPr>
          <w:ilvl w:val="0"/>
          <w:numId w:val="0"/>
        </w:numPr>
        <w:ind w:left="720"/>
      </w:pPr>
      <w:r>
        <w:t xml:space="preserve">Create the </w:t>
      </w:r>
      <w:r w:rsidRPr="00474EDA">
        <w:rPr>
          <w:b/>
        </w:rPr>
        <w:t>path</w:t>
      </w:r>
      <w:r>
        <w:t xml:space="preserve"> variable and assign the converted </w:t>
      </w:r>
      <w:proofErr w:type="spellStart"/>
      <w:r w:rsidRPr="00474EDA">
        <w:rPr>
          <w:b/>
        </w:rPr>
        <w:t>path_data</w:t>
      </w:r>
      <w:proofErr w:type="spellEnd"/>
      <w:r>
        <w:t xml:space="preserve"> </w:t>
      </w:r>
      <w:r w:rsidR="001529D4">
        <w:t xml:space="preserve">dictionary </w:t>
      </w:r>
      <w:r>
        <w:t xml:space="preserve">variable to it. The </w:t>
      </w:r>
      <w:r w:rsidR="002A49A1">
        <w:t xml:space="preserve">syntax </w:t>
      </w:r>
      <w:r>
        <w:t>is:</w:t>
      </w:r>
    </w:p>
    <w:p w14:paraId="269357C6" w14:textId="3DB1A491" w:rsidR="00474EDA" w:rsidRPr="00CA1B18" w:rsidRDefault="00474EDA" w:rsidP="00666546">
      <w:pPr>
        <w:pStyle w:val="CMDOutput"/>
      </w:pPr>
      <w:proofErr w:type="spellStart"/>
      <w:r w:rsidRPr="00CA1B18">
        <w:t>variable_json</w:t>
      </w:r>
      <w:proofErr w:type="spellEnd"/>
      <w:r w:rsidRPr="00CA1B18">
        <w:t xml:space="preserve"> = </w:t>
      </w:r>
      <w:proofErr w:type="spellStart"/>
      <w:proofErr w:type="gramStart"/>
      <w:r w:rsidRPr="00CA1B18">
        <w:t>json.dumps</w:t>
      </w:r>
      <w:proofErr w:type="spellEnd"/>
      <w:proofErr w:type="gramEnd"/>
      <w:r w:rsidRPr="00CA1B18">
        <w:t>(</w:t>
      </w:r>
      <w:proofErr w:type="spellStart"/>
      <w:r w:rsidRPr="00604904">
        <w:rPr>
          <w:b/>
        </w:rPr>
        <w:t>dictionary</w:t>
      </w:r>
      <w:r w:rsidR="002A49A1">
        <w:rPr>
          <w:b/>
        </w:rPr>
        <w:t>_variable</w:t>
      </w:r>
      <w:proofErr w:type="spellEnd"/>
      <w:r w:rsidRPr="00CA1B18">
        <w:t>)</w:t>
      </w:r>
    </w:p>
    <w:p w14:paraId="7D9B0AD0" w14:textId="03326529" w:rsidR="00DE100E" w:rsidRPr="0005522F" w:rsidRDefault="00474EDA" w:rsidP="00474EDA">
      <w:pPr>
        <w:pStyle w:val="SubStepAlpha"/>
        <w:rPr>
          <w:rFonts w:cs="Arial"/>
          <w:szCs w:val="20"/>
        </w:rPr>
      </w:pPr>
      <w:r w:rsidRPr="0038703D">
        <w:rPr>
          <w:rFonts w:cs="Arial"/>
          <w:szCs w:val="20"/>
        </w:rPr>
        <w:t xml:space="preserve">Build the </w:t>
      </w:r>
      <w:proofErr w:type="spellStart"/>
      <w:proofErr w:type="gramStart"/>
      <w:r w:rsidRPr="0038703D">
        <w:rPr>
          <w:rFonts w:cs="Arial"/>
          <w:b/>
          <w:szCs w:val="20"/>
        </w:rPr>
        <w:t>requests.post</w:t>
      </w:r>
      <w:proofErr w:type="spellEnd"/>
      <w:r w:rsidRPr="0038703D">
        <w:rPr>
          <w:rFonts w:cs="Arial"/>
          <w:b/>
          <w:szCs w:val="20"/>
        </w:rPr>
        <w:t>(</w:t>
      </w:r>
      <w:proofErr w:type="gramEnd"/>
      <w:r w:rsidRPr="0038703D">
        <w:rPr>
          <w:rFonts w:cs="Arial"/>
          <w:b/>
          <w:szCs w:val="20"/>
        </w:rPr>
        <w:t>)</w:t>
      </w:r>
      <w:r w:rsidRPr="0038703D">
        <w:rPr>
          <w:rFonts w:cs="Arial"/>
          <w:szCs w:val="20"/>
        </w:rPr>
        <w:t xml:space="preserve"> method to submit the </w:t>
      </w:r>
      <w:r w:rsidR="00766A1D">
        <w:rPr>
          <w:rFonts w:cs="Arial"/>
          <w:szCs w:val="20"/>
        </w:rPr>
        <w:t>Path Trace</w:t>
      </w:r>
      <w:r w:rsidRPr="0038703D">
        <w:rPr>
          <w:rFonts w:cs="Arial"/>
          <w:szCs w:val="20"/>
        </w:rPr>
        <w:t xml:space="preserve"> request, and store the response in the </w:t>
      </w:r>
      <w:proofErr w:type="spellStart"/>
      <w:r w:rsidRPr="0038703D">
        <w:rPr>
          <w:rFonts w:cs="Arial"/>
          <w:b/>
          <w:szCs w:val="20"/>
        </w:rPr>
        <w:t>resp</w:t>
      </w:r>
      <w:proofErr w:type="spellEnd"/>
      <w:r w:rsidRPr="0038703D">
        <w:rPr>
          <w:rFonts w:cs="Arial"/>
          <w:szCs w:val="20"/>
        </w:rPr>
        <w:t xml:space="preserve"> </w:t>
      </w:r>
      <w:r w:rsidRPr="0038703D">
        <w:rPr>
          <w:szCs w:val="20"/>
        </w:rPr>
        <w:t>variable.</w:t>
      </w:r>
      <w:r w:rsidR="0038703D">
        <w:rPr>
          <w:szCs w:val="20"/>
        </w:rPr>
        <w:t xml:space="preserve"> Look at </w:t>
      </w:r>
      <w:r w:rsidR="000F1D89">
        <w:rPr>
          <w:szCs w:val="20"/>
        </w:rPr>
        <w:t xml:space="preserve">the </w:t>
      </w:r>
      <w:r w:rsidR="0038703D">
        <w:rPr>
          <w:szCs w:val="20"/>
        </w:rPr>
        <w:t xml:space="preserve">example of the use of the </w:t>
      </w:r>
      <w:proofErr w:type="spellStart"/>
      <w:proofErr w:type="gramStart"/>
      <w:r w:rsidR="0038703D" w:rsidRPr="00215A93">
        <w:rPr>
          <w:b/>
          <w:szCs w:val="20"/>
        </w:rPr>
        <w:t>requests.</w:t>
      </w:r>
      <w:r w:rsidR="000F1D89">
        <w:rPr>
          <w:b/>
          <w:szCs w:val="20"/>
        </w:rPr>
        <w:t>post</w:t>
      </w:r>
      <w:proofErr w:type="spellEnd"/>
      <w:r w:rsidR="0038703D" w:rsidRPr="00215A93">
        <w:rPr>
          <w:b/>
          <w:szCs w:val="20"/>
        </w:rPr>
        <w:t>(</w:t>
      </w:r>
      <w:proofErr w:type="gramEnd"/>
      <w:r w:rsidR="0038703D" w:rsidRPr="00215A93">
        <w:rPr>
          <w:b/>
          <w:szCs w:val="20"/>
        </w:rPr>
        <w:t>)</w:t>
      </w:r>
      <w:r w:rsidR="0038703D">
        <w:rPr>
          <w:szCs w:val="20"/>
        </w:rPr>
        <w:t xml:space="preserve"> method from </w:t>
      </w:r>
      <w:r w:rsidR="000F1D89">
        <w:rPr>
          <w:szCs w:val="20"/>
        </w:rPr>
        <w:t xml:space="preserve">the </w:t>
      </w:r>
      <w:proofErr w:type="spellStart"/>
      <w:r w:rsidR="000F1D89" w:rsidRPr="000F1D89">
        <w:rPr>
          <w:b/>
          <w:szCs w:val="20"/>
        </w:rPr>
        <w:t>get_ticket</w:t>
      </w:r>
      <w:proofErr w:type="spellEnd"/>
      <w:r w:rsidR="000F1D89">
        <w:rPr>
          <w:szCs w:val="20"/>
        </w:rPr>
        <w:t xml:space="preserve"> code</w:t>
      </w:r>
      <w:r w:rsidR="0038703D">
        <w:rPr>
          <w:szCs w:val="20"/>
        </w:rPr>
        <w:t xml:space="preserve"> for guidance</w:t>
      </w:r>
      <w:r w:rsidR="00215A93">
        <w:rPr>
          <w:szCs w:val="20"/>
        </w:rPr>
        <w:t xml:space="preserve"> and use the information in the table above</w:t>
      </w:r>
      <w:r w:rsidR="0038703D">
        <w:rPr>
          <w:szCs w:val="20"/>
        </w:rPr>
        <w:t>.</w:t>
      </w:r>
      <w:r w:rsidR="0005522F">
        <w:rPr>
          <w:szCs w:val="20"/>
        </w:rPr>
        <w:t xml:space="preserve"> </w:t>
      </w:r>
      <w:r w:rsidR="00923D6A">
        <w:rPr>
          <w:szCs w:val="20"/>
        </w:rPr>
        <w:t>S</w:t>
      </w:r>
      <w:r w:rsidR="000F1D89">
        <w:rPr>
          <w:szCs w:val="20"/>
        </w:rPr>
        <w:t xml:space="preserve">upply the correct variables to the statement. </w:t>
      </w:r>
      <w:r w:rsidR="0005522F">
        <w:rPr>
          <w:szCs w:val="20"/>
        </w:rPr>
        <w:t xml:space="preserve">The </w:t>
      </w:r>
      <w:r w:rsidR="00923D6A">
        <w:rPr>
          <w:szCs w:val="20"/>
        </w:rPr>
        <w:t xml:space="preserve">syntax </w:t>
      </w:r>
      <w:r w:rsidR="0005522F">
        <w:rPr>
          <w:szCs w:val="20"/>
        </w:rPr>
        <w:t>is:</w:t>
      </w:r>
    </w:p>
    <w:p w14:paraId="3FFABD22" w14:textId="63B3F07E" w:rsidR="0005522F" w:rsidRPr="00215A93" w:rsidRDefault="002216BC" w:rsidP="00604904">
      <w:pPr>
        <w:pStyle w:val="CMD"/>
      </w:pPr>
      <w:proofErr w:type="spellStart"/>
      <w:r w:rsidRPr="002216BC">
        <w:t>R</w:t>
      </w:r>
      <w:r w:rsidR="0005522F" w:rsidRPr="002216BC">
        <w:t>esp</w:t>
      </w:r>
      <w:r>
        <w:t>onse_variable</w:t>
      </w:r>
      <w:proofErr w:type="spellEnd"/>
      <w:r w:rsidR="0005522F">
        <w:t xml:space="preserve"> = </w:t>
      </w:r>
      <w:proofErr w:type="spellStart"/>
      <w:r w:rsidR="0005522F">
        <w:t>requests.post</w:t>
      </w:r>
      <w:proofErr w:type="spellEnd"/>
      <w:r w:rsidR="0005522F">
        <w:t>(</w:t>
      </w:r>
      <w:r w:rsidR="0005522F" w:rsidRPr="00604904">
        <w:rPr>
          <w:b/>
        </w:rPr>
        <w:t>URL</w:t>
      </w:r>
      <w:r w:rsidR="0005522F">
        <w:t>,</w:t>
      </w:r>
      <w:r w:rsidR="00766A1D">
        <w:t xml:space="preserve"> </w:t>
      </w:r>
      <w:r w:rsidR="0005522F" w:rsidRPr="00604904">
        <w:rPr>
          <w:b/>
        </w:rPr>
        <w:t>body</w:t>
      </w:r>
      <w:r w:rsidR="0005522F">
        <w:t>,</w:t>
      </w:r>
      <w:r w:rsidR="00766A1D">
        <w:t xml:space="preserve"> </w:t>
      </w:r>
      <w:r w:rsidR="0005522F">
        <w:t>headers=</w:t>
      </w:r>
      <w:r w:rsidR="0005522F" w:rsidRPr="00604904">
        <w:rPr>
          <w:b/>
        </w:rPr>
        <w:t>variable</w:t>
      </w:r>
      <w:r w:rsidR="009A321C">
        <w:t>,</w:t>
      </w:r>
      <w:r w:rsidR="00766A1D">
        <w:t xml:space="preserve"> </w:t>
      </w:r>
      <w:r w:rsidR="009A321C">
        <w:t>verify=False)</w:t>
      </w:r>
    </w:p>
    <w:p w14:paraId="113686AA" w14:textId="7794DB48" w:rsidR="00D03379" w:rsidRPr="00D03379" w:rsidRDefault="00766A1D" w:rsidP="00474EDA">
      <w:pPr>
        <w:pStyle w:val="SubStepAlpha"/>
        <w:rPr>
          <w:rFonts w:cs="Arial"/>
          <w:szCs w:val="20"/>
        </w:rPr>
      </w:pPr>
      <w:r>
        <w:rPr>
          <w:szCs w:val="20"/>
        </w:rPr>
        <w:t>Once the Path Trace requests has been submitted, y</w:t>
      </w:r>
      <w:r w:rsidR="00923D6A">
        <w:rPr>
          <w:szCs w:val="20"/>
        </w:rPr>
        <w:t xml:space="preserve">ou will need </w:t>
      </w:r>
      <w:r>
        <w:rPr>
          <w:szCs w:val="20"/>
        </w:rPr>
        <w:t xml:space="preserve">to extract </w:t>
      </w:r>
      <w:r w:rsidR="00923D6A">
        <w:rPr>
          <w:szCs w:val="20"/>
        </w:rPr>
        <w:t xml:space="preserve">the value of the </w:t>
      </w:r>
      <w:proofErr w:type="spellStart"/>
      <w:r w:rsidR="00923D6A" w:rsidRPr="00D6020C">
        <w:rPr>
          <w:b/>
          <w:szCs w:val="20"/>
        </w:rPr>
        <w:t>flowAnalysisID</w:t>
      </w:r>
      <w:proofErr w:type="spellEnd"/>
      <w:r w:rsidR="00923D6A">
        <w:rPr>
          <w:szCs w:val="20"/>
        </w:rPr>
        <w:t xml:space="preserve"> </w:t>
      </w:r>
      <w:r w:rsidR="009A5C67">
        <w:rPr>
          <w:szCs w:val="20"/>
        </w:rPr>
        <w:t xml:space="preserve">from the response. This value will be used </w:t>
      </w:r>
      <w:r w:rsidR="00215A93">
        <w:rPr>
          <w:szCs w:val="20"/>
        </w:rPr>
        <w:t xml:space="preserve">to check the status of the </w:t>
      </w:r>
      <w:r>
        <w:rPr>
          <w:szCs w:val="20"/>
        </w:rPr>
        <w:t>Path Trace</w:t>
      </w:r>
      <w:r w:rsidR="00215A93">
        <w:rPr>
          <w:szCs w:val="20"/>
        </w:rPr>
        <w:t xml:space="preserve"> request and to get the completed </w:t>
      </w:r>
      <w:r>
        <w:rPr>
          <w:szCs w:val="20"/>
        </w:rPr>
        <w:t>Path Trace</w:t>
      </w:r>
      <w:r w:rsidR="00215A93">
        <w:rPr>
          <w:szCs w:val="20"/>
        </w:rPr>
        <w:t xml:space="preserve"> data from the APIC-EM. </w:t>
      </w:r>
      <w:r w:rsidR="00923D6A">
        <w:rPr>
          <w:szCs w:val="20"/>
        </w:rPr>
        <w:t>U</w:t>
      </w:r>
      <w:r w:rsidR="00D03379">
        <w:rPr>
          <w:szCs w:val="20"/>
        </w:rPr>
        <w:t xml:space="preserve">se the </w:t>
      </w:r>
      <w:proofErr w:type="spellStart"/>
      <w:r w:rsidR="00D03379" w:rsidRPr="00D03379">
        <w:rPr>
          <w:b/>
          <w:szCs w:val="20"/>
        </w:rPr>
        <w:t>resp_json</w:t>
      </w:r>
      <w:proofErr w:type="spellEnd"/>
      <w:r w:rsidR="00D03379">
        <w:rPr>
          <w:szCs w:val="20"/>
        </w:rPr>
        <w:t xml:space="preserve"> variable that has been created in the code to </w:t>
      </w:r>
      <w:r w:rsidR="0048720B">
        <w:rPr>
          <w:szCs w:val="20"/>
        </w:rPr>
        <w:t xml:space="preserve">translate the JSON </w:t>
      </w:r>
      <w:r>
        <w:rPr>
          <w:szCs w:val="20"/>
        </w:rPr>
        <w:t xml:space="preserve">formatted data </w:t>
      </w:r>
      <w:r w:rsidR="009A5C67">
        <w:rPr>
          <w:szCs w:val="20"/>
        </w:rPr>
        <w:t xml:space="preserve">from the API </w:t>
      </w:r>
      <w:r w:rsidR="0048720B">
        <w:rPr>
          <w:szCs w:val="20"/>
        </w:rPr>
        <w:t xml:space="preserve">into a Python dictionary from which </w:t>
      </w:r>
      <w:r w:rsidR="00923D6A">
        <w:rPr>
          <w:szCs w:val="20"/>
        </w:rPr>
        <w:t xml:space="preserve">you can extract the </w:t>
      </w:r>
      <w:proofErr w:type="spellStart"/>
      <w:r w:rsidR="00923D6A" w:rsidRPr="00D6020C">
        <w:rPr>
          <w:b/>
          <w:szCs w:val="20"/>
        </w:rPr>
        <w:t>flowAnalysisID</w:t>
      </w:r>
      <w:proofErr w:type="spellEnd"/>
      <w:r w:rsidR="00923D6A" w:rsidRPr="00D6020C">
        <w:rPr>
          <w:b/>
          <w:szCs w:val="20"/>
        </w:rPr>
        <w:t xml:space="preserve"> </w:t>
      </w:r>
      <w:r w:rsidR="00923D6A">
        <w:rPr>
          <w:szCs w:val="20"/>
        </w:rPr>
        <w:t>value</w:t>
      </w:r>
      <w:r w:rsidR="00D03379">
        <w:rPr>
          <w:szCs w:val="20"/>
        </w:rPr>
        <w:t>.</w:t>
      </w:r>
    </w:p>
    <w:p w14:paraId="73D8DBE8" w14:textId="77777777" w:rsidR="00215A93" w:rsidRPr="00215A93" w:rsidRDefault="00215A93" w:rsidP="00D6020C">
      <w:pPr>
        <w:pStyle w:val="BodyTextL50"/>
        <w:keepNext/>
        <w:rPr>
          <w:rFonts w:cs="Arial"/>
        </w:rPr>
      </w:pPr>
      <w:r>
        <w:t>Look at the structure of the JSON that is returned by the API.</w:t>
      </w:r>
    </w:p>
    <w:p w14:paraId="61793D4E" w14:textId="77777777" w:rsidR="00D03379" w:rsidRPr="00D03379" w:rsidRDefault="00D03379" w:rsidP="008B6E24">
      <w:pPr>
        <w:pStyle w:val="Visual"/>
        <w:rPr>
          <w:sz w:val="20"/>
          <w:szCs w:val="20"/>
        </w:rPr>
      </w:pPr>
      <w:r>
        <w:rPr>
          <w:noProof/>
        </w:rPr>
        <w:drawing>
          <wp:inline distT="0" distB="0" distL="0" distR="0" wp14:anchorId="01F8AC9E" wp14:editId="3C02EB30">
            <wp:extent cx="1987826" cy="1583225"/>
            <wp:effectExtent l="19050" t="19050" r="1270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85839" cy="1581642"/>
                    </a:xfrm>
                    <a:prstGeom prst="rect">
                      <a:avLst/>
                    </a:prstGeom>
                    <a:ln>
                      <a:solidFill>
                        <a:schemeClr val="accent1"/>
                      </a:solidFill>
                    </a:ln>
                  </pic:spPr>
                </pic:pic>
              </a:graphicData>
            </a:graphic>
          </wp:inline>
        </w:drawing>
      </w:r>
    </w:p>
    <w:p w14:paraId="24D61578" w14:textId="514F6DFE" w:rsidR="00D03379" w:rsidRPr="008B6E24" w:rsidRDefault="00D03379" w:rsidP="008B6E24">
      <w:pPr>
        <w:pStyle w:val="BodyTextL50"/>
      </w:pPr>
      <w:r w:rsidRPr="008B6E24">
        <w:t>From this</w:t>
      </w:r>
      <w:r w:rsidR="003F22BB">
        <w:t>,</w:t>
      </w:r>
      <w:r w:rsidRPr="008B6E24">
        <w:t xml:space="preserve"> </w:t>
      </w:r>
      <w:r w:rsidR="00923D6A">
        <w:t>you</w:t>
      </w:r>
      <w:r w:rsidR="00923D6A" w:rsidRPr="008B6E24">
        <w:t xml:space="preserve"> </w:t>
      </w:r>
      <w:r w:rsidRPr="008B6E24">
        <w:t xml:space="preserve">can see that that the JSON exists at two levels. The </w:t>
      </w:r>
      <w:r w:rsidRPr="00D6020C">
        <w:rPr>
          <w:b/>
        </w:rPr>
        <w:t>version:</w:t>
      </w:r>
      <w:r w:rsidRPr="008B6E24">
        <w:t xml:space="preserve"> and </w:t>
      </w:r>
      <w:r w:rsidRPr="00D6020C">
        <w:rPr>
          <w:b/>
        </w:rPr>
        <w:t xml:space="preserve">response: </w:t>
      </w:r>
      <w:r w:rsidR="0005522F" w:rsidRPr="008B6E24">
        <w:t>objects</w:t>
      </w:r>
      <w:r w:rsidRPr="008B6E24">
        <w:t xml:space="preserve"> are at the first level. At the second level, </w:t>
      </w:r>
      <w:r w:rsidR="00923D6A">
        <w:t>you</w:t>
      </w:r>
      <w:r w:rsidR="00923D6A" w:rsidRPr="008B6E24">
        <w:t xml:space="preserve"> </w:t>
      </w:r>
      <w:r w:rsidRPr="008B6E24">
        <w:t xml:space="preserve">can see the </w:t>
      </w:r>
      <w:proofErr w:type="spellStart"/>
      <w:r w:rsidRPr="00D6020C">
        <w:rPr>
          <w:b/>
        </w:rPr>
        <w:t>flowAnalysisId</w:t>
      </w:r>
      <w:proofErr w:type="spellEnd"/>
      <w:r w:rsidRPr="00D6020C">
        <w:rPr>
          <w:b/>
        </w:rPr>
        <w:t xml:space="preserve"> </w:t>
      </w:r>
      <w:r w:rsidRPr="008B6E24">
        <w:t xml:space="preserve">and other values. </w:t>
      </w:r>
      <w:r w:rsidR="00923D6A">
        <w:t>Your</w:t>
      </w:r>
      <w:r w:rsidR="00923D6A" w:rsidRPr="008B6E24">
        <w:t xml:space="preserve"> </w:t>
      </w:r>
      <w:r w:rsidRPr="008B6E24">
        <w:t xml:space="preserve">job is to access the value for the </w:t>
      </w:r>
      <w:proofErr w:type="spellStart"/>
      <w:r w:rsidRPr="00F616A3">
        <w:rPr>
          <w:b/>
        </w:rPr>
        <w:t>flowAnalysisId</w:t>
      </w:r>
      <w:proofErr w:type="spellEnd"/>
      <w:r w:rsidRPr="008B6E24">
        <w:t xml:space="preserve"> </w:t>
      </w:r>
      <w:r w:rsidR="00084E3D" w:rsidRPr="008B6E24">
        <w:t>object</w:t>
      </w:r>
      <w:r w:rsidRPr="008B6E24">
        <w:t xml:space="preserve"> and assign it to </w:t>
      </w:r>
      <w:r w:rsidR="003F22BB">
        <w:t>the variable</w:t>
      </w:r>
      <w:r w:rsidRPr="008B6E24">
        <w:t xml:space="preserve"> </w:t>
      </w:r>
      <w:proofErr w:type="spellStart"/>
      <w:r w:rsidRPr="00F616A3">
        <w:rPr>
          <w:b/>
        </w:rPr>
        <w:t>flowAnalysisId</w:t>
      </w:r>
      <w:proofErr w:type="spellEnd"/>
      <w:r w:rsidR="003F22BB">
        <w:rPr>
          <w:b/>
        </w:rPr>
        <w:t xml:space="preserve"> </w:t>
      </w:r>
      <w:r w:rsidR="003F22BB">
        <w:t>in 04_path_trace.py</w:t>
      </w:r>
      <w:r w:rsidRPr="008B6E24">
        <w:t>. Write a line of code that follows the pattern below:</w:t>
      </w:r>
    </w:p>
    <w:p w14:paraId="2BCBBCEB" w14:textId="77777777" w:rsidR="00D03379" w:rsidRPr="00666546" w:rsidRDefault="00D03379" w:rsidP="00666546">
      <w:pPr>
        <w:pStyle w:val="CMD"/>
      </w:pPr>
      <w:proofErr w:type="spellStart"/>
      <w:r w:rsidRPr="00666546">
        <w:t>flowAnalysisId</w:t>
      </w:r>
      <w:proofErr w:type="spellEnd"/>
      <w:r w:rsidRPr="00666546">
        <w:t xml:space="preserve"> = </w:t>
      </w:r>
      <w:proofErr w:type="spellStart"/>
      <w:r w:rsidRPr="00666546">
        <w:t>resp_</w:t>
      </w:r>
      <w:proofErr w:type="gramStart"/>
      <w:r w:rsidRPr="00666546">
        <w:t>json</w:t>
      </w:r>
      <w:proofErr w:type="spellEnd"/>
      <w:r w:rsidRPr="00666546">
        <w:t>[</w:t>
      </w:r>
      <w:proofErr w:type="gramEnd"/>
      <w:r w:rsidR="008218B0" w:rsidRPr="00604904">
        <w:rPr>
          <w:b/>
        </w:rPr>
        <w:t>"</w:t>
      </w:r>
      <w:r w:rsidRPr="00604904">
        <w:rPr>
          <w:b/>
        </w:rPr>
        <w:t>level one key</w:t>
      </w:r>
      <w:r w:rsidR="008218B0" w:rsidRPr="00666546">
        <w:t>"</w:t>
      </w:r>
      <w:r w:rsidRPr="00666546">
        <w:t>][</w:t>
      </w:r>
      <w:r w:rsidR="008218B0" w:rsidRPr="00666546">
        <w:t>"</w:t>
      </w:r>
      <w:r w:rsidRPr="00604904">
        <w:rPr>
          <w:b/>
        </w:rPr>
        <w:t>level 2 key</w:t>
      </w:r>
      <w:r w:rsidR="008218B0" w:rsidRPr="00666546">
        <w:t>"</w:t>
      </w:r>
      <w:r w:rsidRPr="00666546">
        <w:t>]</w:t>
      </w:r>
    </w:p>
    <w:p w14:paraId="2AC600FA" w14:textId="77777777" w:rsidR="00B41882" w:rsidRDefault="00B41882" w:rsidP="00D6020C">
      <w:pPr>
        <w:pStyle w:val="SubStepAlpha"/>
        <w:keepNext/>
      </w:pPr>
      <w:r w:rsidRPr="00B41882">
        <w:t xml:space="preserve">Run </w:t>
      </w:r>
      <w:r>
        <w:t xml:space="preserve">your code </w:t>
      </w:r>
      <w:r w:rsidRPr="00B41882">
        <w:t>and</w:t>
      </w:r>
      <w:r>
        <w:t xml:space="preserve"> fix any errors that may appear. What should be output to the screen at this point in the program?</w:t>
      </w:r>
    </w:p>
    <w:p w14:paraId="092047BF" w14:textId="23DB7BC6" w:rsidR="00057AAE" w:rsidRDefault="00057AAE" w:rsidP="00D6020C">
      <w:pPr>
        <w:pStyle w:val="SubStepAlpha"/>
        <w:keepNext/>
        <w:numPr>
          <w:ilvl w:val="0"/>
          <w:numId w:val="0"/>
        </w:numPr>
        <w:ind w:left="720"/>
      </w:pPr>
      <w:r>
        <w:t>____________________________________________________________________</w:t>
      </w:r>
      <w:r w:rsidR="007F6EA0">
        <w:t>_</w:t>
      </w:r>
      <w:r>
        <w:t>_______________</w:t>
      </w:r>
    </w:p>
    <w:p w14:paraId="366D2475" w14:textId="77777777" w:rsidR="00057AAE" w:rsidRDefault="00057AAE" w:rsidP="00057AAE">
      <w:pPr>
        <w:pStyle w:val="SubStepAlpha"/>
        <w:numPr>
          <w:ilvl w:val="0"/>
          <w:numId w:val="0"/>
        </w:numPr>
        <w:ind w:left="720"/>
      </w:pPr>
      <w:r>
        <w:t>____________________________________________________________________________________</w:t>
      </w:r>
    </w:p>
    <w:p w14:paraId="141C6D94" w14:textId="77777777" w:rsidR="00057AAE" w:rsidRDefault="00057AAE" w:rsidP="00057AAE">
      <w:pPr>
        <w:spacing w:before="0" w:after="0" w:line="240" w:lineRule="auto"/>
        <w:ind w:left="720"/>
        <w:rPr>
          <w:sz w:val="20"/>
          <w:szCs w:val="20"/>
        </w:rPr>
      </w:pPr>
      <w:r w:rsidRPr="00057AAE">
        <w:rPr>
          <w:sz w:val="20"/>
          <w:szCs w:val="20"/>
          <w:highlight w:val="lightGray"/>
        </w:rPr>
        <w:t>In addition to what has been displayed previously, the flow analysis ID should also be displayed.</w:t>
      </w:r>
    </w:p>
    <w:p w14:paraId="41060AC3" w14:textId="1D773D59" w:rsidR="007A6BB0" w:rsidRDefault="00A53DF6" w:rsidP="007A6BB0">
      <w:pPr>
        <w:pStyle w:val="StepHead"/>
      </w:pPr>
      <w:r>
        <w:t>Complete the code in Section 5 to c</w:t>
      </w:r>
      <w:r w:rsidR="007A6BB0">
        <w:t xml:space="preserve">heck </w:t>
      </w:r>
      <w:r w:rsidR="007B5B5B">
        <w:t>s</w:t>
      </w:r>
      <w:r w:rsidR="007A6BB0">
        <w:t xml:space="preserve">tatus of </w:t>
      </w:r>
      <w:r w:rsidR="001B3C44">
        <w:t xml:space="preserve">the </w:t>
      </w:r>
      <w:r w:rsidR="00B9487D">
        <w:rPr>
          <w:rFonts w:cs="Arial"/>
          <w:color w:val="2D3B45"/>
          <w:shd w:val="clear" w:color="auto" w:fill="FFFFFF"/>
        </w:rPr>
        <w:t>Path Trace</w:t>
      </w:r>
      <w:r w:rsidR="00B9487D" w:rsidDel="00B9487D">
        <w:t xml:space="preserve"> </w:t>
      </w:r>
      <w:r w:rsidR="007B5B5B">
        <w:t>r</w:t>
      </w:r>
      <w:r w:rsidR="007A6BB0">
        <w:t>equest</w:t>
      </w:r>
      <w:r w:rsidR="007B5B5B">
        <w:t>.</w:t>
      </w:r>
    </w:p>
    <w:p w14:paraId="1FD7A399" w14:textId="7560F291" w:rsidR="00277354" w:rsidRDefault="00F42D4D" w:rsidP="00277354">
      <w:pPr>
        <w:pStyle w:val="BodyTextL25"/>
      </w:pPr>
      <w:r>
        <w:t xml:space="preserve">Refer to </w:t>
      </w:r>
      <w:r w:rsidRPr="00E40028">
        <w:rPr>
          <w:b/>
        </w:rPr>
        <w:t xml:space="preserve">Section </w:t>
      </w:r>
      <w:r w:rsidR="007F07A3" w:rsidRPr="00E40028">
        <w:rPr>
          <w:b/>
        </w:rPr>
        <w:t>5</w:t>
      </w:r>
      <w:r>
        <w:t xml:space="preserve"> of the code. </w:t>
      </w:r>
      <w:r w:rsidR="00277354">
        <w:t xml:space="preserve">The </w:t>
      </w:r>
      <w:r w:rsidR="00766A1D">
        <w:t>Path Trace</w:t>
      </w:r>
      <w:r w:rsidR="00277354">
        <w:t xml:space="preserve"> request submitted in </w:t>
      </w:r>
      <w:r w:rsidR="00057AAE">
        <w:t>the previous step</w:t>
      </w:r>
      <w:r w:rsidR="00277354">
        <w:t xml:space="preserve"> only begins the </w:t>
      </w:r>
      <w:r w:rsidR="00766A1D">
        <w:t>Path Trace</w:t>
      </w:r>
      <w:r w:rsidR="00277354">
        <w:t xml:space="preserve"> process and returns the flow analysis ID</w:t>
      </w:r>
      <w:r w:rsidR="00057AAE">
        <w:t>.</w:t>
      </w:r>
      <w:r w:rsidR="00277354">
        <w:t xml:space="preserve"> The </w:t>
      </w:r>
      <w:r w:rsidR="00766A1D">
        <w:t>Path Trace</w:t>
      </w:r>
      <w:r w:rsidR="00277354">
        <w:t xml:space="preserve"> can take time to execute depending on the size of the network and other factors.</w:t>
      </w:r>
    </w:p>
    <w:p w14:paraId="2EABE65F" w14:textId="4F987E1B" w:rsidR="00084E3D" w:rsidRDefault="00A45417" w:rsidP="00277354">
      <w:pPr>
        <w:pStyle w:val="BodyTextL25"/>
      </w:pPr>
      <w:r>
        <w:t>T</w:t>
      </w:r>
      <w:r w:rsidR="00277354">
        <w:t xml:space="preserve">o display the results of the </w:t>
      </w:r>
      <w:r w:rsidR="00766A1D">
        <w:t>Path Trace</w:t>
      </w:r>
      <w:r>
        <w:t>,</w:t>
      </w:r>
      <w:r w:rsidR="00277354">
        <w:t xml:space="preserve"> </w:t>
      </w:r>
      <w:r>
        <w:t>you will</w:t>
      </w:r>
      <w:r w:rsidR="00277354">
        <w:t xml:space="preserve"> wait for the process to complete before </w:t>
      </w:r>
      <w:r>
        <w:t xml:space="preserve">you </w:t>
      </w:r>
      <w:r w:rsidR="00277354">
        <w:t xml:space="preserve">can </w:t>
      </w:r>
      <w:r w:rsidR="00057AAE">
        <w:t>receive</w:t>
      </w:r>
      <w:r w:rsidR="00277354">
        <w:t xml:space="preserve"> the results. To do this, a </w:t>
      </w:r>
      <w:r w:rsidR="00277354" w:rsidRPr="00277354">
        <w:rPr>
          <w:b/>
        </w:rPr>
        <w:t>while</w:t>
      </w:r>
      <w:r w:rsidR="00277354">
        <w:t xml:space="preserve"> loop</w:t>
      </w:r>
      <w:r>
        <w:t xml:space="preserve"> is established to </w:t>
      </w:r>
      <w:r w:rsidR="00057AAE">
        <w:t>request the status of the trace</w:t>
      </w:r>
      <w:r>
        <w:t xml:space="preserve"> repeatedly</w:t>
      </w:r>
      <w:r w:rsidR="008B6E24">
        <w:t>.</w:t>
      </w:r>
      <w:r w:rsidR="00057AAE">
        <w:t xml:space="preserve"> </w:t>
      </w:r>
      <w:r w:rsidR="008B6E24">
        <w:t>The loop will</w:t>
      </w:r>
      <w:r w:rsidR="00057AAE">
        <w:t xml:space="preserve"> </w:t>
      </w:r>
      <w:r w:rsidR="00277354">
        <w:lastRenderedPageBreak/>
        <w:t xml:space="preserve">execute until the API returns a status of ‘COMPLETED.’ The </w:t>
      </w:r>
      <w:r w:rsidR="008B6E24">
        <w:t xml:space="preserve">code within the </w:t>
      </w:r>
      <w:r w:rsidR="00277354">
        <w:t xml:space="preserve">loop repeatedly </w:t>
      </w:r>
      <w:r w:rsidR="00192C53">
        <w:t xml:space="preserve">examines the status key in the </w:t>
      </w:r>
      <w:r w:rsidR="00E92BCE">
        <w:t>data</w:t>
      </w:r>
      <w:r w:rsidR="008B6E24">
        <w:t xml:space="preserve"> returned by the API</w:t>
      </w:r>
      <w:r w:rsidR="00192C53">
        <w:t xml:space="preserve">, and acts accordingly. The status of the request can be </w:t>
      </w:r>
      <w:r w:rsidR="00192C53" w:rsidRPr="00057AAE">
        <w:t>COMPLETED</w:t>
      </w:r>
      <w:r w:rsidR="00192C53">
        <w:t xml:space="preserve">, </w:t>
      </w:r>
      <w:r w:rsidR="00192C53" w:rsidRPr="00057AAE">
        <w:t>FAILED</w:t>
      </w:r>
      <w:r w:rsidR="00192C53">
        <w:t xml:space="preserve">, or </w:t>
      </w:r>
      <w:r w:rsidR="00192C53" w:rsidRPr="00057AAE">
        <w:t>INPROGRESS</w:t>
      </w:r>
      <w:r w:rsidR="00192C53">
        <w:t xml:space="preserve">. If the status is COMPLETED, the program moves on to the next section of code, which will display the results of the </w:t>
      </w:r>
      <w:r w:rsidR="00766A1D">
        <w:t>Path Trace</w:t>
      </w:r>
      <w:r w:rsidR="00192C53">
        <w:t xml:space="preserve">. If it is FAILED, a message is displayed and the program terminates. In addition, a counter is set that </w:t>
      </w:r>
      <w:r w:rsidR="003D7F58">
        <w:t>is used to exit the loop if a predetermined number of iterat</w:t>
      </w:r>
      <w:r w:rsidR="00666546">
        <w:t xml:space="preserve">ions is exceeded. </w:t>
      </w:r>
      <w:r w:rsidR="008B6E24">
        <w:t xml:space="preserve">This is created to avoid an endless loop. </w:t>
      </w:r>
      <w:r w:rsidR="00666546">
        <w:t>Because a one-</w:t>
      </w:r>
      <w:r w:rsidR="003D7F58">
        <w:t xml:space="preserve">second timer is set within the loop to give the APIC-EM time to complete the </w:t>
      </w:r>
      <w:r w:rsidR="00766A1D">
        <w:t>Path Trace</w:t>
      </w:r>
      <w:r w:rsidR="003D7F58">
        <w:t xml:space="preserve">, the counter variable roughly corresponds to the amount of time allowed for the loop to complete. If </w:t>
      </w:r>
      <w:r w:rsidR="00057AAE">
        <w:t xml:space="preserve">it takes too long for the </w:t>
      </w:r>
      <w:r w:rsidR="00766A1D">
        <w:t>Path Trace</w:t>
      </w:r>
      <w:r w:rsidR="00057AAE">
        <w:t xml:space="preserve"> to complete</w:t>
      </w:r>
      <w:r w:rsidR="003D7F58">
        <w:t xml:space="preserve">, then an error may exist. The threshold value for the counter can be increased </w:t>
      </w:r>
      <w:r w:rsidR="008B6E24">
        <w:t xml:space="preserve">in the code </w:t>
      </w:r>
      <w:r w:rsidR="003D7F58">
        <w:t>according to network conditions</w:t>
      </w:r>
      <w:r w:rsidR="002C6E72">
        <w:t>.</w:t>
      </w:r>
    </w:p>
    <w:p w14:paraId="13B1906C" w14:textId="2FF04894" w:rsidR="002C6E72" w:rsidRDefault="002C6E72" w:rsidP="00277354">
      <w:pPr>
        <w:pStyle w:val="BodyTextL25"/>
      </w:pPr>
      <w:r w:rsidRPr="002C6E72">
        <w:rPr>
          <w:b/>
        </w:rPr>
        <w:t>Note:</w:t>
      </w:r>
      <w:r>
        <w:t xml:space="preserve"> Not all devices with IP addresses can successfully function as endpoints for a </w:t>
      </w:r>
      <w:r w:rsidR="00766A1D">
        <w:t>Path Trace</w:t>
      </w:r>
      <w:r>
        <w:t xml:space="preserve">. If your </w:t>
      </w:r>
      <w:r w:rsidR="00766A1D">
        <w:t>Path Trace</w:t>
      </w:r>
      <w:r>
        <w:t xml:space="preserve"> fails, tr</w:t>
      </w:r>
      <w:r w:rsidR="00E92BCE">
        <w:t>y</w:t>
      </w:r>
      <w:r>
        <w:t xml:space="preserve"> using only host addresses as endpoints.</w:t>
      </w:r>
    </w:p>
    <w:p w14:paraId="1DFE44C5" w14:textId="534D570D" w:rsidR="00277354" w:rsidRDefault="00084E3D" w:rsidP="00084E3D">
      <w:pPr>
        <w:pStyle w:val="SubStepAlpha"/>
      </w:pPr>
      <w:r>
        <w:t xml:space="preserve">The URL for requests to the </w:t>
      </w:r>
      <w:r w:rsidR="002734B5">
        <w:rPr>
          <w:b/>
        </w:rPr>
        <w:t>/</w:t>
      </w:r>
      <w:r w:rsidRPr="00084E3D">
        <w:rPr>
          <w:b/>
        </w:rPr>
        <w:t>flow-analysis</w:t>
      </w:r>
      <w:r>
        <w:t xml:space="preserve"> end point can include the flow analysis id</w:t>
      </w:r>
      <w:r w:rsidR="00A136F2">
        <w:t>, as shown in the Swagger documentation for Flow Analysis endpoint</w:t>
      </w:r>
      <w:r>
        <w:t xml:space="preserve">. </w:t>
      </w:r>
      <w:r w:rsidR="00A45417">
        <w:t xml:space="preserve">Because </w:t>
      </w:r>
      <w:r w:rsidR="00A136F2">
        <w:t xml:space="preserve">multiple </w:t>
      </w:r>
      <w:r w:rsidR="00766A1D">
        <w:t>Path Trace</w:t>
      </w:r>
      <w:r w:rsidR="00A136F2">
        <w:t>s could be occurring simultaneously, t</w:t>
      </w:r>
      <w:r>
        <w:t xml:space="preserve">his allows </w:t>
      </w:r>
      <w:r w:rsidR="000D5390">
        <w:t>d</w:t>
      </w:r>
      <w:r w:rsidR="00A45417">
        <w:t>ata retrieval for</w:t>
      </w:r>
      <w:r w:rsidR="00E92BCE">
        <w:t xml:space="preserve"> a</w:t>
      </w:r>
      <w:r>
        <w:t xml:space="preserve"> specific request. Construct a new variable, called </w:t>
      </w:r>
      <w:proofErr w:type="spellStart"/>
      <w:r w:rsidRPr="00084E3D">
        <w:rPr>
          <w:b/>
        </w:rPr>
        <w:t>check_url</w:t>
      </w:r>
      <w:proofErr w:type="spellEnd"/>
      <w:r>
        <w:t xml:space="preserve"> that contains the</w:t>
      </w:r>
      <w:r w:rsidR="002734B5">
        <w:t xml:space="preserve"> value</w:t>
      </w:r>
      <w:r>
        <w:t xml:space="preserve"> </w:t>
      </w:r>
      <w:proofErr w:type="spellStart"/>
      <w:r w:rsidR="00766A1D">
        <w:rPr>
          <w:b/>
        </w:rPr>
        <w:t>api_url</w:t>
      </w:r>
      <w:proofErr w:type="spellEnd"/>
      <w:r>
        <w:t xml:space="preserve"> followed by a </w:t>
      </w:r>
      <w:r w:rsidR="00766A1D">
        <w:t xml:space="preserve">forward </w:t>
      </w:r>
      <w:r>
        <w:t>slash and the</w:t>
      </w:r>
      <w:r w:rsidR="002734B5">
        <w:t>n</w:t>
      </w:r>
      <w:r>
        <w:t xml:space="preserve"> </w:t>
      </w:r>
      <w:r w:rsidR="00766A1D">
        <w:t xml:space="preserve">the </w:t>
      </w:r>
      <w:r>
        <w:t xml:space="preserve">flow analysis </w:t>
      </w:r>
      <w:r w:rsidR="002734B5">
        <w:t>ID stored</w:t>
      </w:r>
      <w:r>
        <w:t xml:space="preserve"> in the previous step</w:t>
      </w:r>
      <w:r w:rsidR="00766A1D">
        <w:t xml:space="preserve"> in the </w:t>
      </w:r>
      <w:proofErr w:type="spellStart"/>
      <w:r w:rsidR="00766A1D" w:rsidRPr="000B4AB6">
        <w:rPr>
          <w:b/>
        </w:rPr>
        <w:t>flowAnalysisId</w:t>
      </w:r>
      <w:proofErr w:type="spellEnd"/>
      <w:r w:rsidR="00766A1D">
        <w:t xml:space="preserve"> variable.</w:t>
      </w:r>
    </w:p>
    <w:p w14:paraId="3EA1029F" w14:textId="52AFCC4C" w:rsidR="004A48D5" w:rsidRDefault="00084E3D" w:rsidP="00D6020C">
      <w:pPr>
        <w:pStyle w:val="SubStepAlpha"/>
        <w:keepNext/>
      </w:pPr>
      <w:r>
        <w:t xml:space="preserve">The JSON </w:t>
      </w:r>
      <w:r w:rsidR="00766A1D">
        <w:t xml:space="preserve">formatted data </w:t>
      </w:r>
      <w:r>
        <w:t xml:space="preserve">that is returned by the Path Trace API </w:t>
      </w:r>
      <w:r w:rsidR="002734B5">
        <w:t>contains</w:t>
      </w:r>
      <w:r w:rsidR="004A48D5">
        <w:t xml:space="preserve"> </w:t>
      </w:r>
      <w:r w:rsidR="00887DDC">
        <w:t>four</w:t>
      </w:r>
      <w:r w:rsidR="004A48D5">
        <w:t xml:space="preserve"> or more levels of objects, some with multiple arrays. Luckily, the status value to determine the status of </w:t>
      </w:r>
      <w:r w:rsidR="001C5634">
        <w:t xml:space="preserve">the </w:t>
      </w:r>
      <w:r w:rsidR="004A48D5">
        <w:t>request is only three levels in. Look at the example below:</w:t>
      </w:r>
    </w:p>
    <w:p w14:paraId="729BEA05" w14:textId="77777777" w:rsidR="00084E3D" w:rsidRDefault="006B48A1" w:rsidP="00EB3DB8">
      <w:pPr>
        <w:pStyle w:val="Visual"/>
      </w:pPr>
      <w:r w:rsidRPr="006B48A1">
        <w:rPr>
          <w:noProof/>
        </w:rPr>
        <w:drawing>
          <wp:inline distT="0" distB="0" distL="0" distR="0" wp14:anchorId="57055659" wp14:editId="02CE70DF">
            <wp:extent cx="3335337" cy="2719387"/>
            <wp:effectExtent l="0" t="0" r="0" b="508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5337" cy="27193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61F0C13E" w14:textId="0084A90E" w:rsidR="008E1EDA" w:rsidRDefault="004A48D5" w:rsidP="00D6020C">
      <w:pPr>
        <w:pStyle w:val="BodyTextL50"/>
        <w:keepNext/>
      </w:pPr>
      <w:r w:rsidRPr="004A48D5">
        <w:t xml:space="preserve">The screen </w:t>
      </w:r>
      <w:r w:rsidR="004C2A61">
        <w:t xml:space="preserve">shot shows the high-level structure of the JSON with details of the </w:t>
      </w:r>
      <w:r w:rsidR="004C2A61" w:rsidRPr="004C2A61">
        <w:rPr>
          <w:b/>
        </w:rPr>
        <w:t>request</w:t>
      </w:r>
      <w:r w:rsidR="004C2A61">
        <w:t xml:space="preserve"> object </w:t>
      </w:r>
      <w:r w:rsidR="00E92BCE">
        <w:t>expanded</w:t>
      </w:r>
      <w:r w:rsidR="004C2A61">
        <w:t xml:space="preserve">. </w:t>
      </w:r>
      <w:r w:rsidR="001C5634">
        <w:t xml:space="preserve">You </w:t>
      </w:r>
      <w:r w:rsidR="004C2A61">
        <w:t xml:space="preserve">are interested in the </w:t>
      </w:r>
      <w:r w:rsidR="008E1EDA" w:rsidRPr="004F0ADB">
        <w:rPr>
          <w:b/>
        </w:rPr>
        <w:t>status</w:t>
      </w:r>
      <w:r w:rsidR="008E1EDA">
        <w:t xml:space="preserve"> object shown. If</w:t>
      </w:r>
      <w:r w:rsidR="001C5634">
        <w:t xml:space="preserve"> you</w:t>
      </w:r>
      <w:r w:rsidR="008E1EDA">
        <w:t xml:space="preserve"> move down the tree from the highest level object, </w:t>
      </w:r>
      <w:r w:rsidR="001C5634">
        <w:t>the path to t</w:t>
      </w:r>
      <w:r w:rsidR="008E1EDA">
        <w:t xml:space="preserve">he status object </w:t>
      </w:r>
      <w:r w:rsidR="001C5634">
        <w:t xml:space="preserve">is </w:t>
      </w:r>
      <w:r w:rsidR="008E1EDA" w:rsidRPr="008E1EDA">
        <w:rPr>
          <w:i/>
        </w:rPr>
        <w:t>response</w:t>
      </w:r>
      <w:r w:rsidR="00631D49">
        <w:rPr>
          <w:i/>
        </w:rPr>
        <w:t>-&gt;</w:t>
      </w:r>
      <w:r w:rsidR="008E1EDA" w:rsidRPr="008E1EDA">
        <w:rPr>
          <w:i/>
        </w:rPr>
        <w:t>request</w:t>
      </w:r>
      <w:r w:rsidR="00631D49">
        <w:rPr>
          <w:i/>
        </w:rPr>
        <w:t>-&gt;</w:t>
      </w:r>
      <w:r w:rsidR="008E1EDA" w:rsidRPr="008E1EDA">
        <w:rPr>
          <w:i/>
        </w:rPr>
        <w:t>status</w:t>
      </w:r>
      <w:r w:rsidR="008E1EDA">
        <w:t xml:space="preserve">. </w:t>
      </w:r>
      <w:r w:rsidR="00195D5C">
        <w:rPr>
          <w:rFonts w:ascii="Tahoma" w:hAnsi="Tahoma" w:cs="Tahoma"/>
        </w:rPr>
        <w:t>T</w:t>
      </w:r>
      <w:r w:rsidR="008E1EDA">
        <w:t>he response</w:t>
      </w:r>
      <w:r w:rsidR="00195D5C">
        <w:t xml:space="preserve"> </w:t>
      </w:r>
      <w:r w:rsidR="00916592">
        <w:t>is</w:t>
      </w:r>
      <w:r w:rsidR="00195D5C">
        <w:t xml:space="preserve"> put</w:t>
      </w:r>
      <w:r w:rsidR="008E1EDA">
        <w:t xml:space="preserve"> into a Python dictionary variable called </w:t>
      </w:r>
      <w:proofErr w:type="spellStart"/>
      <w:r w:rsidR="008E1EDA" w:rsidRPr="008E1EDA">
        <w:rPr>
          <w:b/>
        </w:rPr>
        <w:t>response_json</w:t>
      </w:r>
      <w:proofErr w:type="spellEnd"/>
      <w:r w:rsidR="008E1EDA">
        <w:t xml:space="preserve">, as shown in the code. </w:t>
      </w:r>
      <w:r w:rsidR="00657B04">
        <w:t xml:space="preserve">You </w:t>
      </w:r>
      <w:r w:rsidR="00916592">
        <w:t>need to</w:t>
      </w:r>
      <w:r w:rsidR="008E1EDA">
        <w:t xml:space="preserve"> extract the value of the status object </w:t>
      </w:r>
      <w:r w:rsidR="008E1EDA" w:rsidRPr="00486946">
        <w:t>from</w:t>
      </w:r>
      <w:r w:rsidR="008E1EDA" w:rsidRPr="008E1EDA">
        <w:rPr>
          <w:b/>
        </w:rPr>
        <w:t xml:space="preserve"> </w:t>
      </w:r>
      <w:proofErr w:type="spellStart"/>
      <w:r w:rsidR="008E1EDA" w:rsidRPr="008E1EDA">
        <w:rPr>
          <w:b/>
        </w:rPr>
        <w:t>response_json</w:t>
      </w:r>
      <w:proofErr w:type="spellEnd"/>
      <w:r w:rsidR="008E1EDA">
        <w:t xml:space="preserve"> and put it into </w:t>
      </w:r>
      <w:r w:rsidR="00A76947">
        <w:t>the</w:t>
      </w:r>
      <w:r w:rsidR="008E1EDA">
        <w:t xml:space="preserve"> </w:t>
      </w:r>
      <w:r w:rsidR="008E1EDA" w:rsidRPr="008E1EDA">
        <w:rPr>
          <w:b/>
        </w:rPr>
        <w:t>status</w:t>
      </w:r>
      <w:r w:rsidR="00A76947">
        <w:rPr>
          <w:b/>
        </w:rPr>
        <w:t xml:space="preserve"> </w:t>
      </w:r>
      <w:r w:rsidR="00A76947">
        <w:t>variable</w:t>
      </w:r>
      <w:r w:rsidR="008E1EDA">
        <w:t>. Construct the line of code that will accomplish this task</w:t>
      </w:r>
      <w:r w:rsidR="0041323A">
        <w:t xml:space="preserve"> below, and enter the line into your program</w:t>
      </w:r>
      <w:r w:rsidR="00A76947">
        <w:t xml:space="preserve"> for the second instance of </w:t>
      </w:r>
      <w:r w:rsidR="00A76947" w:rsidRPr="00D6020C">
        <w:rPr>
          <w:b/>
        </w:rPr>
        <w:t>status</w:t>
      </w:r>
      <w:r w:rsidR="00A76947">
        <w:t xml:space="preserve"> inside the while loop. </w:t>
      </w:r>
      <w:r w:rsidR="0041323A">
        <w:t>C</w:t>
      </w:r>
      <w:r w:rsidR="00CC18C6">
        <w:t>onsult previous examples and c</w:t>
      </w:r>
      <w:r w:rsidR="0041323A">
        <w:t>heck with your neighbor if you want to verify your answer first.</w:t>
      </w:r>
    </w:p>
    <w:p w14:paraId="6C324ACD" w14:textId="66852620" w:rsidR="008E1EDA" w:rsidRPr="004A48D5" w:rsidRDefault="008E1EDA" w:rsidP="004A48D5">
      <w:pPr>
        <w:pStyle w:val="ListParagraph"/>
        <w:rPr>
          <w:sz w:val="20"/>
        </w:rPr>
      </w:pPr>
      <w:r>
        <w:rPr>
          <w:sz w:val="20"/>
        </w:rPr>
        <w:t xml:space="preserve">status = </w:t>
      </w:r>
      <w:r w:rsidR="00766A1D" w:rsidRPr="00F955E0">
        <w:rPr>
          <w:sz w:val="20"/>
        </w:rPr>
        <w:t>response_</w:t>
      </w:r>
      <w:proofErr w:type="gramStart"/>
      <w:r w:rsidR="00766A1D" w:rsidRPr="00F955E0">
        <w:rPr>
          <w:sz w:val="20"/>
        </w:rPr>
        <w:t>json[</w:t>
      </w:r>
      <w:proofErr w:type="gramEnd"/>
      <w:r w:rsidR="00766A1D" w:rsidRPr="00F955E0">
        <w:rPr>
          <w:sz w:val="20"/>
        </w:rPr>
        <w:t>"</w:t>
      </w:r>
      <w:r w:rsidR="00766A1D">
        <w:rPr>
          <w:sz w:val="20"/>
        </w:rPr>
        <w:t>_</w:t>
      </w:r>
      <w:r>
        <w:rPr>
          <w:sz w:val="20"/>
        </w:rPr>
        <w:t>__________________________________________________</w:t>
      </w:r>
      <w:r w:rsidR="001C5634">
        <w:rPr>
          <w:sz w:val="20"/>
        </w:rPr>
        <w:t>_____________</w:t>
      </w:r>
    </w:p>
    <w:p w14:paraId="606C8E29" w14:textId="77777777" w:rsidR="00B41882" w:rsidRPr="00E6553C" w:rsidRDefault="00B41882" w:rsidP="00E6553C">
      <w:pPr>
        <w:pStyle w:val="CMD"/>
        <w:rPr>
          <w:rStyle w:val="DevConfigGray"/>
        </w:rPr>
      </w:pPr>
      <w:r w:rsidRPr="00E6553C">
        <w:rPr>
          <w:rStyle w:val="DevConfigGray"/>
        </w:rPr>
        <w:t xml:space="preserve">status = </w:t>
      </w:r>
      <w:proofErr w:type="spellStart"/>
      <w:r w:rsidRPr="00E6553C">
        <w:rPr>
          <w:rStyle w:val="DevConfigGray"/>
        </w:rPr>
        <w:t>response_json</w:t>
      </w:r>
      <w:proofErr w:type="spellEnd"/>
      <w:r w:rsidRPr="00E6553C">
        <w:rPr>
          <w:rStyle w:val="DevConfigGray"/>
        </w:rPr>
        <w:t>[</w:t>
      </w:r>
      <w:r w:rsidR="008218B0" w:rsidRPr="00E6553C">
        <w:rPr>
          <w:rStyle w:val="DevConfigGray"/>
        </w:rPr>
        <w:t>"</w:t>
      </w:r>
      <w:r w:rsidRPr="00E6553C">
        <w:rPr>
          <w:rStyle w:val="DevConfigGray"/>
        </w:rPr>
        <w:t>response</w:t>
      </w:r>
      <w:proofErr w:type="gramStart"/>
      <w:r w:rsidR="008218B0" w:rsidRPr="00E6553C">
        <w:rPr>
          <w:rStyle w:val="DevConfigGray"/>
        </w:rPr>
        <w:t>"</w:t>
      </w:r>
      <w:r w:rsidRPr="00E6553C">
        <w:rPr>
          <w:rStyle w:val="DevConfigGray"/>
        </w:rPr>
        <w:t>][</w:t>
      </w:r>
      <w:proofErr w:type="gramEnd"/>
      <w:r w:rsidR="008218B0" w:rsidRPr="00E6553C">
        <w:rPr>
          <w:rStyle w:val="DevConfigGray"/>
        </w:rPr>
        <w:t>"</w:t>
      </w:r>
      <w:r w:rsidRPr="00E6553C">
        <w:rPr>
          <w:rStyle w:val="DevConfigGray"/>
        </w:rPr>
        <w:t>request</w:t>
      </w:r>
      <w:r w:rsidR="008218B0" w:rsidRPr="00E6553C">
        <w:rPr>
          <w:rStyle w:val="DevConfigGray"/>
        </w:rPr>
        <w:t>"</w:t>
      </w:r>
      <w:r w:rsidRPr="00E6553C">
        <w:rPr>
          <w:rStyle w:val="DevConfigGray"/>
        </w:rPr>
        <w:t>][</w:t>
      </w:r>
      <w:r w:rsidR="008218B0" w:rsidRPr="00E6553C">
        <w:rPr>
          <w:rStyle w:val="DevConfigGray"/>
        </w:rPr>
        <w:t>"</w:t>
      </w:r>
      <w:r w:rsidRPr="00E6553C">
        <w:rPr>
          <w:rStyle w:val="DevConfigGray"/>
        </w:rPr>
        <w:t>status</w:t>
      </w:r>
      <w:r w:rsidR="008218B0" w:rsidRPr="00E6553C">
        <w:rPr>
          <w:rStyle w:val="DevConfigGray"/>
        </w:rPr>
        <w:t>"</w:t>
      </w:r>
      <w:r w:rsidRPr="00E6553C">
        <w:rPr>
          <w:rStyle w:val="DevConfigGray"/>
        </w:rPr>
        <w:t>]</w:t>
      </w:r>
    </w:p>
    <w:p w14:paraId="3F96A61E" w14:textId="75BDC3EE" w:rsidR="004A48D5" w:rsidRDefault="00741334" w:rsidP="00D6020C">
      <w:pPr>
        <w:pStyle w:val="SubStepAlpha"/>
        <w:keepNext/>
      </w:pPr>
      <w:r>
        <w:lastRenderedPageBreak/>
        <w:t xml:space="preserve">Save </w:t>
      </w:r>
      <w:r w:rsidR="00982F2F">
        <w:t>and run your code</w:t>
      </w:r>
      <w:r>
        <w:t xml:space="preserve">. </w:t>
      </w:r>
      <w:r w:rsidR="009E5882">
        <w:t>W</w:t>
      </w:r>
      <w:r>
        <w:t>hat do you expect to see displayed on the screen as the code runs?</w:t>
      </w:r>
    </w:p>
    <w:p w14:paraId="116FA3F8" w14:textId="77777777" w:rsidR="00741334" w:rsidRDefault="00741334" w:rsidP="00D6020C">
      <w:pPr>
        <w:pStyle w:val="SubStepAlpha"/>
        <w:keepNext/>
        <w:numPr>
          <w:ilvl w:val="0"/>
          <w:numId w:val="0"/>
        </w:numPr>
        <w:ind w:left="720"/>
      </w:pPr>
      <w:r>
        <w:t>____________________________________________________________________________________</w:t>
      </w:r>
    </w:p>
    <w:p w14:paraId="02F2171F" w14:textId="77777777" w:rsidR="00741334" w:rsidRDefault="00741334" w:rsidP="00741334">
      <w:pPr>
        <w:pStyle w:val="SubStepAlpha"/>
        <w:numPr>
          <w:ilvl w:val="0"/>
          <w:numId w:val="0"/>
        </w:numPr>
        <w:ind w:left="720"/>
      </w:pPr>
      <w:r>
        <w:t>____________________________________________________________________________________</w:t>
      </w:r>
    </w:p>
    <w:p w14:paraId="1C6DB251" w14:textId="77777777" w:rsidR="00741334" w:rsidRDefault="006B48A1" w:rsidP="00741334">
      <w:pPr>
        <w:pStyle w:val="SubStepAlpha"/>
        <w:numPr>
          <w:ilvl w:val="0"/>
          <w:numId w:val="0"/>
        </w:numPr>
        <w:ind w:left="720"/>
      </w:pPr>
      <w:r w:rsidRPr="006B48A1">
        <w:rPr>
          <w:highlight w:val="lightGray"/>
        </w:rPr>
        <w:t>In addition to what has already be displayed, the status of the request, INPROGRESS should repeatedly be displayed until the request is completed, fails, or exceeds the permitted number of iterations</w:t>
      </w:r>
      <w:r w:rsidR="00741334" w:rsidRPr="006B48A1">
        <w:rPr>
          <w:highlight w:val="lightGray"/>
        </w:rPr>
        <w:t>.</w:t>
      </w:r>
    </w:p>
    <w:p w14:paraId="41727059" w14:textId="065DA9B7" w:rsidR="007A6BB0" w:rsidRDefault="007A1D24" w:rsidP="007A6BB0">
      <w:pPr>
        <w:pStyle w:val="StepHead"/>
      </w:pPr>
      <w:r>
        <w:t xml:space="preserve">Complete the code in Section 6 to </w:t>
      </w:r>
      <w:r w:rsidR="009E5882">
        <w:t>d</w:t>
      </w:r>
      <w:r w:rsidR="007A6BB0">
        <w:t>isplay</w:t>
      </w:r>
      <w:r w:rsidR="009E5882">
        <w:t xml:space="preserve"> the</w:t>
      </w:r>
      <w:r w:rsidR="007A6BB0">
        <w:t xml:space="preserve"> </w:t>
      </w:r>
      <w:r w:rsidR="009E5882">
        <w:t>r</w:t>
      </w:r>
      <w:r w:rsidR="007A6BB0">
        <w:t>esults of</w:t>
      </w:r>
      <w:r w:rsidR="009E5882">
        <w:t xml:space="preserve"> the</w:t>
      </w:r>
      <w:r w:rsidR="007A6BB0">
        <w:t xml:space="preserve"> </w:t>
      </w:r>
      <w:r w:rsidR="00766A1D">
        <w:t>Path Trace</w:t>
      </w:r>
      <w:r>
        <w:t>.</w:t>
      </w:r>
    </w:p>
    <w:p w14:paraId="5E4CEABC" w14:textId="64AD59D8" w:rsidR="002C6E72" w:rsidRDefault="00F42D4D" w:rsidP="002C6E72">
      <w:pPr>
        <w:pStyle w:val="BodyTextL25"/>
      </w:pPr>
      <w:r>
        <w:t xml:space="preserve">Refer to </w:t>
      </w:r>
      <w:r w:rsidRPr="00884249">
        <w:rPr>
          <w:b/>
        </w:rPr>
        <w:t>Section 6</w:t>
      </w:r>
      <w:r>
        <w:t xml:space="preserve"> of the code. </w:t>
      </w:r>
      <w:r w:rsidR="009E5882">
        <w:t>At this point, you</w:t>
      </w:r>
      <w:r w:rsidR="00563F21">
        <w:t xml:space="preserve"> have successfully posted a </w:t>
      </w:r>
      <w:r w:rsidR="00766A1D">
        <w:t>Path Trace</w:t>
      </w:r>
      <w:r w:rsidR="00563F21">
        <w:t xml:space="preserve"> request by supplying source and destination IP addresses that come from lists of devices that are on the network. However, nothing </w:t>
      </w:r>
      <w:r w:rsidR="00352EB0">
        <w:t>h</w:t>
      </w:r>
      <w:r w:rsidR="00563F21">
        <w:t>as yet been displayed regarding the results of the trace itself.</w:t>
      </w:r>
    </w:p>
    <w:p w14:paraId="47D6176C" w14:textId="58D2B90A" w:rsidR="00352EB0" w:rsidRDefault="00352EB0" w:rsidP="002C6E72">
      <w:pPr>
        <w:pStyle w:val="BodyTextL25"/>
      </w:pPr>
      <w:r>
        <w:t xml:space="preserve">An example of the full JSON is available in a text file called </w:t>
      </w:r>
      <w:proofErr w:type="spellStart"/>
      <w:r w:rsidR="008D4997" w:rsidRPr="008D4997">
        <w:rPr>
          <w:b/>
        </w:rPr>
        <w:t>path_trace</w:t>
      </w:r>
      <w:r w:rsidRPr="00E92BCE">
        <w:rPr>
          <w:b/>
        </w:rPr>
        <w:t>_</w:t>
      </w:r>
      <w:proofErr w:type="gramStart"/>
      <w:r w:rsidRPr="00E92BCE">
        <w:rPr>
          <w:b/>
        </w:rPr>
        <w:t>data</w:t>
      </w:r>
      <w:r w:rsidR="002E2AE3" w:rsidRPr="00E92BCE">
        <w:rPr>
          <w:b/>
        </w:rPr>
        <w:t>.json</w:t>
      </w:r>
      <w:proofErr w:type="spellEnd"/>
      <w:proofErr w:type="gramEnd"/>
      <w:r>
        <w:t xml:space="preserve"> that is included with the files for this workshop. This JSON </w:t>
      </w:r>
      <w:r w:rsidR="00E92BCE">
        <w:t xml:space="preserve">data </w:t>
      </w:r>
      <w:r>
        <w:t>poses several challenges.</w:t>
      </w:r>
    </w:p>
    <w:p w14:paraId="7B4D5E00" w14:textId="77777777" w:rsidR="00352EB0" w:rsidRDefault="00352EB0" w:rsidP="00352EB0">
      <w:pPr>
        <w:pStyle w:val="BodyTextL25"/>
        <w:numPr>
          <w:ilvl w:val="0"/>
          <w:numId w:val="13"/>
        </w:numPr>
      </w:pPr>
      <w:r>
        <w:t>The JSON is long with many nested objects and arrays.</w:t>
      </w:r>
    </w:p>
    <w:p w14:paraId="621C290C" w14:textId="77777777" w:rsidR="00352EB0" w:rsidRDefault="00352EB0" w:rsidP="00352EB0">
      <w:pPr>
        <w:pStyle w:val="BodyTextL25"/>
        <w:numPr>
          <w:ilvl w:val="0"/>
          <w:numId w:val="13"/>
        </w:numPr>
      </w:pPr>
      <w:r>
        <w:t>The information returned for each device on the path varies, with some objects being present for some devices but not for others.</w:t>
      </w:r>
    </w:p>
    <w:p w14:paraId="6D5FA5B8" w14:textId="08E05E89" w:rsidR="00352EB0" w:rsidRDefault="00352EB0" w:rsidP="007D74B0">
      <w:pPr>
        <w:pStyle w:val="SubStepAlpha"/>
      </w:pPr>
      <w:r>
        <w:t xml:space="preserve">Open the </w:t>
      </w:r>
      <w:proofErr w:type="spellStart"/>
      <w:r w:rsidR="007D74B0" w:rsidRPr="007D74B0">
        <w:rPr>
          <w:b/>
        </w:rPr>
        <w:t>path_trace_</w:t>
      </w:r>
      <w:proofErr w:type="gramStart"/>
      <w:r w:rsidR="00E2607A">
        <w:rPr>
          <w:b/>
        </w:rPr>
        <w:t>data</w:t>
      </w:r>
      <w:r w:rsidR="007D74B0" w:rsidRPr="007D74B0">
        <w:rPr>
          <w:b/>
        </w:rPr>
        <w:t>.json</w:t>
      </w:r>
      <w:proofErr w:type="spellEnd"/>
      <w:proofErr w:type="gramEnd"/>
      <w:r>
        <w:t xml:space="preserve"> file</w:t>
      </w:r>
      <w:r w:rsidR="00E92BCE">
        <w:t xml:space="preserve"> in a text editor</w:t>
      </w:r>
      <w:r>
        <w:t>, select</w:t>
      </w:r>
      <w:r w:rsidR="00916592">
        <w:t xml:space="preserve"> and copy</w:t>
      </w:r>
      <w:r>
        <w:t xml:space="preserve"> the entire contents of the file, and paste it into </w:t>
      </w:r>
      <w:r w:rsidR="009E5882">
        <w:t xml:space="preserve">the JSON viewer at </w:t>
      </w:r>
      <w:hyperlink r:id="rId14" w:history="1">
        <w:r w:rsidR="009E5882">
          <w:rPr>
            <w:rStyle w:val="Hyperlink"/>
          </w:rPr>
          <w:t>https://codebeautify.org/jsonviewer</w:t>
        </w:r>
      </w:hyperlink>
      <w:r w:rsidR="00D25C45">
        <w:t>.</w:t>
      </w:r>
    </w:p>
    <w:p w14:paraId="0965876C" w14:textId="77777777" w:rsidR="00C409E5" w:rsidRDefault="00C409E5" w:rsidP="00352EB0">
      <w:pPr>
        <w:pStyle w:val="SubStepAlpha"/>
      </w:pPr>
      <w:r>
        <w:t xml:space="preserve">Generate a tree view of the JSON and </w:t>
      </w:r>
      <w:r w:rsidR="00486946">
        <w:t>a</w:t>
      </w:r>
      <w:r>
        <w:t>nswer the</w:t>
      </w:r>
      <w:r w:rsidR="008218B0">
        <w:t xml:space="preserve"> </w:t>
      </w:r>
      <w:r>
        <w:t>following questions.</w:t>
      </w:r>
    </w:p>
    <w:p w14:paraId="1708EC37" w14:textId="16154AA8" w:rsidR="00C409E5" w:rsidRDefault="00486946" w:rsidP="00D6020C">
      <w:pPr>
        <w:pStyle w:val="SubStepNum"/>
        <w:keepNext/>
      </w:pPr>
      <w:r>
        <w:t>T</w:t>
      </w:r>
      <w:r w:rsidR="00A873C4">
        <w:t xml:space="preserve">he </w:t>
      </w:r>
      <w:r>
        <w:t xml:space="preserve">top level objects in the JSON are </w:t>
      </w:r>
      <w:r w:rsidRPr="00486946">
        <w:rPr>
          <w:b/>
        </w:rPr>
        <w:t>"response":</w:t>
      </w:r>
      <w:r>
        <w:rPr>
          <w:b/>
        </w:rPr>
        <w:t xml:space="preserve"> </w:t>
      </w:r>
      <w:r w:rsidRPr="00486946">
        <w:t xml:space="preserve">and </w:t>
      </w:r>
      <w:r>
        <w:rPr>
          <w:b/>
        </w:rPr>
        <w:t>"version":</w:t>
      </w:r>
      <w:r w:rsidRPr="00486946">
        <w:t xml:space="preserve"> </w:t>
      </w:r>
      <w:r w:rsidR="008E657A">
        <w:t xml:space="preserve">(The </w:t>
      </w:r>
      <w:r w:rsidR="008E657A" w:rsidRPr="008E657A">
        <w:rPr>
          <w:b/>
        </w:rPr>
        <w:t>object</w:t>
      </w:r>
      <w:r w:rsidR="008E657A">
        <w:t xml:space="preserve"> and </w:t>
      </w:r>
      <w:r w:rsidR="008E657A" w:rsidRPr="008E657A">
        <w:rPr>
          <w:b/>
        </w:rPr>
        <w:t>array</w:t>
      </w:r>
      <w:r w:rsidR="008E657A">
        <w:t xml:space="preserve"> levels appear </w:t>
      </w:r>
      <w:r w:rsidR="00B66E15">
        <w:t>by default in all trees</w:t>
      </w:r>
      <w:r w:rsidR="008E657A">
        <w:t xml:space="preserve">.) </w:t>
      </w:r>
      <w:r>
        <w:t xml:space="preserve">What four objects make up the next level of objects under </w:t>
      </w:r>
      <w:r w:rsidRPr="00486946">
        <w:rPr>
          <w:b/>
        </w:rPr>
        <w:t>"response</w:t>
      </w:r>
      <w:proofErr w:type="gramStart"/>
      <w:r w:rsidRPr="00486946">
        <w:rPr>
          <w:b/>
        </w:rPr>
        <w:t>":</w:t>
      </w:r>
      <w:r>
        <w:t>?</w:t>
      </w:r>
      <w:proofErr w:type="gramEnd"/>
    </w:p>
    <w:p w14:paraId="2C9D0E28" w14:textId="77777777" w:rsidR="008553DE" w:rsidRDefault="00486946" w:rsidP="00D6020C">
      <w:pPr>
        <w:pStyle w:val="BodyTextL75"/>
        <w:keepNext/>
      </w:pPr>
      <w:r w:rsidRPr="000D5390">
        <w:t>________________________________________________________________________________</w:t>
      </w:r>
    </w:p>
    <w:p w14:paraId="4C713139" w14:textId="77777777" w:rsidR="008553DE" w:rsidRPr="003E587F" w:rsidRDefault="008553DE" w:rsidP="00D6020C">
      <w:pPr>
        <w:pStyle w:val="BodyTextL75"/>
        <w:keepNext/>
      </w:pPr>
      <w:r w:rsidRPr="003E587F">
        <w:t>________________________________________________________________________________</w:t>
      </w:r>
    </w:p>
    <w:p w14:paraId="4EA048F5" w14:textId="5FC4F710" w:rsidR="00486946" w:rsidRPr="000D5390" w:rsidRDefault="00486946" w:rsidP="00D6020C">
      <w:pPr>
        <w:pStyle w:val="BodyTextL75"/>
      </w:pPr>
      <w:r w:rsidRPr="000D5390">
        <w:t>________________________________________________________________________________</w:t>
      </w:r>
    </w:p>
    <w:p w14:paraId="761BCC19" w14:textId="77777777" w:rsidR="00486946" w:rsidRPr="00E6553C" w:rsidRDefault="00486946" w:rsidP="00D6020C">
      <w:pPr>
        <w:pStyle w:val="BodyTextL75"/>
        <w:rPr>
          <w:rStyle w:val="AnswerGray"/>
        </w:rPr>
      </w:pPr>
      <w:r w:rsidRPr="00D6020C">
        <w:rPr>
          <w:rStyle w:val="AnswerGray"/>
          <w:highlight w:val="lightGray"/>
          <w:shd w:val="clear" w:color="auto" w:fill="auto"/>
        </w:rPr>
        <w:t>The n</w:t>
      </w:r>
      <w:r w:rsidRPr="00E6553C">
        <w:rPr>
          <w:rStyle w:val="AnswerGray"/>
          <w:highlight w:val="lightGray"/>
        </w:rPr>
        <w:t xml:space="preserve">ext level of objects is </w:t>
      </w:r>
      <w:r w:rsidRPr="00E6553C">
        <w:rPr>
          <w:rStyle w:val="AnswerGray"/>
          <w:b/>
          <w:highlight w:val="lightGray"/>
        </w:rPr>
        <w:t>"request</w:t>
      </w:r>
      <w:proofErr w:type="gramStart"/>
      <w:r w:rsidRPr="00E6553C">
        <w:rPr>
          <w:rStyle w:val="AnswerGray"/>
          <w:b/>
          <w:highlight w:val="lightGray"/>
        </w:rPr>
        <w:t>":</w:t>
      </w:r>
      <w:r w:rsidR="003443EB" w:rsidRPr="00E6553C">
        <w:rPr>
          <w:rStyle w:val="AnswerGray"/>
          <w:highlight w:val="lightGray"/>
        </w:rPr>
        <w:t>,</w:t>
      </w:r>
      <w:proofErr w:type="gramEnd"/>
      <w:r w:rsidRPr="00E6553C">
        <w:rPr>
          <w:rStyle w:val="AnswerGray"/>
          <w:highlight w:val="lightGray"/>
        </w:rPr>
        <w:t xml:space="preserve"> </w:t>
      </w:r>
      <w:r w:rsidRPr="00E6553C">
        <w:rPr>
          <w:rStyle w:val="AnswerGray"/>
          <w:b/>
          <w:highlight w:val="lightGray"/>
        </w:rPr>
        <w:t>"</w:t>
      </w:r>
      <w:proofErr w:type="spellStart"/>
      <w:r w:rsidRPr="00E6553C">
        <w:rPr>
          <w:rStyle w:val="AnswerGray"/>
          <w:b/>
          <w:highlight w:val="lightGray"/>
        </w:rPr>
        <w:t>lastUpdate</w:t>
      </w:r>
      <w:proofErr w:type="spellEnd"/>
      <w:r w:rsidRPr="00E6553C">
        <w:rPr>
          <w:rStyle w:val="AnswerGray"/>
          <w:b/>
          <w:highlight w:val="lightGray"/>
        </w:rPr>
        <w:t>":</w:t>
      </w:r>
      <w:r w:rsidRPr="00E6553C">
        <w:rPr>
          <w:rStyle w:val="AnswerGray"/>
          <w:highlight w:val="lightGray"/>
        </w:rPr>
        <w:t xml:space="preserve">, </w:t>
      </w:r>
      <w:r w:rsidRPr="00E6553C">
        <w:rPr>
          <w:rStyle w:val="AnswerGray"/>
          <w:b/>
          <w:highlight w:val="lightGray"/>
        </w:rPr>
        <w:t>"</w:t>
      </w:r>
      <w:proofErr w:type="spellStart"/>
      <w:r w:rsidRPr="00E6553C">
        <w:rPr>
          <w:rStyle w:val="AnswerGray"/>
          <w:b/>
          <w:highlight w:val="lightGray"/>
        </w:rPr>
        <w:t>networkElementsInfo</w:t>
      </w:r>
      <w:proofErr w:type="spellEnd"/>
      <w:r w:rsidRPr="00E6553C">
        <w:rPr>
          <w:rStyle w:val="AnswerGray"/>
          <w:b/>
          <w:highlight w:val="lightGray"/>
        </w:rPr>
        <w:t>":</w:t>
      </w:r>
      <w:r w:rsidRPr="00E6553C">
        <w:rPr>
          <w:rStyle w:val="AnswerGray"/>
          <w:highlight w:val="lightGray"/>
        </w:rPr>
        <w:t xml:space="preserve">, and </w:t>
      </w:r>
      <w:r w:rsidRPr="00E6553C">
        <w:rPr>
          <w:rStyle w:val="AnswerGray"/>
          <w:b/>
          <w:highlight w:val="lightGray"/>
        </w:rPr>
        <w:t>"</w:t>
      </w:r>
      <w:proofErr w:type="spellStart"/>
      <w:r w:rsidRPr="00E6553C">
        <w:rPr>
          <w:rStyle w:val="AnswerGray"/>
          <w:b/>
          <w:highlight w:val="lightGray"/>
        </w:rPr>
        <w:t>detailedStatus</w:t>
      </w:r>
      <w:proofErr w:type="spellEnd"/>
      <w:r w:rsidRPr="00E6553C">
        <w:rPr>
          <w:rStyle w:val="AnswerGray"/>
          <w:b/>
          <w:highlight w:val="lightGray"/>
        </w:rPr>
        <w:t>":</w:t>
      </w:r>
      <w:r w:rsidRPr="00E6553C">
        <w:rPr>
          <w:rStyle w:val="AnswerGray"/>
          <w:highlight w:val="lightGray"/>
        </w:rPr>
        <w:t>.</w:t>
      </w:r>
    </w:p>
    <w:p w14:paraId="2371C6E8" w14:textId="77777777" w:rsidR="00486946" w:rsidRDefault="00486946" w:rsidP="00D6020C">
      <w:pPr>
        <w:pStyle w:val="SubStepNum"/>
        <w:keepNext/>
      </w:pPr>
      <w:r>
        <w:t>How many objects</w:t>
      </w:r>
      <w:r w:rsidR="00F65E01">
        <w:t xml:space="preserve"> are there in the array</w:t>
      </w:r>
      <w:r>
        <w:t xml:space="preserve"> under </w:t>
      </w:r>
      <w:r w:rsidRPr="00F65E01">
        <w:rPr>
          <w:b/>
        </w:rPr>
        <w:t>"</w:t>
      </w:r>
      <w:proofErr w:type="spellStart"/>
      <w:r w:rsidRPr="00F65E01">
        <w:rPr>
          <w:b/>
        </w:rPr>
        <w:t>networkElementsInfo</w:t>
      </w:r>
      <w:proofErr w:type="spellEnd"/>
      <w:r w:rsidRPr="00F65E01">
        <w:rPr>
          <w:b/>
        </w:rPr>
        <w:t>"</w:t>
      </w:r>
      <w:r w:rsidRPr="008B19C6">
        <w:rPr>
          <w:b/>
        </w:rPr>
        <w:t>:</w:t>
      </w:r>
      <w:r w:rsidR="00F65E01">
        <w:t xml:space="preserve"> and what does each object represent</w:t>
      </w:r>
      <w:r>
        <w:t>?</w:t>
      </w:r>
    </w:p>
    <w:p w14:paraId="5EE87471" w14:textId="1AD0AA66" w:rsidR="00F65E01" w:rsidRDefault="00F65E01" w:rsidP="00D6020C">
      <w:pPr>
        <w:pStyle w:val="BodyTextL75"/>
        <w:keepNext/>
      </w:pPr>
      <w:r>
        <w:t>________________________________________________________________________________</w:t>
      </w:r>
    </w:p>
    <w:p w14:paraId="620F8F1A" w14:textId="77777777" w:rsidR="008553DE" w:rsidRPr="003E587F" w:rsidRDefault="008553DE" w:rsidP="00D6020C">
      <w:pPr>
        <w:pStyle w:val="BodyTextL75"/>
        <w:keepNext/>
      </w:pPr>
      <w:r w:rsidRPr="003E587F">
        <w:t>________________________________________________________________________________</w:t>
      </w:r>
    </w:p>
    <w:p w14:paraId="16C7FBCE" w14:textId="5225CFFD" w:rsidR="00F65E01" w:rsidRDefault="00F65E01" w:rsidP="00D6020C">
      <w:pPr>
        <w:pStyle w:val="BodyTextL75"/>
      </w:pPr>
      <w:r>
        <w:t>________________________________________________________________________________</w:t>
      </w:r>
    </w:p>
    <w:p w14:paraId="1113BEC4" w14:textId="1B3DF547" w:rsidR="00F65E01" w:rsidRPr="00E6553C" w:rsidRDefault="00F65E01" w:rsidP="00D6020C">
      <w:pPr>
        <w:pStyle w:val="BodyTextL75"/>
        <w:rPr>
          <w:rStyle w:val="AnswerGray"/>
        </w:rPr>
      </w:pPr>
      <w:r w:rsidRPr="00E6553C">
        <w:rPr>
          <w:rStyle w:val="AnswerGray"/>
          <w:highlight w:val="lightGray"/>
        </w:rPr>
        <w:t xml:space="preserve">In the example file there are twelve objects in the array. Each object contains keys for different features of the devices returned by the </w:t>
      </w:r>
      <w:r w:rsidR="00766A1D">
        <w:rPr>
          <w:rStyle w:val="AnswerGray"/>
          <w:highlight w:val="lightGray"/>
        </w:rPr>
        <w:t>Path Trace</w:t>
      </w:r>
      <w:r w:rsidRPr="00E6553C">
        <w:rPr>
          <w:rStyle w:val="AnswerGray"/>
          <w:highlight w:val="lightGray"/>
        </w:rPr>
        <w:t>.</w:t>
      </w:r>
    </w:p>
    <w:p w14:paraId="3D8A3022" w14:textId="77777777" w:rsidR="00F65E01" w:rsidRDefault="00F65E01" w:rsidP="00D6020C">
      <w:pPr>
        <w:pStyle w:val="SubStepNum"/>
        <w:keepNext/>
      </w:pPr>
      <w:r>
        <w:t xml:space="preserve">Look at the keys for the devices on the path. </w:t>
      </w:r>
      <w:r w:rsidR="00E92BCE">
        <w:t>What keys are found in some objects but not others</w:t>
      </w:r>
      <w:r>
        <w:t>?</w:t>
      </w:r>
    </w:p>
    <w:p w14:paraId="79655467" w14:textId="0FA8FAF3" w:rsidR="00F65E01" w:rsidRDefault="00F65E01" w:rsidP="00D6020C">
      <w:pPr>
        <w:pStyle w:val="BodyTextL75"/>
        <w:keepNext/>
      </w:pPr>
      <w:r>
        <w:t>________________________________________________________________________________</w:t>
      </w:r>
    </w:p>
    <w:p w14:paraId="69B5E0B4" w14:textId="77777777" w:rsidR="008553DE" w:rsidRPr="003E587F" w:rsidRDefault="008553DE" w:rsidP="00D6020C">
      <w:pPr>
        <w:pStyle w:val="BodyTextL75"/>
        <w:keepNext/>
      </w:pPr>
      <w:r w:rsidRPr="003E587F">
        <w:t>________________________________________________________________________________</w:t>
      </w:r>
    </w:p>
    <w:p w14:paraId="3F63DB45" w14:textId="60AFEE2E" w:rsidR="00F65E01" w:rsidRDefault="00F65E01" w:rsidP="00D6020C">
      <w:pPr>
        <w:pStyle w:val="BodyTextL75"/>
      </w:pPr>
      <w:r>
        <w:t>________________________________________________________________________________</w:t>
      </w:r>
    </w:p>
    <w:p w14:paraId="74DFB69D" w14:textId="27F1698B" w:rsidR="00F65E01" w:rsidRPr="00E6553C" w:rsidRDefault="00F65E01" w:rsidP="00D6020C">
      <w:pPr>
        <w:pStyle w:val="BodyTextL75"/>
        <w:rPr>
          <w:rStyle w:val="AnswerGray"/>
        </w:rPr>
      </w:pPr>
      <w:r w:rsidRPr="00E6553C">
        <w:rPr>
          <w:rStyle w:val="AnswerGray"/>
          <w:highlight w:val="lightGray"/>
        </w:rPr>
        <w:t xml:space="preserve">Some objects lack keys like </w:t>
      </w:r>
      <w:r w:rsidRPr="00E21178">
        <w:rPr>
          <w:rStyle w:val="AnswerGray"/>
          <w:b/>
          <w:highlight w:val="lightGray"/>
        </w:rPr>
        <w:t>"name":</w:t>
      </w:r>
      <w:r w:rsidR="008B19C6">
        <w:rPr>
          <w:rStyle w:val="AnswerGray"/>
          <w:highlight w:val="lightGray"/>
        </w:rPr>
        <w:t xml:space="preserve"> and </w:t>
      </w:r>
      <w:r w:rsidR="000C1EE9">
        <w:rPr>
          <w:rStyle w:val="AnswerGray"/>
          <w:highlight w:val="lightGray"/>
        </w:rPr>
        <w:t>"</w:t>
      </w:r>
      <w:proofErr w:type="spellStart"/>
      <w:r w:rsidRPr="00E21178">
        <w:rPr>
          <w:rStyle w:val="AnswerGray"/>
          <w:b/>
          <w:highlight w:val="lightGray"/>
        </w:rPr>
        <w:t>engressInterface</w:t>
      </w:r>
      <w:proofErr w:type="spellEnd"/>
      <w:proofErr w:type="gramStart"/>
      <w:r w:rsidRPr="00E21178">
        <w:rPr>
          <w:rStyle w:val="AnswerGray"/>
          <w:b/>
          <w:highlight w:val="lightGray"/>
        </w:rPr>
        <w:t>":</w:t>
      </w:r>
      <w:r w:rsidRPr="00E6553C">
        <w:rPr>
          <w:rStyle w:val="AnswerGray"/>
          <w:highlight w:val="lightGray"/>
        </w:rPr>
        <w:t>,</w:t>
      </w:r>
      <w:proofErr w:type="gramEnd"/>
      <w:r w:rsidRPr="00E6553C">
        <w:rPr>
          <w:rStyle w:val="AnswerGray"/>
          <w:highlight w:val="lightGray"/>
        </w:rPr>
        <w:t xml:space="preserve"> for example. Other keys are also missing.</w:t>
      </w:r>
    </w:p>
    <w:p w14:paraId="456D88FD" w14:textId="77777777" w:rsidR="00F65E01" w:rsidRDefault="007258D4" w:rsidP="002E2AE3">
      <w:pPr>
        <w:pStyle w:val="SubStepAlpha"/>
      </w:pPr>
      <w:r>
        <w:t>In</w:t>
      </w:r>
      <w:r w:rsidR="002E2AE3">
        <w:t xml:space="preserve"> IDLE</w:t>
      </w:r>
      <w:r w:rsidR="00F42D4D">
        <w:t xml:space="preserve">, create a new file, and save the </w:t>
      </w:r>
      <w:r w:rsidR="00FE77BC">
        <w:t xml:space="preserve">file in the folder that contains the files for this workshop. Name the file as you wish. </w:t>
      </w:r>
      <w:r w:rsidR="006B7FDA">
        <w:t>In this file, p</w:t>
      </w:r>
      <w:r w:rsidR="002E2AE3">
        <w:t>lease do the following:</w:t>
      </w:r>
    </w:p>
    <w:p w14:paraId="162D37BE" w14:textId="77777777" w:rsidR="002E2AE3" w:rsidRDefault="002E2AE3" w:rsidP="002E2AE3">
      <w:pPr>
        <w:pStyle w:val="SubStepNum"/>
      </w:pPr>
      <w:r>
        <w:lastRenderedPageBreak/>
        <w:t xml:space="preserve">Import the </w:t>
      </w:r>
      <w:proofErr w:type="spellStart"/>
      <w:r w:rsidRPr="002E2AE3">
        <w:rPr>
          <w:b/>
        </w:rPr>
        <w:t>json</w:t>
      </w:r>
      <w:proofErr w:type="spellEnd"/>
      <w:r>
        <w:t xml:space="preserve"> library.</w:t>
      </w:r>
    </w:p>
    <w:p w14:paraId="5FC021BA" w14:textId="77CEDB74" w:rsidR="002E2AE3" w:rsidRDefault="002E2AE3" w:rsidP="003443EB">
      <w:pPr>
        <w:pStyle w:val="SubStepNum"/>
      </w:pPr>
      <w:r>
        <w:t xml:space="preserve">Open the </w:t>
      </w:r>
      <w:proofErr w:type="spellStart"/>
      <w:r w:rsidR="003443EB" w:rsidRPr="003443EB">
        <w:rPr>
          <w:b/>
        </w:rPr>
        <w:t>path_trace_</w:t>
      </w:r>
      <w:r w:rsidR="00F3198C">
        <w:rPr>
          <w:b/>
        </w:rPr>
        <w:t>data</w:t>
      </w:r>
      <w:r w:rsidR="003443EB" w:rsidRPr="003443EB">
        <w:rPr>
          <w:b/>
        </w:rPr>
        <w:t>.json</w:t>
      </w:r>
      <w:proofErr w:type="spellEnd"/>
      <w:r>
        <w:t xml:space="preserve"> file, convert it to Python objects, and assign the result to a variable called </w:t>
      </w:r>
      <w:proofErr w:type="spellStart"/>
      <w:r w:rsidRPr="003443EB">
        <w:rPr>
          <w:b/>
        </w:rPr>
        <w:t>json_data</w:t>
      </w:r>
      <w:proofErr w:type="spellEnd"/>
      <w:r>
        <w:t xml:space="preserve">. </w:t>
      </w:r>
      <w:r w:rsidR="009E5882">
        <w:t>Use the following syntax</w:t>
      </w:r>
      <w:r>
        <w:t>:</w:t>
      </w:r>
    </w:p>
    <w:p w14:paraId="68DAD521" w14:textId="0FBC1E1D" w:rsidR="002E2AE3" w:rsidRDefault="000476AC" w:rsidP="008B19C6">
      <w:pPr>
        <w:pStyle w:val="CMD"/>
        <w:ind w:left="1080"/>
      </w:pPr>
      <w:proofErr w:type="spellStart"/>
      <w:r>
        <w:rPr>
          <w:b/>
        </w:rPr>
        <w:t>json_data</w:t>
      </w:r>
      <w:proofErr w:type="spellEnd"/>
      <w:r w:rsidRPr="005E00C6">
        <w:t xml:space="preserve"> </w:t>
      </w:r>
      <w:r w:rsidR="002E2AE3" w:rsidRPr="005E00C6">
        <w:t xml:space="preserve">= </w:t>
      </w:r>
      <w:proofErr w:type="spellStart"/>
      <w:proofErr w:type="gramStart"/>
      <w:r w:rsidR="002E2AE3" w:rsidRPr="005E00C6">
        <w:t>json.load</w:t>
      </w:r>
      <w:proofErr w:type="spellEnd"/>
      <w:proofErr w:type="gramEnd"/>
      <w:r w:rsidR="002E2AE3" w:rsidRPr="005E00C6">
        <w:t>(open(</w:t>
      </w:r>
      <w:r w:rsidR="00376852">
        <w:t>"</w:t>
      </w:r>
      <w:proofErr w:type="spellStart"/>
      <w:r w:rsidR="009350E3">
        <w:rPr>
          <w:b/>
        </w:rPr>
        <w:t>file</w:t>
      </w:r>
      <w:r w:rsidR="002E2AE3" w:rsidRPr="009350E3">
        <w:rPr>
          <w:b/>
        </w:rPr>
        <w:t>name</w:t>
      </w:r>
      <w:r w:rsidR="00FE77BC" w:rsidRPr="009350E3">
        <w:rPr>
          <w:b/>
        </w:rPr>
        <w:t>.extension</w:t>
      </w:r>
      <w:proofErr w:type="spellEnd"/>
      <w:r w:rsidR="00376852">
        <w:t>"</w:t>
      </w:r>
      <w:r w:rsidR="002E2AE3" w:rsidRPr="005E00C6">
        <w:t>))</w:t>
      </w:r>
    </w:p>
    <w:p w14:paraId="2E2F36CB" w14:textId="40286BC1" w:rsidR="00FE77BC" w:rsidRDefault="00FE77BC" w:rsidP="00FE77BC">
      <w:pPr>
        <w:pStyle w:val="SubStepNum"/>
      </w:pPr>
      <w:r>
        <w:t xml:space="preserve">Save and run the program. The program should run and provide you with a Python shell. </w:t>
      </w:r>
    </w:p>
    <w:p w14:paraId="6455E17C" w14:textId="3540C178" w:rsidR="00FE77BC" w:rsidRDefault="00D203A1" w:rsidP="00FE77BC">
      <w:pPr>
        <w:pStyle w:val="SubStepAlpha"/>
      </w:pPr>
      <w:r>
        <w:t>Display</w:t>
      </w:r>
      <w:r w:rsidR="00FE77BC">
        <w:t xml:space="preserve"> the contents of </w:t>
      </w:r>
      <w:proofErr w:type="spellStart"/>
      <w:r w:rsidR="00FE77BC" w:rsidRPr="00FE77BC">
        <w:rPr>
          <w:b/>
        </w:rPr>
        <w:t>json_data</w:t>
      </w:r>
      <w:proofErr w:type="spellEnd"/>
      <w:r w:rsidR="006B7FDA" w:rsidRPr="006B7FDA">
        <w:t xml:space="preserve"> in the shell</w:t>
      </w:r>
      <w:r w:rsidR="00D25C45">
        <w:t xml:space="preserve"> with </w:t>
      </w:r>
      <w:proofErr w:type="gramStart"/>
      <w:r w:rsidR="00D25C45" w:rsidRPr="00D25C45">
        <w:rPr>
          <w:b/>
        </w:rPr>
        <w:t>print(</w:t>
      </w:r>
      <w:proofErr w:type="gramEnd"/>
      <w:r w:rsidR="00D25C45" w:rsidRPr="00D25C45">
        <w:rPr>
          <w:b/>
        </w:rPr>
        <w:t>)</w:t>
      </w:r>
      <w:r w:rsidR="00FE77BC">
        <w:t xml:space="preserve">. This is what the imported and converted JSON looks like </w:t>
      </w:r>
      <w:r w:rsidR="006B7FDA">
        <w:t>to</w:t>
      </w:r>
      <w:r w:rsidR="00FE77BC">
        <w:t xml:space="preserve"> Python.</w:t>
      </w:r>
    </w:p>
    <w:p w14:paraId="318066B6" w14:textId="54125D36" w:rsidR="00FE77BC" w:rsidRDefault="00D203A1" w:rsidP="00FE77BC">
      <w:pPr>
        <w:pStyle w:val="SubStepAlpha"/>
      </w:pPr>
      <w:r>
        <w:t>Display</w:t>
      </w:r>
      <w:r w:rsidR="00FE77BC">
        <w:t xml:space="preserve"> the contents of the </w:t>
      </w:r>
      <w:r w:rsidR="00FE77BC" w:rsidRPr="00FE77BC">
        <w:rPr>
          <w:b/>
        </w:rPr>
        <w:t>"request":</w:t>
      </w:r>
      <w:r w:rsidR="00FE77BC">
        <w:t xml:space="preserve"> object that is under </w:t>
      </w:r>
      <w:r w:rsidR="006B7FDA">
        <w:t>the</w:t>
      </w:r>
      <w:r w:rsidR="007258D4">
        <w:t xml:space="preserve"> </w:t>
      </w:r>
      <w:r w:rsidR="00FE77BC" w:rsidRPr="00FE77BC">
        <w:rPr>
          <w:b/>
        </w:rPr>
        <w:t>"response":</w:t>
      </w:r>
      <w:r w:rsidR="00FE77BC">
        <w:t xml:space="preserve"> </w:t>
      </w:r>
      <w:r w:rsidR="005550F3">
        <w:t>key</w:t>
      </w:r>
      <w:r w:rsidR="00FE77BC">
        <w:t xml:space="preserve">. </w:t>
      </w:r>
      <w:r w:rsidR="00DF4A2B">
        <w:t>Use the following syntax</w:t>
      </w:r>
      <w:r w:rsidR="00FE77BC">
        <w:t>:</w:t>
      </w:r>
    </w:p>
    <w:p w14:paraId="25F117DB" w14:textId="658471EC" w:rsidR="00FE77BC" w:rsidRDefault="001547A3" w:rsidP="000A7305">
      <w:pPr>
        <w:pStyle w:val="CMDBold"/>
      </w:pPr>
      <w:r w:rsidRPr="00B66E15">
        <w:rPr>
          <w:b w:val="0"/>
        </w:rPr>
        <w:t xml:space="preserve">&gt;&gt;&gt; </w:t>
      </w:r>
      <w:r w:rsidR="00631D49" w:rsidRPr="00B66E15">
        <w:t>prin</w:t>
      </w:r>
      <w:r w:rsidR="00376852" w:rsidRPr="00B66E15">
        <w:t>t(</w:t>
      </w:r>
      <w:proofErr w:type="spellStart"/>
      <w:r w:rsidR="00376852" w:rsidRPr="00B66E15">
        <w:t>json_data</w:t>
      </w:r>
      <w:proofErr w:type="spellEnd"/>
      <w:r w:rsidR="00376852" w:rsidRPr="00B66E15">
        <w:t>[</w:t>
      </w:r>
      <w:r w:rsidR="00B6330A">
        <w:t>"</w:t>
      </w:r>
      <w:r w:rsidR="00B6330A" w:rsidRPr="00B66E15">
        <w:t>object1</w:t>
      </w:r>
      <w:proofErr w:type="gramStart"/>
      <w:r w:rsidR="00B6330A">
        <w:t>"</w:t>
      </w:r>
      <w:r w:rsidR="00376852" w:rsidRPr="00B66E15">
        <w:t>][</w:t>
      </w:r>
      <w:proofErr w:type="gramEnd"/>
      <w:r w:rsidR="00B6330A">
        <w:t>"</w:t>
      </w:r>
      <w:r w:rsidR="00B6330A" w:rsidRPr="00B66E15">
        <w:t>object2</w:t>
      </w:r>
      <w:r w:rsidR="00B6330A">
        <w:t>"</w:t>
      </w:r>
      <w:r w:rsidR="00631D49" w:rsidRPr="00B66E15">
        <w:t>])</w:t>
      </w:r>
    </w:p>
    <w:p w14:paraId="3A7D41B3" w14:textId="5F8EC8FE" w:rsidR="00B66E15" w:rsidRDefault="00DF4A2B" w:rsidP="00D6020C">
      <w:pPr>
        <w:pStyle w:val="SubStepAlpha"/>
        <w:keepNext/>
      </w:pPr>
      <w:r>
        <w:t>Display the value of the</w:t>
      </w:r>
      <w:r w:rsidR="005550F3">
        <w:t xml:space="preserve"> source and destination IP addresses that were posted to the API. This requires reference</w:t>
      </w:r>
      <w:r w:rsidR="006B7FDA">
        <w:t>s</w:t>
      </w:r>
      <w:r w:rsidR="005550F3">
        <w:t xml:space="preserve"> to </w:t>
      </w:r>
      <w:r w:rsidR="006B7FDA">
        <w:t xml:space="preserve">another level of </w:t>
      </w:r>
      <w:r w:rsidR="005550F3">
        <w:t xml:space="preserve">keys under the </w:t>
      </w:r>
      <w:r w:rsidR="005550F3" w:rsidRPr="005550F3">
        <w:rPr>
          <w:b/>
        </w:rPr>
        <w:t>"request"</w:t>
      </w:r>
      <w:r w:rsidR="005550F3">
        <w:t xml:space="preserve"> key.</w:t>
      </w:r>
      <w:r w:rsidR="005550F3" w:rsidRPr="005550F3">
        <w:t xml:space="preserve"> </w:t>
      </w:r>
      <w:r w:rsidR="007258D4">
        <w:t xml:space="preserve">Check the JSON structure in the JSON Viewer for the names of the keys. </w:t>
      </w:r>
      <w:r w:rsidR="005550F3">
        <w:t>You will use this code in a program later.</w:t>
      </w:r>
    </w:p>
    <w:p w14:paraId="7D61080F" w14:textId="5C627B58" w:rsidR="00B66E15" w:rsidRDefault="00B66E15" w:rsidP="00D6020C">
      <w:pPr>
        <w:pStyle w:val="SubStepAlpha"/>
        <w:keepNext/>
        <w:numPr>
          <w:ilvl w:val="0"/>
          <w:numId w:val="0"/>
        </w:numPr>
        <w:ind w:left="720"/>
      </w:pPr>
      <w:r>
        <w:t>___________________________________________________________________________________</w:t>
      </w:r>
    </w:p>
    <w:p w14:paraId="2D2CE7D4" w14:textId="73230745" w:rsidR="005550F3" w:rsidRDefault="00B66E15" w:rsidP="00B66E15">
      <w:pPr>
        <w:pStyle w:val="SubStepAlpha"/>
        <w:numPr>
          <w:ilvl w:val="0"/>
          <w:numId w:val="0"/>
        </w:numPr>
        <w:ind w:left="720"/>
      </w:pPr>
      <w:r>
        <w:t>___________________________________________________________________________________</w:t>
      </w:r>
    </w:p>
    <w:p w14:paraId="2EC67D7E" w14:textId="5562AF56" w:rsidR="005550F3" w:rsidRDefault="001547A3" w:rsidP="000A7305">
      <w:pPr>
        <w:pStyle w:val="CMDBold"/>
        <w:rPr>
          <w:highlight w:val="lightGray"/>
        </w:rPr>
      </w:pPr>
      <w:r w:rsidRPr="00D25C45">
        <w:rPr>
          <w:b w:val="0"/>
          <w:highlight w:val="lightGray"/>
        </w:rPr>
        <w:t xml:space="preserve">&gt;&gt;&gt; </w:t>
      </w:r>
      <w:r w:rsidR="005550F3" w:rsidRPr="000A7305">
        <w:rPr>
          <w:highlight w:val="lightGray"/>
        </w:rPr>
        <w:t>print(</w:t>
      </w:r>
      <w:proofErr w:type="spellStart"/>
      <w:r w:rsidR="005550F3" w:rsidRPr="000A7305">
        <w:rPr>
          <w:highlight w:val="lightGray"/>
        </w:rPr>
        <w:t>json_data</w:t>
      </w:r>
      <w:proofErr w:type="spellEnd"/>
      <w:r w:rsidR="005550F3" w:rsidRPr="000A7305">
        <w:rPr>
          <w:highlight w:val="lightGray"/>
        </w:rPr>
        <w:t>[</w:t>
      </w:r>
      <w:r w:rsidR="00B6330A">
        <w:rPr>
          <w:highlight w:val="lightGray"/>
        </w:rPr>
        <w:t>"</w:t>
      </w:r>
      <w:r w:rsidR="00B6330A" w:rsidRPr="000A7305">
        <w:rPr>
          <w:highlight w:val="lightGray"/>
        </w:rPr>
        <w:t>response</w:t>
      </w:r>
      <w:proofErr w:type="gramStart"/>
      <w:r w:rsidR="00B6330A">
        <w:rPr>
          <w:highlight w:val="lightGray"/>
        </w:rPr>
        <w:t>"</w:t>
      </w:r>
      <w:r w:rsidR="005550F3" w:rsidRPr="000A7305">
        <w:rPr>
          <w:highlight w:val="lightGray"/>
        </w:rPr>
        <w:t>][</w:t>
      </w:r>
      <w:proofErr w:type="gramEnd"/>
      <w:r w:rsidR="00B6330A">
        <w:rPr>
          <w:highlight w:val="lightGray"/>
        </w:rPr>
        <w:t>"</w:t>
      </w:r>
      <w:r w:rsidR="00B6330A" w:rsidRPr="000A7305">
        <w:rPr>
          <w:highlight w:val="lightGray"/>
        </w:rPr>
        <w:t>request</w:t>
      </w:r>
      <w:r w:rsidR="00B6330A">
        <w:rPr>
          <w:highlight w:val="lightGray"/>
        </w:rPr>
        <w:t>"</w:t>
      </w:r>
      <w:r w:rsidR="005550F3" w:rsidRPr="000A7305">
        <w:rPr>
          <w:highlight w:val="lightGray"/>
        </w:rPr>
        <w:t>][</w:t>
      </w:r>
      <w:r w:rsidR="00B6330A">
        <w:rPr>
          <w:highlight w:val="lightGray"/>
        </w:rPr>
        <w:t>"</w:t>
      </w:r>
      <w:proofErr w:type="spellStart"/>
      <w:r w:rsidR="00B6330A" w:rsidRPr="000A7305">
        <w:rPr>
          <w:highlight w:val="lightGray"/>
        </w:rPr>
        <w:t>sourceIP</w:t>
      </w:r>
      <w:proofErr w:type="spellEnd"/>
      <w:r w:rsidR="00B6330A">
        <w:rPr>
          <w:highlight w:val="lightGray"/>
        </w:rPr>
        <w:t>"</w:t>
      </w:r>
      <w:r w:rsidR="005550F3" w:rsidRPr="000A7305">
        <w:rPr>
          <w:highlight w:val="lightGray"/>
        </w:rPr>
        <w:t>])</w:t>
      </w:r>
    </w:p>
    <w:p w14:paraId="45CFBEDE" w14:textId="36668065" w:rsidR="00DF4A2B" w:rsidRPr="00D6020C" w:rsidRDefault="00DF4A2B" w:rsidP="00D6020C">
      <w:pPr>
        <w:pStyle w:val="BodyTextL50"/>
        <w:rPr>
          <w:rStyle w:val="DevConfigGray"/>
          <w:highlight w:val="lightGray"/>
        </w:rPr>
      </w:pPr>
      <w:r w:rsidRPr="00D6020C">
        <w:rPr>
          <w:rStyle w:val="DevConfigGray"/>
          <w:highlight w:val="lightGray"/>
        </w:rPr>
        <w:t>10.1.15.117</w:t>
      </w:r>
    </w:p>
    <w:p w14:paraId="0FC91D93" w14:textId="69DC36D6" w:rsidR="005550F3" w:rsidRDefault="001547A3" w:rsidP="000A7305">
      <w:pPr>
        <w:pStyle w:val="CMDBold"/>
        <w:rPr>
          <w:highlight w:val="lightGray"/>
        </w:rPr>
      </w:pPr>
      <w:r w:rsidRPr="00D25C45">
        <w:rPr>
          <w:b w:val="0"/>
          <w:highlight w:val="lightGray"/>
        </w:rPr>
        <w:t xml:space="preserve">&gt;&gt;&gt; </w:t>
      </w:r>
      <w:r w:rsidR="005550F3" w:rsidRPr="005550F3">
        <w:rPr>
          <w:highlight w:val="lightGray"/>
        </w:rPr>
        <w:t>print(</w:t>
      </w:r>
      <w:proofErr w:type="spellStart"/>
      <w:r w:rsidR="005550F3" w:rsidRPr="005550F3">
        <w:rPr>
          <w:highlight w:val="lightGray"/>
        </w:rPr>
        <w:t>json_data</w:t>
      </w:r>
      <w:proofErr w:type="spellEnd"/>
      <w:r w:rsidR="005550F3" w:rsidRPr="005550F3">
        <w:rPr>
          <w:highlight w:val="lightGray"/>
        </w:rPr>
        <w:t>[</w:t>
      </w:r>
      <w:r w:rsidR="00B6330A">
        <w:rPr>
          <w:highlight w:val="lightGray"/>
        </w:rPr>
        <w:t>"</w:t>
      </w:r>
      <w:r w:rsidR="00B6330A" w:rsidRPr="005550F3">
        <w:rPr>
          <w:highlight w:val="lightGray"/>
        </w:rPr>
        <w:t>response</w:t>
      </w:r>
      <w:proofErr w:type="gramStart"/>
      <w:r w:rsidR="00B6330A">
        <w:rPr>
          <w:highlight w:val="lightGray"/>
        </w:rPr>
        <w:t>"</w:t>
      </w:r>
      <w:r w:rsidR="005550F3" w:rsidRPr="005550F3">
        <w:rPr>
          <w:highlight w:val="lightGray"/>
        </w:rPr>
        <w:t>][</w:t>
      </w:r>
      <w:proofErr w:type="gramEnd"/>
      <w:r w:rsidR="00B6330A">
        <w:rPr>
          <w:highlight w:val="lightGray"/>
        </w:rPr>
        <w:t>"</w:t>
      </w:r>
      <w:r w:rsidR="00B6330A" w:rsidRPr="005550F3">
        <w:rPr>
          <w:highlight w:val="lightGray"/>
        </w:rPr>
        <w:t>request</w:t>
      </w:r>
      <w:r w:rsidR="00B6330A">
        <w:rPr>
          <w:highlight w:val="lightGray"/>
        </w:rPr>
        <w:t>"</w:t>
      </w:r>
      <w:r w:rsidR="005550F3" w:rsidRPr="005550F3">
        <w:rPr>
          <w:highlight w:val="lightGray"/>
        </w:rPr>
        <w:t>][</w:t>
      </w:r>
      <w:r w:rsidR="00B6330A">
        <w:rPr>
          <w:highlight w:val="lightGray"/>
        </w:rPr>
        <w:t>"</w:t>
      </w:r>
      <w:proofErr w:type="spellStart"/>
      <w:r w:rsidR="00B6330A" w:rsidRPr="005550F3">
        <w:rPr>
          <w:highlight w:val="lightGray"/>
        </w:rPr>
        <w:t>dest</w:t>
      </w:r>
      <w:r w:rsidR="00B6330A">
        <w:rPr>
          <w:highlight w:val="lightGray"/>
        </w:rPr>
        <w:t>I</w:t>
      </w:r>
      <w:r w:rsidR="00B6330A" w:rsidRPr="005550F3">
        <w:rPr>
          <w:highlight w:val="lightGray"/>
        </w:rPr>
        <w:t>P</w:t>
      </w:r>
      <w:proofErr w:type="spellEnd"/>
      <w:r w:rsidR="00B6330A">
        <w:rPr>
          <w:highlight w:val="lightGray"/>
        </w:rPr>
        <w:t>"</w:t>
      </w:r>
      <w:r w:rsidR="005550F3" w:rsidRPr="005550F3">
        <w:rPr>
          <w:highlight w:val="lightGray"/>
        </w:rPr>
        <w:t>])</w:t>
      </w:r>
    </w:p>
    <w:p w14:paraId="029E2155" w14:textId="6DB598E5" w:rsidR="00DF4A2B" w:rsidRPr="00D6020C" w:rsidRDefault="00DF4A2B" w:rsidP="00D6020C">
      <w:pPr>
        <w:pStyle w:val="BodyTextL50"/>
        <w:rPr>
          <w:rStyle w:val="DevConfigGray"/>
        </w:rPr>
      </w:pPr>
      <w:r w:rsidRPr="00D6020C">
        <w:rPr>
          <w:rStyle w:val="DevConfigGray"/>
        </w:rPr>
        <w:t>10.2.1.22</w:t>
      </w:r>
    </w:p>
    <w:p w14:paraId="318038DD" w14:textId="5CF1BC77" w:rsidR="005550F3" w:rsidRDefault="005550F3" w:rsidP="005550F3">
      <w:pPr>
        <w:pStyle w:val="SubStepAlpha"/>
      </w:pPr>
      <w:r>
        <w:t xml:space="preserve">The data that </w:t>
      </w:r>
      <w:r w:rsidR="00281DFD">
        <w:t>is needed</w:t>
      </w:r>
      <w:r>
        <w:t xml:space="preserve"> to display </w:t>
      </w:r>
      <w:r w:rsidR="005277F5">
        <w:t>for</w:t>
      </w:r>
      <w:r>
        <w:t xml:space="preserve"> the results of the </w:t>
      </w:r>
      <w:r w:rsidR="00766A1D">
        <w:t>Path Trace</w:t>
      </w:r>
      <w:r>
        <w:t xml:space="preserve"> is in the </w:t>
      </w:r>
      <w:proofErr w:type="spellStart"/>
      <w:r w:rsidRPr="005550F3">
        <w:rPr>
          <w:b/>
        </w:rPr>
        <w:t>networkElementsInfo</w:t>
      </w:r>
      <w:proofErr w:type="spellEnd"/>
      <w:r>
        <w:t xml:space="preserve"> JSON object. This object contains an array, or list of objects, that represent all of the objects on the path from source to destination. </w:t>
      </w:r>
      <w:r w:rsidR="00973ED2">
        <w:t xml:space="preserve">You </w:t>
      </w:r>
      <w:r>
        <w:t xml:space="preserve">want to extract values from each object and </w:t>
      </w:r>
      <w:r w:rsidR="005277F5">
        <w:t>display</w:t>
      </w:r>
      <w:r>
        <w:t xml:space="preserve"> them to </w:t>
      </w:r>
      <w:r w:rsidR="00DF4A2B">
        <w:t xml:space="preserve">the </w:t>
      </w:r>
      <w:r>
        <w:t xml:space="preserve">user after the </w:t>
      </w:r>
      <w:r w:rsidR="00766A1D">
        <w:t>Path Trace</w:t>
      </w:r>
      <w:r>
        <w:t xml:space="preserve"> has successfully completed. </w:t>
      </w:r>
      <w:r w:rsidR="00973ED2">
        <w:t xml:space="preserve">Because </w:t>
      </w:r>
      <w:r>
        <w:t xml:space="preserve">this object is an array, in Python </w:t>
      </w:r>
      <w:r w:rsidR="00973ED2">
        <w:t xml:space="preserve">you </w:t>
      </w:r>
      <w:r>
        <w:t>need to refer to a combination of dictionary keys and list elements to get the info</w:t>
      </w:r>
      <w:r w:rsidR="00D203A1">
        <w:t>rmation</w:t>
      </w:r>
      <w:r>
        <w:t xml:space="preserve"> </w:t>
      </w:r>
      <w:r w:rsidR="00973ED2">
        <w:t>needed</w:t>
      </w:r>
      <w:r>
        <w:t xml:space="preserve"> for each device.</w:t>
      </w:r>
    </w:p>
    <w:p w14:paraId="1F12536C" w14:textId="7112EE19" w:rsidR="00D203A1" w:rsidRDefault="00D203A1" w:rsidP="001C41C3">
      <w:pPr>
        <w:pStyle w:val="SubStepNum"/>
      </w:pPr>
      <w:r>
        <w:t xml:space="preserve">Create a variable called </w:t>
      </w:r>
      <w:proofErr w:type="spellStart"/>
      <w:r w:rsidR="00745701" w:rsidRPr="00D25C45">
        <w:rPr>
          <w:b/>
        </w:rPr>
        <w:t>networkElementsInfo</w:t>
      </w:r>
      <w:proofErr w:type="spellEnd"/>
      <w:r w:rsidR="00745701">
        <w:t xml:space="preserve"> </w:t>
      </w:r>
      <w:r>
        <w:t xml:space="preserve">and assign it the contents of the </w:t>
      </w:r>
      <w:proofErr w:type="spellStart"/>
      <w:r w:rsidRPr="005550F3">
        <w:rPr>
          <w:b/>
        </w:rPr>
        <w:t>networkElementsInfo</w:t>
      </w:r>
      <w:proofErr w:type="spellEnd"/>
      <w:r>
        <w:rPr>
          <w:b/>
        </w:rPr>
        <w:t xml:space="preserve"> </w:t>
      </w:r>
      <w:r w:rsidR="00D25C45">
        <w:t>object</w:t>
      </w:r>
      <w:r w:rsidRPr="00D203A1">
        <w:t>.</w:t>
      </w:r>
      <w:r w:rsidR="00745701">
        <w:t xml:space="preserve"> Display the contents of this variable in the shell.</w:t>
      </w:r>
    </w:p>
    <w:p w14:paraId="1D17279C" w14:textId="2F6BC46D" w:rsidR="00D203A1" w:rsidRDefault="001547A3" w:rsidP="001C41C3">
      <w:pPr>
        <w:pStyle w:val="SubStepNum"/>
        <w:numPr>
          <w:ilvl w:val="0"/>
          <w:numId w:val="0"/>
        </w:numPr>
        <w:ind w:left="1080"/>
        <w:rPr>
          <w:rStyle w:val="AnswerGray"/>
        </w:rPr>
      </w:pPr>
      <w:r w:rsidRPr="00D25C45">
        <w:rPr>
          <w:rStyle w:val="CMDBoldChar"/>
          <w:b w:val="0"/>
          <w:highlight w:val="lightGray"/>
        </w:rPr>
        <w:t xml:space="preserve">&gt;&gt;&gt; </w:t>
      </w:r>
      <w:proofErr w:type="spellStart"/>
      <w:r w:rsidR="006B7FDA" w:rsidRPr="00745701">
        <w:rPr>
          <w:rStyle w:val="CMDBoldChar"/>
          <w:highlight w:val="lightGray"/>
        </w:rPr>
        <w:t>networkElementsInfo</w:t>
      </w:r>
      <w:proofErr w:type="spellEnd"/>
      <w:r w:rsidR="006B7FDA" w:rsidRPr="00745701">
        <w:rPr>
          <w:rStyle w:val="CMDBoldChar"/>
          <w:highlight w:val="lightGray"/>
        </w:rPr>
        <w:t xml:space="preserve"> </w:t>
      </w:r>
      <w:r w:rsidR="00D203A1" w:rsidRPr="001547A3">
        <w:rPr>
          <w:rStyle w:val="CMDBoldChar"/>
          <w:highlight w:val="lightGray"/>
        </w:rPr>
        <w:t xml:space="preserve">= </w:t>
      </w:r>
      <w:proofErr w:type="spellStart"/>
      <w:r w:rsidR="00D203A1" w:rsidRPr="001547A3">
        <w:rPr>
          <w:rStyle w:val="CMDBoldChar"/>
          <w:highlight w:val="lightGray"/>
        </w:rPr>
        <w:t>json_data</w:t>
      </w:r>
      <w:proofErr w:type="spellEnd"/>
      <w:r w:rsidR="00D203A1" w:rsidRPr="001547A3">
        <w:rPr>
          <w:rStyle w:val="CMDBoldChar"/>
          <w:highlight w:val="lightGray"/>
        </w:rPr>
        <w:t>[</w:t>
      </w:r>
      <w:r w:rsidR="00B6330A">
        <w:rPr>
          <w:rStyle w:val="CMDBoldChar"/>
          <w:highlight w:val="lightGray"/>
        </w:rPr>
        <w:t>"</w:t>
      </w:r>
      <w:r w:rsidR="00B6330A" w:rsidRPr="001547A3">
        <w:rPr>
          <w:rStyle w:val="CMDBoldChar"/>
          <w:highlight w:val="lightGray"/>
        </w:rPr>
        <w:t>response</w:t>
      </w:r>
      <w:proofErr w:type="gramStart"/>
      <w:r w:rsidR="00B6330A">
        <w:rPr>
          <w:rStyle w:val="CMDBoldChar"/>
          <w:highlight w:val="lightGray"/>
        </w:rPr>
        <w:t>"</w:t>
      </w:r>
      <w:r w:rsidR="00D203A1" w:rsidRPr="001547A3">
        <w:rPr>
          <w:rStyle w:val="CMDBoldChar"/>
          <w:highlight w:val="lightGray"/>
        </w:rPr>
        <w:t>][</w:t>
      </w:r>
      <w:proofErr w:type="gramEnd"/>
      <w:r w:rsidR="00B6330A">
        <w:rPr>
          <w:rStyle w:val="CMDBoldChar"/>
          <w:highlight w:val="lightGray"/>
        </w:rPr>
        <w:t>"</w:t>
      </w:r>
      <w:proofErr w:type="spellStart"/>
      <w:r w:rsidR="00B6330A" w:rsidRPr="001547A3">
        <w:rPr>
          <w:rStyle w:val="CMDBoldChar"/>
          <w:highlight w:val="lightGray"/>
        </w:rPr>
        <w:t>networkElementsInfo</w:t>
      </w:r>
      <w:proofErr w:type="spellEnd"/>
      <w:r w:rsidR="00B6330A">
        <w:rPr>
          <w:rStyle w:val="AnswerGray"/>
        </w:rPr>
        <w:t>"</w:t>
      </w:r>
      <w:r w:rsidR="00D203A1" w:rsidRPr="001547A3">
        <w:rPr>
          <w:rStyle w:val="AnswerGray"/>
        </w:rPr>
        <w:t>]</w:t>
      </w:r>
    </w:p>
    <w:p w14:paraId="222D3E4F" w14:textId="58A27C20" w:rsidR="00D25C45" w:rsidRPr="00D25C45" w:rsidRDefault="00D25C45" w:rsidP="001C41C3">
      <w:pPr>
        <w:pStyle w:val="SubStepNum"/>
        <w:numPr>
          <w:ilvl w:val="0"/>
          <w:numId w:val="0"/>
        </w:numPr>
        <w:ind w:left="1080"/>
        <w:rPr>
          <w:rStyle w:val="DevConfigGray"/>
          <w:b/>
        </w:rPr>
      </w:pPr>
      <w:r w:rsidRPr="00D25C45">
        <w:rPr>
          <w:rStyle w:val="DevConfigGray"/>
        </w:rPr>
        <w:t xml:space="preserve">&gt;&gt;&gt; </w:t>
      </w:r>
      <w:r w:rsidRPr="00D25C45">
        <w:rPr>
          <w:rStyle w:val="DevConfigGray"/>
          <w:b/>
        </w:rPr>
        <w:t>print(</w:t>
      </w:r>
      <w:proofErr w:type="spellStart"/>
      <w:r w:rsidRPr="00D25C45">
        <w:rPr>
          <w:rStyle w:val="DevConfigGray"/>
          <w:b/>
        </w:rPr>
        <w:t>networkElementsInfo</w:t>
      </w:r>
      <w:proofErr w:type="spellEnd"/>
      <w:r w:rsidRPr="00D25C45">
        <w:rPr>
          <w:rStyle w:val="DevConfigGray"/>
          <w:b/>
        </w:rPr>
        <w:t>)</w:t>
      </w:r>
    </w:p>
    <w:p w14:paraId="1C574931" w14:textId="79257590" w:rsidR="00745701" w:rsidRDefault="00745701" w:rsidP="001C41C3">
      <w:pPr>
        <w:pStyle w:val="SubStepNum"/>
      </w:pPr>
      <w:r>
        <w:t xml:space="preserve">This variable contains a list that contains dictionaries for each device. To verify this, use the Python </w:t>
      </w:r>
      <w:proofErr w:type="spellStart"/>
      <w:proofErr w:type="gramStart"/>
      <w:r w:rsidRPr="00D203A1">
        <w:rPr>
          <w:b/>
        </w:rPr>
        <w:t>len</w:t>
      </w:r>
      <w:proofErr w:type="spellEnd"/>
      <w:r w:rsidRPr="00D203A1">
        <w:rPr>
          <w:b/>
        </w:rPr>
        <w:t>(</w:t>
      </w:r>
      <w:proofErr w:type="gramEnd"/>
      <w:r w:rsidRPr="00D203A1">
        <w:rPr>
          <w:b/>
        </w:rPr>
        <w:t>)</w:t>
      </w:r>
      <w:r>
        <w:t xml:space="preserve"> function with this variable as its argument to display the number of elements in the list. This should match the number of elements shown in the JSON viewer.</w:t>
      </w:r>
    </w:p>
    <w:p w14:paraId="1F2BC1F5" w14:textId="77777777" w:rsidR="00DF4A2B" w:rsidRPr="00D6020C" w:rsidRDefault="00DF4A2B" w:rsidP="001C41C3">
      <w:pPr>
        <w:pStyle w:val="BodyTextL50"/>
        <w:ind w:left="1080"/>
        <w:rPr>
          <w:rStyle w:val="DevConfigGray"/>
        </w:rPr>
      </w:pPr>
      <w:r w:rsidRPr="00D6020C">
        <w:rPr>
          <w:rStyle w:val="DevConfigGray"/>
        </w:rPr>
        <w:t xml:space="preserve">&gt;&gt;&gt; </w:t>
      </w:r>
      <w:proofErr w:type="spellStart"/>
      <w:r w:rsidRPr="00D6020C">
        <w:rPr>
          <w:rStyle w:val="DevConfigGray"/>
          <w:b/>
        </w:rPr>
        <w:t>len</w:t>
      </w:r>
      <w:proofErr w:type="spellEnd"/>
      <w:r w:rsidRPr="00D6020C">
        <w:rPr>
          <w:rStyle w:val="DevConfigGray"/>
          <w:b/>
        </w:rPr>
        <w:t>(</w:t>
      </w:r>
      <w:proofErr w:type="spellStart"/>
      <w:r w:rsidRPr="00D6020C">
        <w:rPr>
          <w:rStyle w:val="DevConfigGray"/>
          <w:b/>
        </w:rPr>
        <w:t>networkElementsInfo</w:t>
      </w:r>
      <w:proofErr w:type="spellEnd"/>
      <w:r w:rsidRPr="00D6020C">
        <w:rPr>
          <w:rStyle w:val="DevConfigGray"/>
          <w:b/>
        </w:rPr>
        <w:t>)</w:t>
      </w:r>
    </w:p>
    <w:p w14:paraId="2D1C046F" w14:textId="6CBC926B" w:rsidR="00DF4A2B" w:rsidRPr="00D6020C" w:rsidRDefault="00DF4A2B" w:rsidP="001C41C3">
      <w:pPr>
        <w:pStyle w:val="SubStepNum"/>
        <w:numPr>
          <w:ilvl w:val="0"/>
          <w:numId w:val="0"/>
        </w:numPr>
        <w:ind w:left="1080"/>
        <w:rPr>
          <w:rStyle w:val="DevConfigGray"/>
        </w:rPr>
      </w:pPr>
      <w:r w:rsidRPr="00D6020C">
        <w:rPr>
          <w:rStyle w:val="DevConfigGray"/>
        </w:rPr>
        <w:t>12</w:t>
      </w:r>
    </w:p>
    <w:p w14:paraId="5B9F9525" w14:textId="6836C4A7" w:rsidR="006B7FDA" w:rsidRDefault="006B7FDA" w:rsidP="006B7FDA">
      <w:pPr>
        <w:pStyle w:val="SubStepAlpha"/>
      </w:pPr>
      <w:r>
        <w:t xml:space="preserve">Return to </w:t>
      </w:r>
      <w:r w:rsidR="007A1D24">
        <w:t xml:space="preserve">your </w:t>
      </w:r>
      <w:r w:rsidR="007A1D24" w:rsidRPr="00D6020C">
        <w:rPr>
          <w:b/>
        </w:rPr>
        <w:t>04_path_trace.py</w:t>
      </w:r>
      <w:r w:rsidR="007A1D24">
        <w:t xml:space="preserve"> </w:t>
      </w:r>
      <w:r>
        <w:t>file</w:t>
      </w:r>
      <w:r w:rsidR="00F42D4D">
        <w:t>.</w:t>
      </w:r>
      <w:r>
        <w:t xml:space="preserve"> Based on what you did above, supply values for the </w:t>
      </w:r>
      <w:proofErr w:type="spellStart"/>
      <w:r w:rsidRPr="00745701">
        <w:rPr>
          <w:b/>
        </w:rPr>
        <w:t>path_source</w:t>
      </w:r>
      <w:proofErr w:type="spellEnd"/>
      <w:r>
        <w:t xml:space="preserve">, </w:t>
      </w:r>
      <w:proofErr w:type="spellStart"/>
      <w:r w:rsidRPr="00745701">
        <w:rPr>
          <w:b/>
        </w:rPr>
        <w:t>path_dest</w:t>
      </w:r>
      <w:proofErr w:type="spellEnd"/>
      <w:r>
        <w:t xml:space="preserve">, and </w:t>
      </w:r>
      <w:proofErr w:type="spellStart"/>
      <w:r w:rsidRPr="00745701">
        <w:rPr>
          <w:b/>
        </w:rPr>
        <w:t>networkElementsInfo</w:t>
      </w:r>
      <w:proofErr w:type="spellEnd"/>
      <w:r>
        <w:t xml:space="preserve"> variables.</w:t>
      </w:r>
      <w:r w:rsidR="00745701">
        <w:t xml:space="preserve"> Leave the shell window open.</w:t>
      </w:r>
    </w:p>
    <w:p w14:paraId="1D1309FB" w14:textId="4A8C0E27" w:rsidR="007A1D24" w:rsidRPr="00D6020C" w:rsidRDefault="007A1D24" w:rsidP="007A1D24">
      <w:pPr>
        <w:pStyle w:val="BodyTextL50"/>
        <w:rPr>
          <w:rStyle w:val="DevConfigGray"/>
        </w:rPr>
      </w:pPr>
      <w:proofErr w:type="spellStart"/>
      <w:r w:rsidRPr="00D6020C">
        <w:rPr>
          <w:rStyle w:val="DevConfigGray"/>
        </w:rPr>
        <w:t>path_source</w:t>
      </w:r>
      <w:proofErr w:type="spellEnd"/>
      <w:r w:rsidRPr="00D6020C">
        <w:rPr>
          <w:rStyle w:val="DevConfigGray"/>
        </w:rPr>
        <w:t xml:space="preserve"> = </w:t>
      </w:r>
      <w:proofErr w:type="spellStart"/>
      <w:r w:rsidRPr="00D6020C">
        <w:rPr>
          <w:rStyle w:val="DevConfigGray"/>
        </w:rPr>
        <w:t>response_json</w:t>
      </w:r>
      <w:proofErr w:type="spellEnd"/>
      <w:r w:rsidRPr="00D6020C">
        <w:rPr>
          <w:rStyle w:val="DevConfigGray"/>
        </w:rPr>
        <w:t>[</w:t>
      </w:r>
      <w:r w:rsidR="00B6330A">
        <w:rPr>
          <w:rStyle w:val="DevConfigGray"/>
        </w:rPr>
        <w:t>"</w:t>
      </w:r>
      <w:r w:rsidR="00B6330A" w:rsidRPr="00D6020C">
        <w:rPr>
          <w:rStyle w:val="DevConfigGray"/>
        </w:rPr>
        <w:t>response</w:t>
      </w:r>
      <w:proofErr w:type="gramStart"/>
      <w:r w:rsidR="00B6330A">
        <w:rPr>
          <w:rStyle w:val="DevConfigGray"/>
        </w:rPr>
        <w:t>"</w:t>
      </w:r>
      <w:r w:rsidRPr="00D6020C">
        <w:rPr>
          <w:rStyle w:val="DevConfigGray"/>
        </w:rPr>
        <w:t>][</w:t>
      </w:r>
      <w:proofErr w:type="gramEnd"/>
      <w:r w:rsidR="00B6330A">
        <w:rPr>
          <w:rStyle w:val="DevConfigGray"/>
        </w:rPr>
        <w:t>"</w:t>
      </w:r>
      <w:r w:rsidR="00B6330A" w:rsidRPr="00D6020C">
        <w:rPr>
          <w:rStyle w:val="DevConfigGray"/>
        </w:rPr>
        <w:t>request</w:t>
      </w:r>
      <w:r w:rsidR="00B6330A">
        <w:rPr>
          <w:rStyle w:val="DevConfigGray"/>
        </w:rPr>
        <w:t>"</w:t>
      </w:r>
      <w:r w:rsidRPr="00D6020C">
        <w:rPr>
          <w:rStyle w:val="DevConfigGray"/>
        </w:rPr>
        <w:t>][</w:t>
      </w:r>
      <w:r w:rsidR="00B6330A">
        <w:rPr>
          <w:rStyle w:val="DevConfigGray"/>
        </w:rPr>
        <w:t>"</w:t>
      </w:r>
      <w:proofErr w:type="spellStart"/>
      <w:r w:rsidR="00B6330A" w:rsidRPr="00D6020C">
        <w:rPr>
          <w:rStyle w:val="DevConfigGray"/>
        </w:rPr>
        <w:t>sourceIP</w:t>
      </w:r>
      <w:proofErr w:type="spellEnd"/>
      <w:r w:rsidR="00B6330A">
        <w:rPr>
          <w:rStyle w:val="DevConfigGray"/>
        </w:rPr>
        <w:t>"</w:t>
      </w:r>
      <w:r w:rsidRPr="00D6020C">
        <w:rPr>
          <w:rStyle w:val="DevConfigGray"/>
        </w:rPr>
        <w:t>]</w:t>
      </w:r>
    </w:p>
    <w:p w14:paraId="7E72B6A0" w14:textId="562AB225" w:rsidR="007A1D24" w:rsidRPr="00D6020C" w:rsidRDefault="007A1D24" w:rsidP="007A1D24">
      <w:pPr>
        <w:pStyle w:val="BodyTextL50"/>
        <w:rPr>
          <w:rStyle w:val="DevConfigGray"/>
        </w:rPr>
      </w:pPr>
      <w:proofErr w:type="spellStart"/>
      <w:r w:rsidRPr="00D6020C">
        <w:rPr>
          <w:rStyle w:val="DevConfigGray"/>
        </w:rPr>
        <w:t>path_dest</w:t>
      </w:r>
      <w:proofErr w:type="spellEnd"/>
      <w:r w:rsidRPr="00D6020C">
        <w:rPr>
          <w:rStyle w:val="DevConfigGray"/>
        </w:rPr>
        <w:t xml:space="preserve"> = </w:t>
      </w:r>
      <w:proofErr w:type="spellStart"/>
      <w:r w:rsidRPr="00D6020C">
        <w:rPr>
          <w:rStyle w:val="DevConfigGray"/>
        </w:rPr>
        <w:t>response_json</w:t>
      </w:r>
      <w:proofErr w:type="spellEnd"/>
      <w:r w:rsidRPr="00D6020C">
        <w:rPr>
          <w:rStyle w:val="DevConfigGray"/>
        </w:rPr>
        <w:t>[</w:t>
      </w:r>
      <w:r w:rsidR="00B6330A">
        <w:rPr>
          <w:rStyle w:val="DevConfigGray"/>
        </w:rPr>
        <w:t>"</w:t>
      </w:r>
      <w:r w:rsidR="00B6330A" w:rsidRPr="00D6020C">
        <w:rPr>
          <w:rStyle w:val="DevConfigGray"/>
        </w:rPr>
        <w:t>response</w:t>
      </w:r>
      <w:proofErr w:type="gramStart"/>
      <w:r w:rsidR="00B6330A">
        <w:rPr>
          <w:rStyle w:val="DevConfigGray"/>
        </w:rPr>
        <w:t>"</w:t>
      </w:r>
      <w:r w:rsidRPr="00D6020C">
        <w:rPr>
          <w:rStyle w:val="DevConfigGray"/>
        </w:rPr>
        <w:t>][</w:t>
      </w:r>
      <w:proofErr w:type="gramEnd"/>
      <w:r w:rsidR="00B6330A">
        <w:rPr>
          <w:rStyle w:val="DevConfigGray"/>
        </w:rPr>
        <w:t>"</w:t>
      </w:r>
      <w:r w:rsidR="00B6330A" w:rsidRPr="00D6020C">
        <w:rPr>
          <w:rStyle w:val="DevConfigGray"/>
        </w:rPr>
        <w:t>request</w:t>
      </w:r>
      <w:r w:rsidR="00B6330A">
        <w:rPr>
          <w:rStyle w:val="DevConfigGray"/>
        </w:rPr>
        <w:t>"</w:t>
      </w:r>
      <w:r w:rsidRPr="00D6020C">
        <w:rPr>
          <w:rStyle w:val="DevConfigGray"/>
        </w:rPr>
        <w:t>][</w:t>
      </w:r>
      <w:r w:rsidR="00B6330A">
        <w:rPr>
          <w:rStyle w:val="DevConfigGray"/>
        </w:rPr>
        <w:t>"</w:t>
      </w:r>
      <w:proofErr w:type="spellStart"/>
      <w:r w:rsidR="00B6330A" w:rsidRPr="00D6020C">
        <w:rPr>
          <w:rStyle w:val="DevConfigGray"/>
        </w:rPr>
        <w:t>destIP</w:t>
      </w:r>
      <w:proofErr w:type="spellEnd"/>
      <w:r w:rsidR="00B6330A">
        <w:rPr>
          <w:rStyle w:val="DevConfigGray"/>
        </w:rPr>
        <w:t>"</w:t>
      </w:r>
      <w:r w:rsidRPr="00D6020C">
        <w:rPr>
          <w:rStyle w:val="DevConfigGray"/>
        </w:rPr>
        <w:t>]</w:t>
      </w:r>
    </w:p>
    <w:p w14:paraId="1F8686FC" w14:textId="47251191" w:rsidR="007A1D24" w:rsidRPr="00D6020C" w:rsidRDefault="007A1D24" w:rsidP="00D6020C">
      <w:pPr>
        <w:pStyle w:val="BodyTextL50"/>
        <w:rPr>
          <w:rStyle w:val="DevConfigGray"/>
        </w:rPr>
      </w:pPr>
      <w:proofErr w:type="spellStart"/>
      <w:r w:rsidRPr="00D6020C">
        <w:rPr>
          <w:rStyle w:val="DevConfigGray"/>
        </w:rPr>
        <w:t>networkElementsInfo</w:t>
      </w:r>
      <w:proofErr w:type="spellEnd"/>
      <w:r w:rsidRPr="00D6020C">
        <w:rPr>
          <w:rStyle w:val="DevConfigGray"/>
        </w:rPr>
        <w:t xml:space="preserve"> = </w:t>
      </w:r>
      <w:proofErr w:type="spellStart"/>
      <w:r w:rsidRPr="00D6020C">
        <w:rPr>
          <w:rStyle w:val="DevConfigGray"/>
        </w:rPr>
        <w:t>response_json</w:t>
      </w:r>
      <w:proofErr w:type="spellEnd"/>
      <w:r w:rsidRPr="00D6020C">
        <w:rPr>
          <w:rStyle w:val="DevConfigGray"/>
        </w:rPr>
        <w:t>[</w:t>
      </w:r>
      <w:r w:rsidR="00B6330A">
        <w:rPr>
          <w:rStyle w:val="DevConfigGray"/>
        </w:rPr>
        <w:t>"</w:t>
      </w:r>
      <w:r w:rsidR="00B6330A" w:rsidRPr="00D6020C">
        <w:rPr>
          <w:rStyle w:val="DevConfigGray"/>
        </w:rPr>
        <w:t>response</w:t>
      </w:r>
      <w:proofErr w:type="gramStart"/>
      <w:r w:rsidR="00B6330A">
        <w:rPr>
          <w:rStyle w:val="DevConfigGray"/>
        </w:rPr>
        <w:t>"</w:t>
      </w:r>
      <w:r w:rsidRPr="00D6020C">
        <w:rPr>
          <w:rStyle w:val="DevConfigGray"/>
        </w:rPr>
        <w:t>][</w:t>
      </w:r>
      <w:proofErr w:type="gramEnd"/>
      <w:r w:rsidR="00B6330A">
        <w:rPr>
          <w:rStyle w:val="DevConfigGray"/>
        </w:rPr>
        <w:t>"</w:t>
      </w:r>
      <w:proofErr w:type="spellStart"/>
      <w:r w:rsidR="00B6330A" w:rsidRPr="00D6020C">
        <w:rPr>
          <w:rStyle w:val="DevConfigGray"/>
        </w:rPr>
        <w:t>networkElementsInfo</w:t>
      </w:r>
      <w:proofErr w:type="spellEnd"/>
      <w:r w:rsidR="00B6330A">
        <w:rPr>
          <w:rStyle w:val="DevConfigGray"/>
        </w:rPr>
        <w:t>"</w:t>
      </w:r>
      <w:r w:rsidRPr="00D6020C">
        <w:rPr>
          <w:rStyle w:val="DevConfigGray"/>
        </w:rPr>
        <w:t>]</w:t>
      </w:r>
    </w:p>
    <w:p w14:paraId="14299D10" w14:textId="77777777" w:rsidR="00745701" w:rsidRPr="008F13A0" w:rsidRDefault="00745701" w:rsidP="006B7FDA">
      <w:pPr>
        <w:pStyle w:val="SubStepAlpha"/>
      </w:pPr>
      <w:r>
        <w:t>Return to the shell. You will continue to explore accessing values in the JSON data.</w:t>
      </w:r>
    </w:p>
    <w:p w14:paraId="1B7B2284" w14:textId="182335EE" w:rsidR="00D203A1" w:rsidRDefault="00D203A1" w:rsidP="00D6020C">
      <w:pPr>
        <w:pStyle w:val="SubStepNum"/>
        <w:keepNext/>
      </w:pPr>
      <w:r>
        <w:t>You can address slices of the list that represent a single device or multiple devices.</w:t>
      </w:r>
      <w:r w:rsidR="00443C74">
        <w:t xml:space="preserve"> D</w:t>
      </w:r>
      <w:r>
        <w:t xml:space="preserve">isplay the information for the first device by displaying the first element of the </w:t>
      </w:r>
      <w:r w:rsidR="001547A3" w:rsidRPr="001547A3">
        <w:rPr>
          <w:b/>
        </w:rPr>
        <w:t>devices</w:t>
      </w:r>
      <w:r w:rsidR="001547A3">
        <w:t xml:space="preserve"> variable. </w:t>
      </w:r>
      <w:r w:rsidR="00F42D4D">
        <w:t xml:space="preserve">Remember that </w:t>
      </w:r>
      <w:r w:rsidR="00F42D4D">
        <w:lastRenderedPageBreak/>
        <w:t xml:space="preserve">the first element of a list is at position 0. </w:t>
      </w:r>
      <w:r w:rsidR="001547A3">
        <w:t xml:space="preserve">Repeat this for </w:t>
      </w:r>
      <w:r w:rsidR="005277F5">
        <w:t xml:space="preserve">other </w:t>
      </w:r>
      <w:r w:rsidR="001547A3">
        <w:t>elements in the list of devices.</w:t>
      </w:r>
      <w:r w:rsidR="005277F5">
        <w:t xml:space="preserve"> Follow this pattern:</w:t>
      </w:r>
    </w:p>
    <w:p w14:paraId="5DE7E22A" w14:textId="298C7E63" w:rsidR="005277F5" w:rsidRDefault="005277F5" w:rsidP="00D6020C">
      <w:pPr>
        <w:pStyle w:val="SubStepNum"/>
        <w:keepNext/>
        <w:numPr>
          <w:ilvl w:val="0"/>
          <w:numId w:val="0"/>
        </w:numPr>
        <w:ind w:left="1080"/>
        <w:rPr>
          <w:b/>
        </w:rPr>
      </w:pPr>
      <w:proofErr w:type="spellStart"/>
      <w:r w:rsidRPr="00385D67">
        <w:rPr>
          <w:rStyle w:val="CMDBoldChar"/>
          <w:b w:val="0"/>
        </w:rPr>
        <w:t>list_</w:t>
      </w:r>
      <w:proofErr w:type="gramStart"/>
      <w:r w:rsidRPr="00385D67">
        <w:rPr>
          <w:rStyle w:val="CMDBoldChar"/>
          <w:b w:val="0"/>
        </w:rPr>
        <w:t>variable</w:t>
      </w:r>
      <w:proofErr w:type="spellEnd"/>
      <w:r w:rsidRPr="00385D67">
        <w:rPr>
          <w:rStyle w:val="CMDBoldChar"/>
          <w:b w:val="0"/>
        </w:rPr>
        <w:t>[</w:t>
      </w:r>
      <w:proofErr w:type="gramEnd"/>
      <w:r w:rsidRPr="005277F5">
        <w:rPr>
          <w:rStyle w:val="CMDBoldChar"/>
          <w:i/>
        </w:rPr>
        <w:t># of element</w:t>
      </w:r>
      <w:r w:rsidRPr="00385D67">
        <w:rPr>
          <w:b/>
        </w:rPr>
        <w:t>]</w:t>
      </w:r>
    </w:p>
    <w:p w14:paraId="16D98726" w14:textId="7716820C" w:rsidR="00B66E15" w:rsidRDefault="00B66E15" w:rsidP="00D6020C">
      <w:pPr>
        <w:pStyle w:val="BodyTextL50"/>
        <w:keepNext/>
        <w:ind w:left="1080"/>
      </w:pPr>
      <w:r>
        <w:t>________________________________________________________________________________</w:t>
      </w:r>
    </w:p>
    <w:p w14:paraId="3222693D" w14:textId="2B6897EE" w:rsidR="00B66E15" w:rsidRPr="002C3300" w:rsidRDefault="00B66E15" w:rsidP="006F25DC">
      <w:pPr>
        <w:pStyle w:val="BodyTextL50"/>
        <w:ind w:left="1080"/>
      </w:pPr>
      <w:r>
        <w:t>________________________________________________________________________________</w:t>
      </w:r>
    </w:p>
    <w:p w14:paraId="23DC58A6" w14:textId="4C98056D" w:rsidR="001547A3" w:rsidRDefault="001547A3" w:rsidP="00385D67">
      <w:pPr>
        <w:pStyle w:val="CMDBold"/>
        <w:ind w:left="1080"/>
        <w:rPr>
          <w:highlight w:val="lightGray"/>
        </w:rPr>
      </w:pPr>
      <w:r w:rsidRPr="00385D67">
        <w:rPr>
          <w:b w:val="0"/>
          <w:highlight w:val="lightGray"/>
        </w:rPr>
        <w:t>&gt;&gt;&gt;</w:t>
      </w:r>
      <w:r w:rsidRPr="00F42D4D">
        <w:rPr>
          <w:highlight w:val="lightGray"/>
        </w:rPr>
        <w:t xml:space="preserve"> </w:t>
      </w:r>
      <w:proofErr w:type="spellStart"/>
      <w:proofErr w:type="gramStart"/>
      <w:r w:rsidR="00F42D4D" w:rsidRPr="00F42D4D">
        <w:rPr>
          <w:highlight w:val="lightGray"/>
        </w:rPr>
        <w:t>networkElementsInfo</w:t>
      </w:r>
      <w:proofErr w:type="spellEnd"/>
      <w:r w:rsidRPr="00F42D4D">
        <w:rPr>
          <w:highlight w:val="lightGray"/>
        </w:rPr>
        <w:t>[</w:t>
      </w:r>
      <w:proofErr w:type="gramEnd"/>
      <w:r w:rsidRPr="00F42D4D">
        <w:rPr>
          <w:highlight w:val="lightGray"/>
        </w:rPr>
        <w:t>0]</w:t>
      </w:r>
    </w:p>
    <w:p w14:paraId="7F14F9FD" w14:textId="40194518" w:rsidR="007A1D24" w:rsidRPr="00D6020C" w:rsidRDefault="007A1D24" w:rsidP="007A1D24">
      <w:pPr>
        <w:pStyle w:val="CMDBold"/>
        <w:ind w:left="1080"/>
        <w:rPr>
          <w:b w:val="0"/>
          <w:highlight w:val="lightGray"/>
        </w:rPr>
      </w:pPr>
      <w:r w:rsidRPr="00D6020C">
        <w:rPr>
          <w:b w:val="0"/>
          <w:highlight w:val="lightGray"/>
        </w:rPr>
        <w:t>{'id': '48cdeb9b-b412-491e-a80c-7ec5bbe98167', 'type': 'wireless', '</w:t>
      </w:r>
      <w:proofErr w:type="spellStart"/>
      <w:r w:rsidRPr="00D6020C">
        <w:rPr>
          <w:b w:val="0"/>
          <w:highlight w:val="lightGray"/>
        </w:rPr>
        <w:t>ip</w:t>
      </w:r>
      <w:proofErr w:type="spellEnd"/>
      <w:r w:rsidRPr="00D6020C">
        <w:rPr>
          <w:b w:val="0"/>
          <w:highlight w:val="lightGray"/>
        </w:rPr>
        <w:t>': '10.1.15.117', '</w:t>
      </w:r>
      <w:proofErr w:type="spellStart"/>
      <w:r w:rsidRPr="00D6020C">
        <w:rPr>
          <w:b w:val="0"/>
          <w:highlight w:val="lightGray"/>
        </w:rPr>
        <w:t>linkInformationSource</w:t>
      </w:r>
      <w:proofErr w:type="spellEnd"/>
      <w:r w:rsidRPr="00D6020C">
        <w:rPr>
          <w:b w:val="0"/>
          <w:highlight w:val="lightGray"/>
        </w:rPr>
        <w:t>': 'Switched'}</w:t>
      </w:r>
    </w:p>
    <w:p w14:paraId="5741A7A7" w14:textId="637EA47F" w:rsidR="001547A3" w:rsidRDefault="006D68F7" w:rsidP="00D6020C">
      <w:pPr>
        <w:pStyle w:val="SubStepNum"/>
        <w:keepNext/>
      </w:pPr>
      <w:r>
        <w:t>Now</w:t>
      </w:r>
      <w:r w:rsidR="005277F5">
        <w:t>,</w:t>
      </w:r>
      <w:r>
        <w:t xml:space="preserve"> address individual keys in the device list elements. This requires you to add a reference to </w:t>
      </w:r>
      <w:r w:rsidR="005277F5">
        <w:t>the key for the information that you want to see. Try the "id" key of the first element. Follow this pattern:</w:t>
      </w:r>
      <w:r>
        <w:t xml:space="preserve"> </w:t>
      </w:r>
    </w:p>
    <w:p w14:paraId="0CC99939" w14:textId="16B597BB" w:rsidR="005277F5" w:rsidRDefault="005277F5" w:rsidP="00D6020C">
      <w:pPr>
        <w:pStyle w:val="CMD"/>
        <w:keepNext/>
        <w:ind w:left="1080"/>
      </w:pPr>
      <w:proofErr w:type="spellStart"/>
      <w:r w:rsidRPr="000A7305">
        <w:t>list_</w:t>
      </w:r>
      <w:proofErr w:type="gramStart"/>
      <w:r w:rsidRPr="000A7305">
        <w:t>variable</w:t>
      </w:r>
      <w:proofErr w:type="spellEnd"/>
      <w:r w:rsidRPr="00385D67">
        <w:t>[</w:t>
      </w:r>
      <w:proofErr w:type="gramEnd"/>
      <w:r w:rsidRPr="00385D67">
        <w:rPr>
          <w:b/>
        </w:rPr>
        <w:t># of element</w:t>
      </w:r>
      <w:r w:rsidRPr="00385D67">
        <w:t>][</w:t>
      </w:r>
      <w:r w:rsidRPr="00385D67">
        <w:rPr>
          <w:b/>
        </w:rPr>
        <w:t>"key"</w:t>
      </w:r>
      <w:r w:rsidRPr="00385D67">
        <w:t>]</w:t>
      </w:r>
    </w:p>
    <w:p w14:paraId="68402A83" w14:textId="19D89739" w:rsidR="00B66E15" w:rsidRDefault="00B66E15" w:rsidP="00D6020C">
      <w:pPr>
        <w:pStyle w:val="BodyTextL75"/>
        <w:keepNext/>
      </w:pPr>
      <w:r>
        <w:t>________________________________________________________________________________</w:t>
      </w:r>
    </w:p>
    <w:p w14:paraId="00ABD616" w14:textId="252E1C2F" w:rsidR="00B66E15" w:rsidRPr="002C3300" w:rsidRDefault="00B66E15" w:rsidP="00D6020C">
      <w:pPr>
        <w:pStyle w:val="BodyTextL75"/>
      </w:pPr>
      <w:r>
        <w:t>________________________________________________________________________________</w:t>
      </w:r>
    </w:p>
    <w:p w14:paraId="2D07D43C" w14:textId="3F3F9DB8" w:rsidR="005277F5" w:rsidRDefault="005277F5" w:rsidP="00385D67">
      <w:pPr>
        <w:pStyle w:val="CMDBold"/>
        <w:ind w:left="1080"/>
        <w:rPr>
          <w:highlight w:val="lightGray"/>
        </w:rPr>
      </w:pPr>
      <w:r w:rsidRPr="00385D67">
        <w:rPr>
          <w:b w:val="0"/>
          <w:highlight w:val="lightGray"/>
        </w:rPr>
        <w:t>&gt;&gt;&gt;</w:t>
      </w:r>
      <w:r w:rsidRPr="005277F5">
        <w:rPr>
          <w:highlight w:val="lightGray"/>
        </w:rPr>
        <w:t xml:space="preserve"> </w:t>
      </w:r>
      <w:proofErr w:type="spellStart"/>
      <w:r w:rsidR="00F42D4D" w:rsidRPr="00F42D4D">
        <w:rPr>
          <w:highlight w:val="lightGray"/>
        </w:rPr>
        <w:t>networkElementsInfo</w:t>
      </w:r>
      <w:proofErr w:type="spellEnd"/>
      <w:r w:rsidR="00F42D4D" w:rsidRPr="00F42D4D">
        <w:rPr>
          <w:highlight w:val="lightGray"/>
        </w:rPr>
        <w:t>[</w:t>
      </w:r>
      <w:proofErr w:type="gramStart"/>
      <w:r w:rsidR="00F42D4D" w:rsidRPr="00F42D4D">
        <w:rPr>
          <w:highlight w:val="lightGray"/>
        </w:rPr>
        <w:t>0]</w:t>
      </w:r>
      <w:r w:rsidRPr="005277F5">
        <w:rPr>
          <w:highlight w:val="lightGray"/>
        </w:rPr>
        <w:t>[</w:t>
      </w:r>
      <w:proofErr w:type="gramEnd"/>
      <w:r w:rsidRPr="005277F5">
        <w:rPr>
          <w:highlight w:val="lightGray"/>
        </w:rPr>
        <w:t>"id"]</w:t>
      </w:r>
    </w:p>
    <w:p w14:paraId="06926128" w14:textId="6F049335" w:rsidR="007A1D24" w:rsidRPr="00D6020C" w:rsidRDefault="007A1D24">
      <w:pPr>
        <w:pStyle w:val="CMDBold"/>
        <w:ind w:left="1080"/>
        <w:rPr>
          <w:b w:val="0"/>
          <w:highlight w:val="lightGray"/>
        </w:rPr>
      </w:pPr>
      <w:r w:rsidRPr="00D6020C">
        <w:rPr>
          <w:b w:val="0"/>
          <w:highlight w:val="lightGray"/>
        </w:rPr>
        <w:t>'48cdeb9b-b412-491e-a80c-7ec5bbe98167'</w:t>
      </w:r>
    </w:p>
    <w:p w14:paraId="2065C1F0" w14:textId="04439CA8" w:rsidR="00792E27" w:rsidRDefault="00792E27" w:rsidP="00385D67">
      <w:pPr>
        <w:pStyle w:val="BodyTextL50"/>
      </w:pPr>
      <w:r w:rsidRPr="00792E27">
        <w:rPr>
          <w:b/>
        </w:rPr>
        <w:t>Note:</w:t>
      </w:r>
      <w:r w:rsidRPr="00792E27">
        <w:t xml:space="preserve"> Some objects lack </w:t>
      </w:r>
      <w:r w:rsidR="00385D67">
        <w:t xml:space="preserve">some </w:t>
      </w:r>
      <w:r w:rsidRPr="00792E27">
        <w:t xml:space="preserve">keys like </w:t>
      </w:r>
      <w:r w:rsidRPr="00792E27">
        <w:rPr>
          <w:b/>
        </w:rPr>
        <w:t>"name"</w:t>
      </w:r>
      <w:r>
        <w:t xml:space="preserve">, and </w:t>
      </w:r>
      <w:r w:rsidRPr="00792E27">
        <w:rPr>
          <w:b/>
        </w:rPr>
        <w:t>"</w:t>
      </w:r>
      <w:proofErr w:type="spellStart"/>
      <w:r>
        <w:rPr>
          <w:b/>
        </w:rPr>
        <w:t>e</w:t>
      </w:r>
      <w:r w:rsidRPr="00792E27">
        <w:rPr>
          <w:b/>
        </w:rPr>
        <w:t>gressInterface</w:t>
      </w:r>
      <w:proofErr w:type="spellEnd"/>
      <w:r w:rsidRPr="00792E27">
        <w:rPr>
          <w:b/>
        </w:rPr>
        <w:t>",</w:t>
      </w:r>
      <w:r w:rsidRPr="00792E27">
        <w:t xml:space="preserve"> for example. Other keys are also </w:t>
      </w:r>
      <w:r>
        <w:t>present for some devices, but not for others.</w:t>
      </w:r>
    </w:p>
    <w:p w14:paraId="7ACDDA3E" w14:textId="77777777" w:rsidR="005277F5" w:rsidRDefault="004F78FA" w:rsidP="002F454D">
      <w:pPr>
        <w:pStyle w:val="SubStepNum"/>
      </w:pPr>
      <w:r>
        <w:t>What happens if you attempt to access a key that is not present for the device? For example, try to get the value of the "name" key for the first device. If this code was running in a program, what would happen?</w:t>
      </w:r>
    </w:p>
    <w:p w14:paraId="463A765B" w14:textId="4685E885" w:rsidR="004F78FA" w:rsidRDefault="004F78FA" w:rsidP="002F454D">
      <w:pPr>
        <w:pStyle w:val="BodyTextL75"/>
        <w:keepNext/>
      </w:pPr>
      <w:r>
        <w:t>________________________________________________________________________________</w:t>
      </w:r>
    </w:p>
    <w:p w14:paraId="4BDB6862" w14:textId="6229C74B" w:rsidR="004F78FA" w:rsidRPr="002C3300" w:rsidRDefault="004F78FA" w:rsidP="002F454D">
      <w:pPr>
        <w:pStyle w:val="BodyTextL75"/>
        <w:keepNext/>
      </w:pPr>
      <w:r>
        <w:t>____________________________________________________</w:t>
      </w:r>
      <w:r w:rsidR="002F454D">
        <w:t>____________________________</w:t>
      </w:r>
    </w:p>
    <w:p w14:paraId="3B4063F3" w14:textId="74FBEC92" w:rsidR="004F78FA" w:rsidRDefault="004F78FA" w:rsidP="002F454D">
      <w:pPr>
        <w:pStyle w:val="SubStepNum"/>
        <w:numPr>
          <w:ilvl w:val="0"/>
          <w:numId w:val="0"/>
        </w:numPr>
        <w:ind w:left="1080"/>
        <w:rPr>
          <w:rStyle w:val="AnswerGray"/>
        </w:rPr>
      </w:pPr>
      <w:r>
        <w:rPr>
          <w:rStyle w:val="AnswerGray"/>
        </w:rPr>
        <w:t xml:space="preserve">It generates an error. If this was running in code, the program would </w:t>
      </w:r>
      <w:r w:rsidR="00265C60">
        <w:rPr>
          <w:rStyle w:val="AnswerGray"/>
        </w:rPr>
        <w:t>stop working and errors are generated</w:t>
      </w:r>
      <w:r>
        <w:rPr>
          <w:rStyle w:val="AnswerGray"/>
        </w:rPr>
        <w:t>.</w:t>
      </w:r>
    </w:p>
    <w:p w14:paraId="30472DC8" w14:textId="77777777" w:rsidR="00792E27" w:rsidRDefault="00792E27" w:rsidP="00792E27">
      <w:pPr>
        <w:pStyle w:val="SubStepAlpha"/>
      </w:pPr>
      <w:r w:rsidRPr="00792E27">
        <w:t xml:space="preserve">Experiment with </w:t>
      </w:r>
      <w:r>
        <w:t xml:space="preserve">accessing other keys for the devices. For example, </w:t>
      </w:r>
      <w:r w:rsidR="001F7D82">
        <w:t>enter</w:t>
      </w:r>
      <w:r>
        <w:t xml:space="preserve"> an expression that displays the </w:t>
      </w:r>
      <w:r w:rsidRPr="001F7D82">
        <w:rPr>
          <w:b/>
        </w:rPr>
        <w:t>"name"</w:t>
      </w:r>
      <w:r>
        <w:t xml:space="preserve"> value for the </w:t>
      </w:r>
      <w:r w:rsidRPr="001F7D82">
        <w:rPr>
          <w:b/>
        </w:rPr>
        <w:t>"</w:t>
      </w:r>
      <w:proofErr w:type="spellStart"/>
      <w:r w:rsidRPr="001F7D82">
        <w:rPr>
          <w:b/>
        </w:rPr>
        <w:t>physicalInterface</w:t>
      </w:r>
      <w:proofErr w:type="spellEnd"/>
      <w:r w:rsidRPr="001F7D82">
        <w:rPr>
          <w:b/>
        </w:rPr>
        <w:t>"</w:t>
      </w:r>
      <w:r>
        <w:t xml:space="preserve"> </w:t>
      </w:r>
      <w:r w:rsidR="001F7D82">
        <w:t xml:space="preserve">key </w:t>
      </w:r>
      <w:r>
        <w:t xml:space="preserve">of the </w:t>
      </w:r>
      <w:r w:rsidRPr="001F7D82">
        <w:rPr>
          <w:b/>
        </w:rPr>
        <w:t>"</w:t>
      </w:r>
      <w:proofErr w:type="spellStart"/>
      <w:r w:rsidRPr="001F7D82">
        <w:rPr>
          <w:b/>
        </w:rPr>
        <w:t>ingressInterface</w:t>
      </w:r>
      <w:proofErr w:type="spellEnd"/>
      <w:r w:rsidRPr="001F7D82">
        <w:rPr>
          <w:b/>
        </w:rPr>
        <w:t>"</w:t>
      </w:r>
      <w:r>
        <w:t xml:space="preserve"> </w:t>
      </w:r>
      <w:r w:rsidR="001F7D82">
        <w:t xml:space="preserve">key </w:t>
      </w:r>
      <w:r>
        <w:t>of one of the switches or routers in the list of devices.</w:t>
      </w:r>
    </w:p>
    <w:p w14:paraId="35B41697" w14:textId="77777777" w:rsidR="00792E27" w:rsidRPr="00385D67" w:rsidRDefault="008F13A0" w:rsidP="00385D67">
      <w:pPr>
        <w:pStyle w:val="BodyTextL50"/>
      </w:pPr>
      <w:r w:rsidRPr="00385D67">
        <w:t>To do this, inspect the JSON data either in the data file or JSON viewer. Find a switch or router in the list by looking at the "type" attribute. Note the position of the device in the list. Now, access the slice of the device variable for that position. Then, add keys for the nested dictionaries down to the "name" attribute for the physical ingress interface as shown below:</w:t>
      </w:r>
    </w:p>
    <w:p w14:paraId="58D37CE4" w14:textId="139FAB7D" w:rsidR="008F13A0" w:rsidRDefault="008F13A0" w:rsidP="00385D67">
      <w:pPr>
        <w:pStyle w:val="CMDBold"/>
      </w:pPr>
      <w:r w:rsidRPr="00385D67">
        <w:rPr>
          <w:b w:val="0"/>
        </w:rPr>
        <w:t>&gt;&gt;&gt;</w:t>
      </w:r>
      <w:r w:rsidRPr="00385D67">
        <w:t xml:space="preserve"> </w:t>
      </w:r>
      <w:r w:rsidR="007A1D24">
        <w:t>networkElementsInfo</w:t>
      </w:r>
      <w:r w:rsidRPr="00385D67">
        <w:t>[</w:t>
      </w:r>
      <w:proofErr w:type="gramStart"/>
      <w:r w:rsidRPr="00385D67">
        <w:t>9][</w:t>
      </w:r>
      <w:proofErr w:type="gramEnd"/>
      <w:r w:rsidR="00B6330A">
        <w:t>"</w:t>
      </w:r>
      <w:r w:rsidR="00B6330A" w:rsidRPr="00385D67">
        <w:t>ingressInterface</w:t>
      </w:r>
      <w:r w:rsidR="00B6330A">
        <w:t>"</w:t>
      </w:r>
      <w:r w:rsidRPr="00385D67">
        <w:t>][</w:t>
      </w:r>
      <w:r w:rsidR="00B6330A">
        <w:t>"</w:t>
      </w:r>
      <w:r w:rsidR="00B6330A" w:rsidRPr="00385D67">
        <w:t>physicalInterface</w:t>
      </w:r>
      <w:r w:rsidR="00B6330A">
        <w:t>"</w:t>
      </w:r>
      <w:r w:rsidRPr="00385D67">
        <w:t>][</w:t>
      </w:r>
      <w:r w:rsidR="00B6330A">
        <w:t>"</w:t>
      </w:r>
      <w:r w:rsidR="00B6330A" w:rsidRPr="00385D67">
        <w:t>name</w:t>
      </w:r>
      <w:r w:rsidR="00B6330A">
        <w:t>"</w:t>
      </w:r>
      <w:r w:rsidRPr="00385D67">
        <w:t>]</w:t>
      </w:r>
    </w:p>
    <w:p w14:paraId="446B0F18" w14:textId="5FF0E206" w:rsidR="004F78FA" w:rsidRDefault="004F78FA" w:rsidP="00E21178">
      <w:pPr>
        <w:pStyle w:val="SubStepAlpha"/>
      </w:pPr>
      <w:r>
        <w:t xml:space="preserve">The last section of the </w:t>
      </w:r>
      <w:r w:rsidR="00130EC9" w:rsidRPr="00D6020C">
        <w:rPr>
          <w:b/>
        </w:rPr>
        <w:t>04_</w:t>
      </w:r>
      <w:r w:rsidRPr="00E21178">
        <w:rPr>
          <w:b/>
        </w:rPr>
        <w:t>path_trace.py</w:t>
      </w:r>
      <w:r w:rsidRPr="00E21178">
        <w:t xml:space="preserve"> </w:t>
      </w:r>
      <w:r>
        <w:t xml:space="preserve">code </w:t>
      </w:r>
      <w:r w:rsidR="00792E27">
        <w:t>creates a list of the information that display</w:t>
      </w:r>
      <w:r w:rsidR="00265C60">
        <w:t>s</w:t>
      </w:r>
      <w:r w:rsidR="00792E27">
        <w:t xml:space="preserve"> each device present in the </w:t>
      </w:r>
      <w:r w:rsidR="00766A1D">
        <w:t>Path Trace</w:t>
      </w:r>
      <w:r w:rsidR="00792E27">
        <w:t xml:space="preserve">. This list is passed to the </w:t>
      </w:r>
      <w:proofErr w:type="gramStart"/>
      <w:r w:rsidR="00792E27" w:rsidRPr="00865C37">
        <w:rPr>
          <w:b/>
        </w:rPr>
        <w:t>tabulate(</w:t>
      </w:r>
      <w:proofErr w:type="gramEnd"/>
      <w:r w:rsidR="00792E27" w:rsidRPr="00865C37">
        <w:rPr>
          <w:b/>
        </w:rPr>
        <w:t>)</w:t>
      </w:r>
      <w:r w:rsidR="00792E27">
        <w:t xml:space="preserve"> function</w:t>
      </w:r>
      <w:r w:rsidR="008F13A0">
        <w:t>, along with a list of the column headings to use for each element in the list. Look at the code and answer the following questions.</w:t>
      </w:r>
    </w:p>
    <w:p w14:paraId="5A2EE482" w14:textId="77777777" w:rsidR="008F13A0" w:rsidRDefault="00FD65E6" w:rsidP="00D6020C">
      <w:pPr>
        <w:pStyle w:val="SubStepNum"/>
        <w:keepNext/>
      </w:pPr>
      <w:r>
        <w:t>What values are extracted from the JSON and printed for each device in the path?</w:t>
      </w:r>
    </w:p>
    <w:p w14:paraId="5401326E" w14:textId="6EBD8788" w:rsidR="00FD65E6" w:rsidRDefault="00FD65E6" w:rsidP="00D6020C">
      <w:pPr>
        <w:pStyle w:val="BodyTextL75"/>
        <w:keepNext/>
      </w:pPr>
      <w:r>
        <w:t>________________________________________________________________________________</w:t>
      </w:r>
    </w:p>
    <w:p w14:paraId="4CF892AE" w14:textId="78056E1B" w:rsidR="00FD65E6" w:rsidRPr="002C3300" w:rsidRDefault="00FD65E6" w:rsidP="00D6020C">
      <w:pPr>
        <w:pStyle w:val="BodyTextL75"/>
      </w:pPr>
      <w:r>
        <w:t>________________________________________________________________________________</w:t>
      </w:r>
    </w:p>
    <w:p w14:paraId="77200C8D" w14:textId="77777777" w:rsidR="00FD65E6" w:rsidRDefault="00FD65E6" w:rsidP="00D6020C">
      <w:pPr>
        <w:pStyle w:val="BodyTextL75"/>
        <w:rPr>
          <w:rStyle w:val="AnswerGray"/>
        </w:rPr>
      </w:pPr>
      <w:r w:rsidRPr="00AF6F1F">
        <w:rPr>
          <w:rStyle w:val="AnswerGray"/>
          <w:highlight w:val="lightGray"/>
        </w:rPr>
        <w:t xml:space="preserve">This can be found in in a number places in the code. The variables that are assigned to the device variable, for example, are an ordinal number for the device, the name for the device, IP address, and ingress and egress interfaces. This can also be seen in the list of headings supplied to the </w:t>
      </w:r>
      <w:proofErr w:type="gramStart"/>
      <w:r w:rsidRPr="00B6330A">
        <w:rPr>
          <w:rStyle w:val="AnswerGray"/>
          <w:b/>
          <w:highlight w:val="lightGray"/>
        </w:rPr>
        <w:t>tabulate(</w:t>
      </w:r>
      <w:proofErr w:type="gramEnd"/>
      <w:r w:rsidRPr="00B6330A">
        <w:rPr>
          <w:rStyle w:val="AnswerGray"/>
          <w:b/>
          <w:highlight w:val="lightGray"/>
        </w:rPr>
        <w:t>)</w:t>
      </w:r>
      <w:r w:rsidRPr="00AF6F1F">
        <w:rPr>
          <w:rStyle w:val="AnswerGray"/>
          <w:highlight w:val="lightGray"/>
        </w:rPr>
        <w:t xml:space="preserve"> function.</w:t>
      </w:r>
    </w:p>
    <w:p w14:paraId="2BF5D5C7" w14:textId="77777777" w:rsidR="00FD65E6" w:rsidRDefault="00FD65E6" w:rsidP="00D6020C">
      <w:pPr>
        <w:pStyle w:val="SubStepNum"/>
        <w:keepNext/>
        <w:spacing w:before="0" w:after="0"/>
      </w:pPr>
      <w:r>
        <w:lastRenderedPageBreak/>
        <w:t xml:space="preserve">What is the purpose of the </w:t>
      </w:r>
      <w:r w:rsidRPr="00FD65E6">
        <w:rPr>
          <w:b/>
        </w:rPr>
        <w:t>for… in…</w:t>
      </w:r>
      <w:r>
        <w:t xml:space="preserve"> loop?</w:t>
      </w:r>
    </w:p>
    <w:p w14:paraId="111700EC" w14:textId="035DEBD6" w:rsidR="00FD65E6" w:rsidRPr="00385D67" w:rsidRDefault="00FD65E6" w:rsidP="00D6020C">
      <w:pPr>
        <w:pStyle w:val="BodyTextL75"/>
        <w:keepNext/>
      </w:pPr>
      <w:r w:rsidRPr="00385D67">
        <w:t>________________________________________________________________________________</w:t>
      </w:r>
    </w:p>
    <w:p w14:paraId="3A8B181B" w14:textId="452D251E" w:rsidR="00FD65E6" w:rsidRPr="00385D67" w:rsidRDefault="00FD65E6" w:rsidP="00D6020C">
      <w:pPr>
        <w:pStyle w:val="BodyTextL75"/>
      </w:pPr>
      <w:r w:rsidRPr="00385D67">
        <w:t>________________________________________________________________________________</w:t>
      </w:r>
    </w:p>
    <w:p w14:paraId="7F51FC36" w14:textId="6FF5C876" w:rsidR="00FD65E6" w:rsidRDefault="00FD65E6" w:rsidP="00D6020C">
      <w:pPr>
        <w:pStyle w:val="BodyTextL75"/>
        <w:rPr>
          <w:rStyle w:val="AnswerGray"/>
        </w:rPr>
      </w:pPr>
      <w:r w:rsidRPr="00AF6F1F">
        <w:rPr>
          <w:rStyle w:val="AnswerGray"/>
          <w:highlight w:val="lightGray"/>
          <w:shd w:val="clear" w:color="auto" w:fill="auto"/>
        </w:rPr>
        <w:t xml:space="preserve">The loop cycles through each element in the list of devices in the </w:t>
      </w:r>
      <w:proofErr w:type="spellStart"/>
      <w:r w:rsidRPr="00B6330A">
        <w:rPr>
          <w:rStyle w:val="AnswerGray"/>
          <w:b/>
          <w:highlight w:val="lightGray"/>
          <w:shd w:val="clear" w:color="auto" w:fill="auto"/>
        </w:rPr>
        <w:t>networkElementsInfo</w:t>
      </w:r>
      <w:proofErr w:type="spellEnd"/>
      <w:r w:rsidRPr="00AF6F1F">
        <w:rPr>
          <w:rStyle w:val="AnswerGray"/>
          <w:highlight w:val="lightGray"/>
          <w:shd w:val="clear" w:color="auto" w:fill="auto"/>
        </w:rPr>
        <w:t xml:space="preserve"> key. Within the loop, values are assigned to variables for value to be reported for the device. This list of values is appended to the </w:t>
      </w:r>
      <w:proofErr w:type="spellStart"/>
      <w:r w:rsidRPr="00B6330A">
        <w:rPr>
          <w:rStyle w:val="AnswerGray"/>
          <w:b/>
          <w:highlight w:val="lightGray"/>
          <w:shd w:val="clear" w:color="auto" w:fill="auto"/>
        </w:rPr>
        <w:t>all_devices</w:t>
      </w:r>
      <w:proofErr w:type="spellEnd"/>
      <w:r w:rsidRPr="00AF6F1F">
        <w:rPr>
          <w:rStyle w:val="AnswerGray"/>
          <w:highlight w:val="lightGray"/>
          <w:shd w:val="clear" w:color="auto" w:fill="auto"/>
        </w:rPr>
        <w:t xml:space="preserve"> variable which is passed to </w:t>
      </w:r>
      <w:proofErr w:type="gramStart"/>
      <w:r w:rsidRPr="00B6330A">
        <w:rPr>
          <w:rStyle w:val="AnswerGray"/>
          <w:b/>
          <w:highlight w:val="lightGray"/>
          <w:shd w:val="clear" w:color="auto" w:fill="auto"/>
        </w:rPr>
        <w:t>tabulate(</w:t>
      </w:r>
      <w:proofErr w:type="gramEnd"/>
      <w:r w:rsidRPr="00B6330A">
        <w:rPr>
          <w:rStyle w:val="AnswerGray"/>
          <w:b/>
          <w:highlight w:val="lightGray"/>
          <w:shd w:val="clear" w:color="auto" w:fill="auto"/>
        </w:rPr>
        <w:t>)</w:t>
      </w:r>
      <w:r w:rsidRPr="00AF6F1F">
        <w:rPr>
          <w:rStyle w:val="AnswerGray"/>
          <w:highlight w:val="lightGray"/>
          <w:shd w:val="clear" w:color="auto" w:fill="auto"/>
        </w:rPr>
        <w:t xml:space="preserve"> and printed.</w:t>
      </w:r>
    </w:p>
    <w:p w14:paraId="07459450" w14:textId="77777777" w:rsidR="00FD65E6" w:rsidRDefault="002C53B2" w:rsidP="00D6020C">
      <w:pPr>
        <w:pStyle w:val="SubStepNum"/>
        <w:keepNext/>
      </w:pPr>
      <w:r>
        <w:t xml:space="preserve">Why are so many </w:t>
      </w:r>
      <w:r w:rsidRPr="002C53B2">
        <w:rPr>
          <w:b/>
        </w:rPr>
        <w:t>if</w:t>
      </w:r>
      <w:r>
        <w:t xml:space="preserve"> conditions required?</w:t>
      </w:r>
    </w:p>
    <w:p w14:paraId="13577BBC" w14:textId="43184B88" w:rsidR="002C53B2" w:rsidRDefault="002C53B2" w:rsidP="00D6020C">
      <w:pPr>
        <w:pStyle w:val="BodyTextL75"/>
        <w:keepNext/>
      </w:pPr>
      <w:r>
        <w:t>________________________________________________________________________________</w:t>
      </w:r>
    </w:p>
    <w:p w14:paraId="1E329764" w14:textId="16167334" w:rsidR="002C53B2" w:rsidRPr="002C3300" w:rsidRDefault="002C53B2" w:rsidP="00D6020C">
      <w:pPr>
        <w:pStyle w:val="BodyTextL75"/>
      </w:pPr>
      <w:r>
        <w:t>________________________________________________________________________________</w:t>
      </w:r>
    </w:p>
    <w:p w14:paraId="15E6A4BB" w14:textId="77777777" w:rsidR="002C53B2" w:rsidRDefault="002C53B2" w:rsidP="00D6020C">
      <w:pPr>
        <w:pStyle w:val="BodyTextL75"/>
        <w:rPr>
          <w:rStyle w:val="AnswerGray"/>
        </w:rPr>
      </w:pPr>
      <w:r w:rsidRPr="00AF6F1F">
        <w:rPr>
          <w:highlight w:val="lightGray"/>
        </w:rPr>
        <w:t>Because of the variability in the structure of the objects that represent each device, the if conditions are used to capture missing keys and assign generic values for the corresponding variables. Without this, the program would crash and the list of devices would never be displayed</w:t>
      </w:r>
      <w:r w:rsidRPr="00AF6F1F">
        <w:rPr>
          <w:rStyle w:val="AnswerGray"/>
          <w:highlight w:val="lightGray"/>
        </w:rPr>
        <w:t>.</w:t>
      </w:r>
    </w:p>
    <w:p w14:paraId="4C4A65C3" w14:textId="764E60B6" w:rsidR="003B17DC" w:rsidRDefault="00130EC9" w:rsidP="003B17DC">
      <w:pPr>
        <w:pStyle w:val="StepHead"/>
      </w:pPr>
      <w:r>
        <w:t>Save and run the final code file.</w:t>
      </w:r>
    </w:p>
    <w:p w14:paraId="600E92AE" w14:textId="172CAE7D" w:rsidR="00385D67" w:rsidRDefault="003B17DC" w:rsidP="00BB21C5">
      <w:pPr>
        <w:pStyle w:val="BodyTextL25"/>
      </w:pPr>
      <w:r>
        <w:t xml:space="preserve">Now you should be able to run the entire </w:t>
      </w:r>
      <w:r w:rsidR="00766A1D">
        <w:t>Path Trace</w:t>
      </w:r>
      <w:r>
        <w:t xml:space="preserve"> application. If you have been unable to complete all activities in this workshop, please inspect and run the various solution files that are distributed with th</w:t>
      </w:r>
      <w:r w:rsidR="00385D67">
        <w:t>is workshop.</w:t>
      </w:r>
    </w:p>
    <w:p w14:paraId="650D47C7" w14:textId="37E1299E" w:rsidR="003B17DC" w:rsidRDefault="00130EC9" w:rsidP="00D6020C">
      <w:pPr>
        <w:pStyle w:val="LabSection"/>
      </w:pPr>
      <w:r>
        <w:t>Challenge</w:t>
      </w:r>
    </w:p>
    <w:p w14:paraId="4987988D" w14:textId="540663D8" w:rsidR="003B17DC" w:rsidRDefault="004D40D3" w:rsidP="003B17DC">
      <w:pPr>
        <w:pStyle w:val="BodyTextL25"/>
      </w:pPr>
      <w:r>
        <w:t>For an additional challenge</w:t>
      </w:r>
      <w:r w:rsidR="003B17DC">
        <w:t>, try the following activities.</w:t>
      </w:r>
      <w:r>
        <w:t xml:space="preserve"> </w:t>
      </w:r>
      <w:r w:rsidR="00130EC9">
        <w:t>S</w:t>
      </w:r>
      <w:r>
        <w:t>tart a GitHub project and share your wo</w:t>
      </w:r>
      <w:r w:rsidR="00C663A5">
        <w:t>rk with others. Get a few email</w:t>
      </w:r>
      <w:r>
        <w:t xml:space="preserve"> addresses </w:t>
      </w:r>
      <w:r w:rsidR="00C663A5">
        <w:t>from</w:t>
      </w:r>
      <w:r>
        <w:t xml:space="preserve"> other </w:t>
      </w:r>
      <w:r w:rsidR="00C663A5">
        <w:t xml:space="preserve">workshop </w:t>
      </w:r>
      <w:r>
        <w:t xml:space="preserve">participants, and work together to accomplish </w:t>
      </w:r>
      <w:r w:rsidR="00C663A5">
        <w:t>these</w:t>
      </w:r>
      <w:r>
        <w:t xml:space="preserve"> challenge activities.</w:t>
      </w:r>
    </w:p>
    <w:p w14:paraId="71F42B57" w14:textId="06FBC566" w:rsidR="003B17DC" w:rsidRDefault="00AF5798" w:rsidP="00AF5798">
      <w:pPr>
        <w:pStyle w:val="SubStepAlpha"/>
      </w:pPr>
      <w:r>
        <w:t xml:space="preserve">Format the output of the </w:t>
      </w:r>
      <w:r w:rsidR="00766A1D">
        <w:t>Path Trace</w:t>
      </w:r>
      <w:r>
        <w:t xml:space="preserve"> for </w:t>
      </w:r>
      <w:proofErr w:type="spellStart"/>
      <w:r>
        <w:t>Graphziv</w:t>
      </w:r>
      <w:proofErr w:type="spellEnd"/>
      <w:r>
        <w:t xml:space="preserve">. </w:t>
      </w:r>
      <w:r w:rsidR="00926BB3">
        <w:t xml:space="preserve">Instead of printing a table, print out a list of devices that is formatted for </w:t>
      </w:r>
      <w:proofErr w:type="spellStart"/>
      <w:r w:rsidR="00926BB3">
        <w:t>Graphviz</w:t>
      </w:r>
      <w:proofErr w:type="spellEnd"/>
      <w:r w:rsidR="00926BB3">
        <w:t>. Run the file</w:t>
      </w:r>
      <w:r w:rsidR="006454A1">
        <w:t xml:space="preserve"> and</w:t>
      </w:r>
      <w:r w:rsidR="00926BB3">
        <w:t xml:space="preserve"> paste the output into </w:t>
      </w:r>
      <w:r>
        <w:t xml:space="preserve">the online </w:t>
      </w:r>
      <w:proofErr w:type="spellStart"/>
      <w:r>
        <w:t>Graphviz</w:t>
      </w:r>
      <w:proofErr w:type="spellEnd"/>
      <w:r>
        <w:t xml:space="preserve"> viewer at </w:t>
      </w:r>
      <w:hyperlink r:id="rId15" w:history="1">
        <w:r w:rsidRPr="00312C16">
          <w:rPr>
            <w:rStyle w:val="Hyperlink"/>
          </w:rPr>
          <w:t>http://www.webgraphviz.com/</w:t>
        </w:r>
      </w:hyperlink>
      <w:r>
        <w:t>.</w:t>
      </w:r>
      <w:r w:rsidR="005C01F9">
        <w:t xml:space="preserve"> Check the </w:t>
      </w:r>
      <w:proofErr w:type="spellStart"/>
      <w:r w:rsidR="005C01F9">
        <w:t>Gr</w:t>
      </w:r>
      <w:r w:rsidR="00136C0F">
        <w:t>aphviz</w:t>
      </w:r>
      <w:proofErr w:type="spellEnd"/>
      <w:r w:rsidR="00136C0F">
        <w:t xml:space="preserve"> documentation for formatting information.</w:t>
      </w:r>
    </w:p>
    <w:p w14:paraId="3F2FABCE" w14:textId="0E85F08D" w:rsidR="00AF5798" w:rsidRDefault="00AF5798" w:rsidP="00AF5798">
      <w:pPr>
        <w:pStyle w:val="SubStepAlpha"/>
      </w:pPr>
      <w:r>
        <w:t xml:space="preserve">Find a partner. Create a new GitHub project and work together, either in class or remotely, to further modularize the code. For example, create generic functions that </w:t>
      </w:r>
      <w:r w:rsidR="006454A1">
        <w:t>execute</w:t>
      </w:r>
      <w:r>
        <w:t xml:space="preserve"> </w:t>
      </w:r>
      <w:proofErr w:type="spellStart"/>
      <w:proofErr w:type="gramStart"/>
      <w:r w:rsidRPr="006454A1">
        <w:rPr>
          <w:b/>
        </w:rPr>
        <w:t>requests.post</w:t>
      </w:r>
      <w:proofErr w:type="spellEnd"/>
      <w:r w:rsidR="006454A1" w:rsidRPr="006454A1">
        <w:rPr>
          <w:b/>
        </w:rPr>
        <w:t>(</w:t>
      </w:r>
      <w:proofErr w:type="gramEnd"/>
      <w:r w:rsidR="006454A1" w:rsidRPr="006454A1">
        <w:rPr>
          <w:b/>
        </w:rPr>
        <w:t>)</w:t>
      </w:r>
      <w:r>
        <w:t xml:space="preserve"> and </w:t>
      </w:r>
      <w:proofErr w:type="spellStart"/>
      <w:r w:rsidRPr="006454A1">
        <w:rPr>
          <w:b/>
        </w:rPr>
        <w:t>request.get</w:t>
      </w:r>
      <w:proofErr w:type="spellEnd"/>
      <w:r w:rsidR="006454A1" w:rsidRPr="006454A1">
        <w:rPr>
          <w:b/>
        </w:rPr>
        <w:t>()</w:t>
      </w:r>
      <w:r>
        <w:t xml:space="preserve"> </w:t>
      </w:r>
      <w:r w:rsidR="006454A1">
        <w:t>methods</w:t>
      </w:r>
      <w:r>
        <w:t xml:space="preserve"> and return the results of the post to the calling code.</w:t>
      </w:r>
      <w:r w:rsidR="006454A1">
        <w:t xml:space="preserve"> This will require passing parameters to the functions. These functions can be saved in the </w:t>
      </w:r>
      <w:r w:rsidR="006454A1" w:rsidRPr="00D71A1B">
        <w:rPr>
          <w:b/>
        </w:rPr>
        <w:t>apic_em_functions.py</w:t>
      </w:r>
      <w:r w:rsidR="006454A1">
        <w:t xml:space="preserve"> file and called from the </w:t>
      </w:r>
      <w:r w:rsidR="006454A1" w:rsidRPr="00D71A1B">
        <w:rPr>
          <w:b/>
        </w:rPr>
        <w:t>04_path_trace.py</w:t>
      </w:r>
      <w:r w:rsidR="006454A1">
        <w:t xml:space="preserve"> file.</w:t>
      </w:r>
    </w:p>
    <w:p w14:paraId="22DED9C6" w14:textId="77777777" w:rsidR="00AF5798" w:rsidRDefault="00AF5798" w:rsidP="00AF5798">
      <w:pPr>
        <w:pStyle w:val="SubStepAlpha"/>
      </w:pPr>
      <w:r>
        <w:t>Create a function that validates IP addresses that have been input by users.</w:t>
      </w:r>
    </w:p>
    <w:p w14:paraId="5A5555E6" w14:textId="65BC88A5" w:rsidR="00AF5798" w:rsidRDefault="007B7CC2" w:rsidP="00AF5798">
      <w:pPr>
        <w:pStyle w:val="SubStepAlpha"/>
      </w:pPr>
      <w:r>
        <w:t xml:space="preserve">Create code that checks if an IP address input by a user is </w:t>
      </w:r>
      <w:r w:rsidR="006454A1">
        <w:t>present</w:t>
      </w:r>
      <w:r>
        <w:t xml:space="preserve"> in the </w:t>
      </w:r>
      <w:r w:rsidR="00C663A5">
        <w:t xml:space="preserve">host and </w:t>
      </w:r>
      <w:r>
        <w:t>device inventory.</w:t>
      </w:r>
    </w:p>
    <w:sectPr w:rsidR="00AF5798" w:rsidSect="00882B63">
      <w:headerReference w:type="default" r:id="rId16"/>
      <w:footerReference w:type="default" r:id="rId17"/>
      <w:headerReference w:type="first" r:id="rId18"/>
      <w:footerReference w:type="first" r:id="rId19"/>
      <w:pgSz w:w="12240" w:h="15840" w:code="1"/>
      <w:pgMar w:top="153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41D0F" w14:textId="77777777" w:rsidR="002D02C0" w:rsidRDefault="002D02C0" w:rsidP="0090659A">
      <w:pPr>
        <w:spacing w:after="0" w:line="240" w:lineRule="auto"/>
      </w:pPr>
      <w:r>
        <w:separator/>
      </w:r>
    </w:p>
    <w:p w14:paraId="33AB872A" w14:textId="77777777" w:rsidR="002D02C0" w:rsidRDefault="002D02C0"/>
    <w:p w14:paraId="566D315F" w14:textId="77777777" w:rsidR="002D02C0" w:rsidRDefault="002D02C0"/>
    <w:p w14:paraId="360BDE8E" w14:textId="77777777" w:rsidR="002D02C0" w:rsidRDefault="002D02C0"/>
    <w:p w14:paraId="0065CDA6" w14:textId="77777777" w:rsidR="002D02C0" w:rsidRDefault="002D02C0"/>
    <w:p w14:paraId="5C8F0789" w14:textId="77777777" w:rsidR="002D02C0" w:rsidRDefault="002D02C0"/>
  </w:endnote>
  <w:endnote w:type="continuationSeparator" w:id="0">
    <w:p w14:paraId="688C57F1" w14:textId="77777777" w:rsidR="002D02C0" w:rsidRDefault="002D02C0" w:rsidP="0090659A">
      <w:pPr>
        <w:spacing w:after="0" w:line="240" w:lineRule="auto"/>
      </w:pPr>
      <w:r>
        <w:continuationSeparator/>
      </w:r>
    </w:p>
    <w:p w14:paraId="6B16B48E" w14:textId="77777777" w:rsidR="002D02C0" w:rsidRDefault="002D02C0"/>
    <w:p w14:paraId="61199D07" w14:textId="77777777" w:rsidR="002D02C0" w:rsidRDefault="002D02C0"/>
    <w:p w14:paraId="2EA9EFAF" w14:textId="77777777" w:rsidR="002D02C0" w:rsidRDefault="002D02C0"/>
    <w:p w14:paraId="485CD3C2" w14:textId="77777777" w:rsidR="002D02C0" w:rsidRDefault="002D02C0"/>
    <w:p w14:paraId="2C348262" w14:textId="77777777" w:rsidR="002D02C0" w:rsidRDefault="002D02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7E99A" w14:textId="038751A6" w:rsidR="00657B04" w:rsidRPr="00882B63" w:rsidRDefault="00657B04" w:rsidP="00D6020C">
    <w:pPr>
      <w:pStyle w:val="Footer"/>
      <w:rPr>
        <w:szCs w:val="16"/>
      </w:rPr>
    </w:pPr>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A34B9">
      <w:rPr>
        <w:b/>
        <w:noProof/>
        <w:szCs w:val="16"/>
      </w:rPr>
      <w:t>10</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A34B9">
      <w:rPr>
        <w:b/>
        <w:noProof/>
        <w:szCs w:val="16"/>
      </w:rPr>
      <w:t>10</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6A23F" w14:textId="48524A51" w:rsidR="00657B04" w:rsidRPr="00882B63" w:rsidRDefault="00657B04" w:rsidP="00D6020C">
    <w:pPr>
      <w:pStyle w:val="Footer"/>
      <w:rPr>
        <w:szCs w:val="16"/>
      </w:rPr>
    </w:pPr>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26B2F">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26B2F">
      <w:rPr>
        <w:b/>
        <w:noProof/>
        <w:szCs w:val="16"/>
      </w:rPr>
      <w:t>10</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0098E" w14:textId="77777777" w:rsidR="002D02C0" w:rsidRDefault="002D02C0" w:rsidP="0090659A">
      <w:pPr>
        <w:spacing w:after="0" w:line="240" w:lineRule="auto"/>
      </w:pPr>
      <w:r>
        <w:separator/>
      </w:r>
    </w:p>
    <w:p w14:paraId="711B54D1" w14:textId="77777777" w:rsidR="002D02C0" w:rsidRDefault="002D02C0"/>
    <w:p w14:paraId="4091CAAA" w14:textId="77777777" w:rsidR="002D02C0" w:rsidRDefault="002D02C0"/>
    <w:p w14:paraId="3418B599" w14:textId="77777777" w:rsidR="002D02C0" w:rsidRDefault="002D02C0"/>
    <w:p w14:paraId="32FB8041" w14:textId="77777777" w:rsidR="002D02C0" w:rsidRDefault="002D02C0"/>
    <w:p w14:paraId="75741700" w14:textId="77777777" w:rsidR="002D02C0" w:rsidRDefault="002D02C0"/>
  </w:footnote>
  <w:footnote w:type="continuationSeparator" w:id="0">
    <w:p w14:paraId="71311F9B" w14:textId="77777777" w:rsidR="002D02C0" w:rsidRDefault="002D02C0" w:rsidP="0090659A">
      <w:pPr>
        <w:spacing w:after="0" w:line="240" w:lineRule="auto"/>
      </w:pPr>
      <w:r>
        <w:continuationSeparator/>
      </w:r>
    </w:p>
    <w:p w14:paraId="04966FA7" w14:textId="77777777" w:rsidR="002D02C0" w:rsidRDefault="002D02C0"/>
    <w:p w14:paraId="1A461FBB" w14:textId="77777777" w:rsidR="002D02C0" w:rsidRDefault="002D02C0"/>
    <w:p w14:paraId="0F3BF60B" w14:textId="77777777" w:rsidR="002D02C0" w:rsidRDefault="002D02C0"/>
    <w:p w14:paraId="0A5AC4D0" w14:textId="77777777" w:rsidR="002D02C0" w:rsidRDefault="002D02C0"/>
    <w:p w14:paraId="573D179C" w14:textId="77777777" w:rsidR="002D02C0" w:rsidRDefault="002D02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FE2EB" w14:textId="748A8955" w:rsidR="00657B04" w:rsidRDefault="00657B04" w:rsidP="008402F2">
    <w:pPr>
      <w:pStyle w:val="PageHead"/>
    </w:pPr>
    <w:r>
      <w:t>Lab - Using the APIC-EM Path Trace API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D0D42" w14:textId="528E0FA6" w:rsidR="00657B04" w:rsidRDefault="00657B04" w:rsidP="00D6020C">
    <w:pPr>
      <w:tabs>
        <w:tab w:val="left" w:pos="5460"/>
      </w:tabs>
      <w:ind w:left="-432"/>
    </w:pPr>
    <w:r>
      <w:rPr>
        <w:noProof/>
      </w:rPr>
      <w:drawing>
        <wp:inline distT="0" distB="0" distL="0" distR="0" wp14:anchorId="44179B5F" wp14:editId="58B0722A">
          <wp:extent cx="2587752" cy="804672"/>
          <wp:effectExtent l="0" t="0" r="3175" b="0"/>
          <wp:docPr id="2" name="Picture 2" descr="Screen%20Shot%202017-08-30%20at%202.29.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864029"/>
    <w:multiLevelType w:val="hybridMultilevel"/>
    <w:tmpl w:val="66B0C2D8"/>
    <w:lvl w:ilvl="0" w:tplc="A2CA8BFE">
      <w:start w:val="1"/>
      <w:numFmt w:val="decimal"/>
      <w:lvlText w:val="%1."/>
      <w:lvlJc w:val="left"/>
      <w:pPr>
        <w:ind w:left="1080" w:hanging="360"/>
      </w:pPr>
      <w:rPr>
        <w:rFonts w:ascii="Arial" w:hAnsi="Arial"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4F28485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6682161"/>
    <w:multiLevelType w:val="multilevel"/>
    <w:tmpl w:val="69BE0650"/>
    <w:lvl w:ilvl="0">
      <w:start w:val="1"/>
      <w:numFmt w:val="decimal"/>
      <w:lvlText w:val="%1."/>
      <w:lvlJc w:val="left"/>
      <w:pPr>
        <w:ind w:left="0" w:firstLine="0"/>
      </w:pPr>
      <w:rPr>
        <w:rFonts w:ascii="Arial" w:hAnsi="Arial" w:hint="default"/>
        <w:sz w:val="24"/>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EA41CB4"/>
    <w:multiLevelType w:val="hybridMultilevel"/>
    <w:tmpl w:val="A0881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D6249E9"/>
    <w:multiLevelType w:val="hybridMultilevel"/>
    <w:tmpl w:val="A100F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353E61"/>
    <w:multiLevelType w:val="hybridMultilevel"/>
    <w:tmpl w:val="AB3818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63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9"/>
  </w:num>
  <w:num w:numId="11">
    <w:abstractNumId w:val="6"/>
  </w:num>
  <w:num w:numId="12">
    <w:abstractNumId w:val="2"/>
  </w:num>
  <w:num w:numId="13">
    <w:abstractNumId w:val="10"/>
  </w:num>
  <w:num w:numId="14">
    <w:abstractNumId w:val="3"/>
  </w:num>
  <w:num w:numId="15">
    <w:abstractNumId w:val="8"/>
  </w:num>
  <w:num w:numId="16">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63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E32"/>
    <w:rsid w:val="00001BDF"/>
    <w:rsid w:val="0000380F"/>
    <w:rsid w:val="00004175"/>
    <w:rsid w:val="000059C9"/>
    <w:rsid w:val="00007755"/>
    <w:rsid w:val="00012C22"/>
    <w:rsid w:val="00016026"/>
    <w:rsid w:val="000160F7"/>
    <w:rsid w:val="00016A86"/>
    <w:rsid w:val="00016D5B"/>
    <w:rsid w:val="00016F30"/>
    <w:rsid w:val="0002047C"/>
    <w:rsid w:val="00021B9A"/>
    <w:rsid w:val="000242D6"/>
    <w:rsid w:val="00024EE5"/>
    <w:rsid w:val="00036461"/>
    <w:rsid w:val="00041AF6"/>
    <w:rsid w:val="00044E62"/>
    <w:rsid w:val="000476AC"/>
    <w:rsid w:val="00050BA4"/>
    <w:rsid w:val="00051738"/>
    <w:rsid w:val="00052548"/>
    <w:rsid w:val="00055152"/>
    <w:rsid w:val="0005522F"/>
    <w:rsid w:val="00057AAE"/>
    <w:rsid w:val="00060696"/>
    <w:rsid w:val="00061378"/>
    <w:rsid w:val="00064A93"/>
    <w:rsid w:val="00067A67"/>
    <w:rsid w:val="000769CF"/>
    <w:rsid w:val="000773D1"/>
    <w:rsid w:val="00080D6A"/>
    <w:rsid w:val="000815D8"/>
    <w:rsid w:val="00084C99"/>
    <w:rsid w:val="00084E3D"/>
    <w:rsid w:val="00085CC6"/>
    <w:rsid w:val="00090C07"/>
    <w:rsid w:val="0009147A"/>
    <w:rsid w:val="00091E8D"/>
    <w:rsid w:val="0009378D"/>
    <w:rsid w:val="00096D84"/>
    <w:rsid w:val="00097163"/>
    <w:rsid w:val="000A22C8"/>
    <w:rsid w:val="000A7305"/>
    <w:rsid w:val="000A77F2"/>
    <w:rsid w:val="000B2344"/>
    <w:rsid w:val="000B7DE5"/>
    <w:rsid w:val="000C1EE9"/>
    <w:rsid w:val="000C2118"/>
    <w:rsid w:val="000C6E6E"/>
    <w:rsid w:val="000D5390"/>
    <w:rsid w:val="000D55B4"/>
    <w:rsid w:val="000E243C"/>
    <w:rsid w:val="000E65F0"/>
    <w:rsid w:val="000E6D32"/>
    <w:rsid w:val="000F072C"/>
    <w:rsid w:val="000F1D89"/>
    <w:rsid w:val="000F2074"/>
    <w:rsid w:val="000F3698"/>
    <w:rsid w:val="000F6743"/>
    <w:rsid w:val="001006C2"/>
    <w:rsid w:val="00101BE8"/>
    <w:rsid w:val="00103401"/>
    <w:rsid w:val="00103A44"/>
    <w:rsid w:val="00103D36"/>
    <w:rsid w:val="00107B2B"/>
    <w:rsid w:val="00112AC5"/>
    <w:rsid w:val="001133DD"/>
    <w:rsid w:val="001151E0"/>
    <w:rsid w:val="00120CBE"/>
    <w:rsid w:val="00121BAE"/>
    <w:rsid w:val="001249AF"/>
    <w:rsid w:val="001261C4"/>
    <w:rsid w:val="00130EC9"/>
    <w:rsid w:val="001314FB"/>
    <w:rsid w:val="001366EC"/>
    <w:rsid w:val="00136AA5"/>
    <w:rsid w:val="00136C0F"/>
    <w:rsid w:val="0014219C"/>
    <w:rsid w:val="001425ED"/>
    <w:rsid w:val="00143450"/>
    <w:rsid w:val="00144997"/>
    <w:rsid w:val="00145646"/>
    <w:rsid w:val="001523C0"/>
    <w:rsid w:val="001529D4"/>
    <w:rsid w:val="001535FE"/>
    <w:rsid w:val="00154117"/>
    <w:rsid w:val="001547A3"/>
    <w:rsid w:val="00154E3A"/>
    <w:rsid w:val="00157902"/>
    <w:rsid w:val="00162105"/>
    <w:rsid w:val="00162EEA"/>
    <w:rsid w:val="00163164"/>
    <w:rsid w:val="00166253"/>
    <w:rsid w:val="001704B7"/>
    <w:rsid w:val="001710C0"/>
    <w:rsid w:val="00172AFB"/>
    <w:rsid w:val="001772B8"/>
    <w:rsid w:val="00180FBF"/>
    <w:rsid w:val="00182CF4"/>
    <w:rsid w:val="00186CE1"/>
    <w:rsid w:val="00191F00"/>
    <w:rsid w:val="00192C53"/>
    <w:rsid w:val="00192F12"/>
    <w:rsid w:val="00193F14"/>
    <w:rsid w:val="00195D5C"/>
    <w:rsid w:val="00197614"/>
    <w:rsid w:val="001A0312"/>
    <w:rsid w:val="001A15DA"/>
    <w:rsid w:val="001A2694"/>
    <w:rsid w:val="001A3CC7"/>
    <w:rsid w:val="001A67A4"/>
    <w:rsid w:val="001A69AC"/>
    <w:rsid w:val="001B3C44"/>
    <w:rsid w:val="001B67D8"/>
    <w:rsid w:val="001B6F95"/>
    <w:rsid w:val="001C05A1"/>
    <w:rsid w:val="001C1D9E"/>
    <w:rsid w:val="001C41C3"/>
    <w:rsid w:val="001C5634"/>
    <w:rsid w:val="001C5998"/>
    <w:rsid w:val="001C5F6F"/>
    <w:rsid w:val="001C7C3B"/>
    <w:rsid w:val="001D5B52"/>
    <w:rsid w:val="001D5B6F"/>
    <w:rsid w:val="001D792C"/>
    <w:rsid w:val="001E0AB8"/>
    <w:rsid w:val="001E38E0"/>
    <w:rsid w:val="001E3A62"/>
    <w:rsid w:val="001E4E72"/>
    <w:rsid w:val="001E62B3"/>
    <w:rsid w:val="001F0171"/>
    <w:rsid w:val="001F0D77"/>
    <w:rsid w:val="001F7D82"/>
    <w:rsid w:val="001F7DD8"/>
    <w:rsid w:val="00201928"/>
    <w:rsid w:val="00203E26"/>
    <w:rsid w:val="0020449C"/>
    <w:rsid w:val="002113B8"/>
    <w:rsid w:val="002139D9"/>
    <w:rsid w:val="00215665"/>
    <w:rsid w:val="00215A93"/>
    <w:rsid w:val="002163BB"/>
    <w:rsid w:val="0021792C"/>
    <w:rsid w:val="00220A64"/>
    <w:rsid w:val="002216BC"/>
    <w:rsid w:val="00221D39"/>
    <w:rsid w:val="002240AB"/>
    <w:rsid w:val="00225E37"/>
    <w:rsid w:val="00231DCA"/>
    <w:rsid w:val="00242E3A"/>
    <w:rsid w:val="002506CF"/>
    <w:rsid w:val="0025107F"/>
    <w:rsid w:val="0025699F"/>
    <w:rsid w:val="00256C85"/>
    <w:rsid w:val="00260CD4"/>
    <w:rsid w:val="002614D6"/>
    <w:rsid w:val="002639D8"/>
    <w:rsid w:val="00265C60"/>
    <w:rsid w:val="00265F77"/>
    <w:rsid w:val="00266C83"/>
    <w:rsid w:val="002734B5"/>
    <w:rsid w:val="002768DC"/>
    <w:rsid w:val="00276F16"/>
    <w:rsid w:val="00277354"/>
    <w:rsid w:val="00281DFD"/>
    <w:rsid w:val="00283C6D"/>
    <w:rsid w:val="00294C8F"/>
    <w:rsid w:val="002A49A1"/>
    <w:rsid w:val="002A6C56"/>
    <w:rsid w:val="002C090C"/>
    <w:rsid w:val="002C1243"/>
    <w:rsid w:val="002C1815"/>
    <w:rsid w:val="002C475E"/>
    <w:rsid w:val="002C53B2"/>
    <w:rsid w:val="002C6AD6"/>
    <w:rsid w:val="002C6E72"/>
    <w:rsid w:val="002D02C0"/>
    <w:rsid w:val="002D6C2A"/>
    <w:rsid w:val="002D7A86"/>
    <w:rsid w:val="002E2AE3"/>
    <w:rsid w:val="002F454D"/>
    <w:rsid w:val="002F45FF"/>
    <w:rsid w:val="002F66D3"/>
    <w:rsid w:val="002F6D17"/>
    <w:rsid w:val="002F7D23"/>
    <w:rsid w:val="00302887"/>
    <w:rsid w:val="003056EB"/>
    <w:rsid w:val="003071FF"/>
    <w:rsid w:val="00310652"/>
    <w:rsid w:val="0031371D"/>
    <w:rsid w:val="0031789F"/>
    <w:rsid w:val="00320788"/>
    <w:rsid w:val="003233A3"/>
    <w:rsid w:val="00326B2F"/>
    <w:rsid w:val="003443EB"/>
    <w:rsid w:val="0034455D"/>
    <w:rsid w:val="0034604B"/>
    <w:rsid w:val="00346D17"/>
    <w:rsid w:val="00347972"/>
    <w:rsid w:val="00352EB0"/>
    <w:rsid w:val="0035469B"/>
    <w:rsid w:val="003559CC"/>
    <w:rsid w:val="003569D7"/>
    <w:rsid w:val="003605C7"/>
    <w:rsid w:val="003608AC"/>
    <w:rsid w:val="00363A23"/>
    <w:rsid w:val="00363C92"/>
    <w:rsid w:val="0036440C"/>
    <w:rsid w:val="0036465A"/>
    <w:rsid w:val="003655CB"/>
    <w:rsid w:val="00376852"/>
    <w:rsid w:val="00385D67"/>
    <w:rsid w:val="0038703D"/>
    <w:rsid w:val="00390C38"/>
    <w:rsid w:val="00392748"/>
    <w:rsid w:val="00392C65"/>
    <w:rsid w:val="00392ED5"/>
    <w:rsid w:val="003A19DC"/>
    <w:rsid w:val="003A1AF2"/>
    <w:rsid w:val="003A1B45"/>
    <w:rsid w:val="003A220C"/>
    <w:rsid w:val="003A5D17"/>
    <w:rsid w:val="003B17DC"/>
    <w:rsid w:val="003B46FC"/>
    <w:rsid w:val="003B5767"/>
    <w:rsid w:val="003B7605"/>
    <w:rsid w:val="003C08AA"/>
    <w:rsid w:val="003C2A7B"/>
    <w:rsid w:val="003C49EF"/>
    <w:rsid w:val="003C6BCA"/>
    <w:rsid w:val="003C7902"/>
    <w:rsid w:val="003D0BFF"/>
    <w:rsid w:val="003D6EF1"/>
    <w:rsid w:val="003D7F58"/>
    <w:rsid w:val="003E02C0"/>
    <w:rsid w:val="003E5BE5"/>
    <w:rsid w:val="003F18D1"/>
    <w:rsid w:val="003F20EC"/>
    <w:rsid w:val="003F22BB"/>
    <w:rsid w:val="003F4F0E"/>
    <w:rsid w:val="003F6096"/>
    <w:rsid w:val="003F6E06"/>
    <w:rsid w:val="004024C0"/>
    <w:rsid w:val="00403C7A"/>
    <w:rsid w:val="004057A6"/>
    <w:rsid w:val="00405828"/>
    <w:rsid w:val="00406554"/>
    <w:rsid w:val="004131B0"/>
    <w:rsid w:val="0041323A"/>
    <w:rsid w:val="00416C42"/>
    <w:rsid w:val="00421ECF"/>
    <w:rsid w:val="00421F9B"/>
    <w:rsid w:val="00422404"/>
    <w:rsid w:val="00422476"/>
    <w:rsid w:val="0042385C"/>
    <w:rsid w:val="00426FA5"/>
    <w:rsid w:val="00431654"/>
    <w:rsid w:val="00434926"/>
    <w:rsid w:val="00435719"/>
    <w:rsid w:val="00443ACE"/>
    <w:rsid w:val="00443C74"/>
    <w:rsid w:val="00444217"/>
    <w:rsid w:val="00446522"/>
    <w:rsid w:val="004478F4"/>
    <w:rsid w:val="00450F7A"/>
    <w:rsid w:val="00452C6D"/>
    <w:rsid w:val="00455E0B"/>
    <w:rsid w:val="00462B9F"/>
    <w:rsid w:val="004659EE"/>
    <w:rsid w:val="00467A21"/>
    <w:rsid w:val="00473E34"/>
    <w:rsid w:val="00474EDA"/>
    <w:rsid w:val="0047525B"/>
    <w:rsid w:val="0047592D"/>
    <w:rsid w:val="00476BA9"/>
    <w:rsid w:val="004810C8"/>
    <w:rsid w:val="00486946"/>
    <w:rsid w:val="0048720B"/>
    <w:rsid w:val="004936C2"/>
    <w:rsid w:val="0049379C"/>
    <w:rsid w:val="004A1CA0"/>
    <w:rsid w:val="004A22E9"/>
    <w:rsid w:val="004A34B9"/>
    <w:rsid w:val="004A359C"/>
    <w:rsid w:val="004A48D5"/>
    <w:rsid w:val="004A4ACD"/>
    <w:rsid w:val="004A5BC5"/>
    <w:rsid w:val="004B023D"/>
    <w:rsid w:val="004B2C5E"/>
    <w:rsid w:val="004C0909"/>
    <w:rsid w:val="004C2A61"/>
    <w:rsid w:val="004C3F97"/>
    <w:rsid w:val="004D01F2"/>
    <w:rsid w:val="004D3339"/>
    <w:rsid w:val="004D353F"/>
    <w:rsid w:val="004D36D7"/>
    <w:rsid w:val="004D40D3"/>
    <w:rsid w:val="004D682B"/>
    <w:rsid w:val="004E6152"/>
    <w:rsid w:val="004F0ADB"/>
    <w:rsid w:val="004F344A"/>
    <w:rsid w:val="004F779E"/>
    <w:rsid w:val="004F78FA"/>
    <w:rsid w:val="005043E5"/>
    <w:rsid w:val="00504ED4"/>
    <w:rsid w:val="00510639"/>
    <w:rsid w:val="00511791"/>
    <w:rsid w:val="00516142"/>
    <w:rsid w:val="005175B3"/>
    <w:rsid w:val="00520027"/>
    <w:rsid w:val="0052093C"/>
    <w:rsid w:val="00521B31"/>
    <w:rsid w:val="00522469"/>
    <w:rsid w:val="0052400A"/>
    <w:rsid w:val="005277F5"/>
    <w:rsid w:val="00536277"/>
    <w:rsid w:val="00536F43"/>
    <w:rsid w:val="00544DEA"/>
    <w:rsid w:val="005510BA"/>
    <w:rsid w:val="005538C8"/>
    <w:rsid w:val="00554B4E"/>
    <w:rsid w:val="005550F3"/>
    <w:rsid w:val="00556C02"/>
    <w:rsid w:val="00561BB2"/>
    <w:rsid w:val="00563249"/>
    <w:rsid w:val="00563F21"/>
    <w:rsid w:val="005663C1"/>
    <w:rsid w:val="00570A65"/>
    <w:rsid w:val="00573131"/>
    <w:rsid w:val="005762B1"/>
    <w:rsid w:val="00580456"/>
    <w:rsid w:val="00580E73"/>
    <w:rsid w:val="0058196D"/>
    <w:rsid w:val="00593386"/>
    <w:rsid w:val="005933D7"/>
    <w:rsid w:val="00596998"/>
    <w:rsid w:val="005A6E62"/>
    <w:rsid w:val="005B21FA"/>
    <w:rsid w:val="005B2FB3"/>
    <w:rsid w:val="005C01F9"/>
    <w:rsid w:val="005D2B29"/>
    <w:rsid w:val="005D354A"/>
    <w:rsid w:val="005D3E53"/>
    <w:rsid w:val="005D506C"/>
    <w:rsid w:val="005D66C7"/>
    <w:rsid w:val="005E00C6"/>
    <w:rsid w:val="005E3235"/>
    <w:rsid w:val="005E4176"/>
    <w:rsid w:val="005E4876"/>
    <w:rsid w:val="005E65B5"/>
    <w:rsid w:val="005F34EF"/>
    <w:rsid w:val="005F3AE9"/>
    <w:rsid w:val="006007BB"/>
    <w:rsid w:val="00601DC0"/>
    <w:rsid w:val="006034CB"/>
    <w:rsid w:val="00603C52"/>
    <w:rsid w:val="00604904"/>
    <w:rsid w:val="006131CE"/>
    <w:rsid w:val="0061336B"/>
    <w:rsid w:val="00614130"/>
    <w:rsid w:val="0061742D"/>
    <w:rsid w:val="00617D6E"/>
    <w:rsid w:val="00622D61"/>
    <w:rsid w:val="00624198"/>
    <w:rsid w:val="00631D49"/>
    <w:rsid w:val="00636C28"/>
    <w:rsid w:val="006428E5"/>
    <w:rsid w:val="00644958"/>
    <w:rsid w:val="006454A1"/>
    <w:rsid w:val="00645F2E"/>
    <w:rsid w:val="006513FB"/>
    <w:rsid w:val="0065187A"/>
    <w:rsid w:val="00651C4C"/>
    <w:rsid w:val="00653861"/>
    <w:rsid w:val="00656EEF"/>
    <w:rsid w:val="00657B04"/>
    <w:rsid w:val="00666546"/>
    <w:rsid w:val="00672919"/>
    <w:rsid w:val="00686587"/>
    <w:rsid w:val="006904CF"/>
    <w:rsid w:val="00695EE2"/>
    <w:rsid w:val="0069660B"/>
    <w:rsid w:val="006A1B33"/>
    <w:rsid w:val="006A48F1"/>
    <w:rsid w:val="006A71A3"/>
    <w:rsid w:val="006B03F2"/>
    <w:rsid w:val="006B14C1"/>
    <w:rsid w:val="006B1639"/>
    <w:rsid w:val="006B1B52"/>
    <w:rsid w:val="006B1DFC"/>
    <w:rsid w:val="006B48A1"/>
    <w:rsid w:val="006B5CA7"/>
    <w:rsid w:val="006B5E89"/>
    <w:rsid w:val="006B7FDA"/>
    <w:rsid w:val="006C19B2"/>
    <w:rsid w:val="006C30A0"/>
    <w:rsid w:val="006C35FF"/>
    <w:rsid w:val="006C57F2"/>
    <w:rsid w:val="006C5949"/>
    <w:rsid w:val="006C6832"/>
    <w:rsid w:val="006D052B"/>
    <w:rsid w:val="006D1370"/>
    <w:rsid w:val="006D2C28"/>
    <w:rsid w:val="006D3FC1"/>
    <w:rsid w:val="006D68F7"/>
    <w:rsid w:val="006D7590"/>
    <w:rsid w:val="006E372B"/>
    <w:rsid w:val="006E5FE9"/>
    <w:rsid w:val="006E6299"/>
    <w:rsid w:val="006E6581"/>
    <w:rsid w:val="006E71DF"/>
    <w:rsid w:val="006F1616"/>
    <w:rsid w:val="006F1CC4"/>
    <w:rsid w:val="006F25DC"/>
    <w:rsid w:val="006F2A86"/>
    <w:rsid w:val="006F3163"/>
    <w:rsid w:val="00704C30"/>
    <w:rsid w:val="00705FEC"/>
    <w:rsid w:val="0071147A"/>
    <w:rsid w:val="0071185D"/>
    <w:rsid w:val="00721B0A"/>
    <w:rsid w:val="00721E01"/>
    <w:rsid w:val="007222AD"/>
    <w:rsid w:val="007258D4"/>
    <w:rsid w:val="007267CF"/>
    <w:rsid w:val="00731F3F"/>
    <w:rsid w:val="00733BAB"/>
    <w:rsid w:val="00741334"/>
    <w:rsid w:val="007436BF"/>
    <w:rsid w:val="007443E9"/>
    <w:rsid w:val="0074546D"/>
    <w:rsid w:val="00745701"/>
    <w:rsid w:val="00745DCE"/>
    <w:rsid w:val="00753D89"/>
    <w:rsid w:val="00753DDA"/>
    <w:rsid w:val="00754A6E"/>
    <w:rsid w:val="007553D8"/>
    <w:rsid w:val="00755C9B"/>
    <w:rsid w:val="00760FE4"/>
    <w:rsid w:val="007636C2"/>
    <w:rsid w:val="00763D8B"/>
    <w:rsid w:val="007657F6"/>
    <w:rsid w:val="00765E47"/>
    <w:rsid w:val="007661AC"/>
    <w:rsid w:val="00766A1D"/>
    <w:rsid w:val="0077125A"/>
    <w:rsid w:val="0078398B"/>
    <w:rsid w:val="0078405B"/>
    <w:rsid w:val="00786F58"/>
    <w:rsid w:val="00787AB6"/>
    <w:rsid w:val="00787CC1"/>
    <w:rsid w:val="00792E27"/>
    <w:rsid w:val="00792F4E"/>
    <w:rsid w:val="0079398D"/>
    <w:rsid w:val="00795D1B"/>
    <w:rsid w:val="00796C25"/>
    <w:rsid w:val="007A1D24"/>
    <w:rsid w:val="007A287C"/>
    <w:rsid w:val="007A33D6"/>
    <w:rsid w:val="007A3B2A"/>
    <w:rsid w:val="007A6BB0"/>
    <w:rsid w:val="007B0C9D"/>
    <w:rsid w:val="007B5522"/>
    <w:rsid w:val="007B5B5B"/>
    <w:rsid w:val="007B7CC2"/>
    <w:rsid w:val="007C0EE0"/>
    <w:rsid w:val="007C1B71"/>
    <w:rsid w:val="007C2FBB"/>
    <w:rsid w:val="007C7164"/>
    <w:rsid w:val="007D1984"/>
    <w:rsid w:val="007D2AFE"/>
    <w:rsid w:val="007D74B0"/>
    <w:rsid w:val="007E3264"/>
    <w:rsid w:val="007E3FEA"/>
    <w:rsid w:val="007E5306"/>
    <w:rsid w:val="007F07A3"/>
    <w:rsid w:val="007F0A0B"/>
    <w:rsid w:val="007F1D95"/>
    <w:rsid w:val="007F3A60"/>
    <w:rsid w:val="007F3D0B"/>
    <w:rsid w:val="007F6EA0"/>
    <w:rsid w:val="007F7C94"/>
    <w:rsid w:val="00802FFA"/>
    <w:rsid w:val="00810E4B"/>
    <w:rsid w:val="00814BAA"/>
    <w:rsid w:val="00815FB4"/>
    <w:rsid w:val="008218B0"/>
    <w:rsid w:val="00824295"/>
    <w:rsid w:val="008255CB"/>
    <w:rsid w:val="00827A65"/>
    <w:rsid w:val="00830473"/>
    <w:rsid w:val="008313F3"/>
    <w:rsid w:val="008402F2"/>
    <w:rsid w:val="008405BB"/>
    <w:rsid w:val="0084564F"/>
    <w:rsid w:val="00846494"/>
    <w:rsid w:val="00847B20"/>
    <w:rsid w:val="008509D3"/>
    <w:rsid w:val="00853418"/>
    <w:rsid w:val="008553DE"/>
    <w:rsid w:val="00857CF6"/>
    <w:rsid w:val="008610ED"/>
    <w:rsid w:val="00861C6A"/>
    <w:rsid w:val="00865199"/>
    <w:rsid w:val="00865C37"/>
    <w:rsid w:val="00867EAF"/>
    <w:rsid w:val="00870763"/>
    <w:rsid w:val="008713EA"/>
    <w:rsid w:val="00872BAA"/>
    <w:rsid w:val="00873C6B"/>
    <w:rsid w:val="008759CE"/>
    <w:rsid w:val="00882B63"/>
    <w:rsid w:val="00883158"/>
    <w:rsid w:val="00884249"/>
    <w:rsid w:val="0088426A"/>
    <w:rsid w:val="008852BA"/>
    <w:rsid w:val="00887223"/>
    <w:rsid w:val="00887DDC"/>
    <w:rsid w:val="00890108"/>
    <w:rsid w:val="00893877"/>
    <w:rsid w:val="0089532C"/>
    <w:rsid w:val="00896165"/>
    <w:rsid w:val="00896681"/>
    <w:rsid w:val="008A2741"/>
    <w:rsid w:val="008A2749"/>
    <w:rsid w:val="008A3A90"/>
    <w:rsid w:val="008A5521"/>
    <w:rsid w:val="008B06D4"/>
    <w:rsid w:val="008B19C6"/>
    <w:rsid w:val="008B4F20"/>
    <w:rsid w:val="008B6E24"/>
    <w:rsid w:val="008B7FFD"/>
    <w:rsid w:val="008C286A"/>
    <w:rsid w:val="008C2920"/>
    <w:rsid w:val="008C4307"/>
    <w:rsid w:val="008D23DF"/>
    <w:rsid w:val="008D4997"/>
    <w:rsid w:val="008D73BF"/>
    <w:rsid w:val="008D7F09"/>
    <w:rsid w:val="008E1EDA"/>
    <w:rsid w:val="008E565F"/>
    <w:rsid w:val="008E5B64"/>
    <w:rsid w:val="008E657A"/>
    <w:rsid w:val="008E7DAA"/>
    <w:rsid w:val="008F0094"/>
    <w:rsid w:val="008F03EF"/>
    <w:rsid w:val="008F13A0"/>
    <w:rsid w:val="008F340F"/>
    <w:rsid w:val="008F7AA6"/>
    <w:rsid w:val="00903523"/>
    <w:rsid w:val="00906281"/>
    <w:rsid w:val="0090659A"/>
    <w:rsid w:val="00911080"/>
    <w:rsid w:val="00912500"/>
    <w:rsid w:val="0091350B"/>
    <w:rsid w:val="00915986"/>
    <w:rsid w:val="00916592"/>
    <w:rsid w:val="00917624"/>
    <w:rsid w:val="00923D6A"/>
    <w:rsid w:val="0092519B"/>
    <w:rsid w:val="00926BB3"/>
    <w:rsid w:val="00926CB2"/>
    <w:rsid w:val="00930386"/>
    <w:rsid w:val="009309F5"/>
    <w:rsid w:val="00933237"/>
    <w:rsid w:val="00933F28"/>
    <w:rsid w:val="009350E3"/>
    <w:rsid w:val="0093654F"/>
    <w:rsid w:val="00936BC7"/>
    <w:rsid w:val="009400C3"/>
    <w:rsid w:val="009427EE"/>
    <w:rsid w:val="00943A9E"/>
    <w:rsid w:val="009476C0"/>
    <w:rsid w:val="00960D37"/>
    <w:rsid w:val="00963E34"/>
    <w:rsid w:val="00964DFA"/>
    <w:rsid w:val="00973ED2"/>
    <w:rsid w:val="00976105"/>
    <w:rsid w:val="0098155C"/>
    <w:rsid w:val="009827A0"/>
    <w:rsid w:val="00982F2F"/>
    <w:rsid w:val="00983B77"/>
    <w:rsid w:val="00996053"/>
    <w:rsid w:val="009964C2"/>
    <w:rsid w:val="009A0B2F"/>
    <w:rsid w:val="009A11CD"/>
    <w:rsid w:val="009A18D7"/>
    <w:rsid w:val="009A1CF4"/>
    <w:rsid w:val="009A321C"/>
    <w:rsid w:val="009A37D7"/>
    <w:rsid w:val="009A4E17"/>
    <w:rsid w:val="009A5C67"/>
    <w:rsid w:val="009A6955"/>
    <w:rsid w:val="009B341C"/>
    <w:rsid w:val="009B5747"/>
    <w:rsid w:val="009D2C27"/>
    <w:rsid w:val="009D7E32"/>
    <w:rsid w:val="009E2309"/>
    <w:rsid w:val="009E262F"/>
    <w:rsid w:val="009E42B9"/>
    <w:rsid w:val="009E4E17"/>
    <w:rsid w:val="009E5882"/>
    <w:rsid w:val="009F4C2E"/>
    <w:rsid w:val="00A014A3"/>
    <w:rsid w:val="00A027CC"/>
    <w:rsid w:val="00A0412D"/>
    <w:rsid w:val="00A0617E"/>
    <w:rsid w:val="00A12358"/>
    <w:rsid w:val="00A136F2"/>
    <w:rsid w:val="00A21211"/>
    <w:rsid w:val="00A213B0"/>
    <w:rsid w:val="00A30F8A"/>
    <w:rsid w:val="00A34E7F"/>
    <w:rsid w:val="00A45417"/>
    <w:rsid w:val="00A46F0A"/>
    <w:rsid w:val="00A46F25"/>
    <w:rsid w:val="00A47CC2"/>
    <w:rsid w:val="00A502BA"/>
    <w:rsid w:val="00A53DF6"/>
    <w:rsid w:val="00A60146"/>
    <w:rsid w:val="00A601A9"/>
    <w:rsid w:val="00A622C4"/>
    <w:rsid w:val="00A6283D"/>
    <w:rsid w:val="00A676FF"/>
    <w:rsid w:val="00A73EBA"/>
    <w:rsid w:val="00A754B4"/>
    <w:rsid w:val="00A76947"/>
    <w:rsid w:val="00A807C1"/>
    <w:rsid w:val="00A82658"/>
    <w:rsid w:val="00A82EFA"/>
    <w:rsid w:val="00A83374"/>
    <w:rsid w:val="00A873C4"/>
    <w:rsid w:val="00A96172"/>
    <w:rsid w:val="00A97C5F"/>
    <w:rsid w:val="00AA3009"/>
    <w:rsid w:val="00AB0D6A"/>
    <w:rsid w:val="00AB43B3"/>
    <w:rsid w:val="00AB49B9"/>
    <w:rsid w:val="00AB501D"/>
    <w:rsid w:val="00AB758A"/>
    <w:rsid w:val="00AC027E"/>
    <w:rsid w:val="00AC1E7E"/>
    <w:rsid w:val="00AC507D"/>
    <w:rsid w:val="00AC66E4"/>
    <w:rsid w:val="00AD04F2"/>
    <w:rsid w:val="00AD376C"/>
    <w:rsid w:val="00AD4578"/>
    <w:rsid w:val="00AD670D"/>
    <w:rsid w:val="00AD68E9"/>
    <w:rsid w:val="00AD743C"/>
    <w:rsid w:val="00AE2E6F"/>
    <w:rsid w:val="00AE4A32"/>
    <w:rsid w:val="00AE56C0"/>
    <w:rsid w:val="00AE7D32"/>
    <w:rsid w:val="00AF42CD"/>
    <w:rsid w:val="00AF5798"/>
    <w:rsid w:val="00AF6555"/>
    <w:rsid w:val="00AF6F1F"/>
    <w:rsid w:val="00B00914"/>
    <w:rsid w:val="00B02A8E"/>
    <w:rsid w:val="00B052EE"/>
    <w:rsid w:val="00B1081F"/>
    <w:rsid w:val="00B10825"/>
    <w:rsid w:val="00B11C52"/>
    <w:rsid w:val="00B24863"/>
    <w:rsid w:val="00B2496B"/>
    <w:rsid w:val="00B27499"/>
    <w:rsid w:val="00B3010D"/>
    <w:rsid w:val="00B35151"/>
    <w:rsid w:val="00B41882"/>
    <w:rsid w:val="00B433F2"/>
    <w:rsid w:val="00B458E8"/>
    <w:rsid w:val="00B5397B"/>
    <w:rsid w:val="00B53EE9"/>
    <w:rsid w:val="00B6067D"/>
    <w:rsid w:val="00B6183E"/>
    <w:rsid w:val="00B62809"/>
    <w:rsid w:val="00B6330A"/>
    <w:rsid w:val="00B66E15"/>
    <w:rsid w:val="00B72DA6"/>
    <w:rsid w:val="00B74262"/>
    <w:rsid w:val="00B74716"/>
    <w:rsid w:val="00B7675A"/>
    <w:rsid w:val="00B80B12"/>
    <w:rsid w:val="00B81898"/>
    <w:rsid w:val="00B82DED"/>
    <w:rsid w:val="00B82F95"/>
    <w:rsid w:val="00B8606B"/>
    <w:rsid w:val="00B878E7"/>
    <w:rsid w:val="00B879CC"/>
    <w:rsid w:val="00B9487D"/>
    <w:rsid w:val="00B95B4A"/>
    <w:rsid w:val="00B97278"/>
    <w:rsid w:val="00B97943"/>
    <w:rsid w:val="00BA1D0B"/>
    <w:rsid w:val="00BA6972"/>
    <w:rsid w:val="00BB1E0D"/>
    <w:rsid w:val="00BB21C5"/>
    <w:rsid w:val="00BB26C8"/>
    <w:rsid w:val="00BB4D9B"/>
    <w:rsid w:val="00BB4E8C"/>
    <w:rsid w:val="00BB73FF"/>
    <w:rsid w:val="00BB7688"/>
    <w:rsid w:val="00BC40A6"/>
    <w:rsid w:val="00BC7423"/>
    <w:rsid w:val="00BC7CAC"/>
    <w:rsid w:val="00BD6D76"/>
    <w:rsid w:val="00BE1A78"/>
    <w:rsid w:val="00BE56B3"/>
    <w:rsid w:val="00BE676D"/>
    <w:rsid w:val="00BF04E8"/>
    <w:rsid w:val="00BF16BF"/>
    <w:rsid w:val="00BF4D1F"/>
    <w:rsid w:val="00BF76BE"/>
    <w:rsid w:val="00C024CE"/>
    <w:rsid w:val="00C02A73"/>
    <w:rsid w:val="00C063D2"/>
    <w:rsid w:val="00C07FD9"/>
    <w:rsid w:val="00C10955"/>
    <w:rsid w:val="00C11C4D"/>
    <w:rsid w:val="00C1376F"/>
    <w:rsid w:val="00C1712C"/>
    <w:rsid w:val="00C20634"/>
    <w:rsid w:val="00C23E16"/>
    <w:rsid w:val="00C27E37"/>
    <w:rsid w:val="00C31685"/>
    <w:rsid w:val="00C32713"/>
    <w:rsid w:val="00C351B8"/>
    <w:rsid w:val="00C409E5"/>
    <w:rsid w:val="00C410D9"/>
    <w:rsid w:val="00C44DB7"/>
    <w:rsid w:val="00C4510A"/>
    <w:rsid w:val="00C47F2E"/>
    <w:rsid w:val="00C51EF5"/>
    <w:rsid w:val="00C528F1"/>
    <w:rsid w:val="00C52BA6"/>
    <w:rsid w:val="00C57A1A"/>
    <w:rsid w:val="00C60BBD"/>
    <w:rsid w:val="00C6258F"/>
    <w:rsid w:val="00C62C41"/>
    <w:rsid w:val="00C63DF6"/>
    <w:rsid w:val="00C63E58"/>
    <w:rsid w:val="00C6495E"/>
    <w:rsid w:val="00C663A5"/>
    <w:rsid w:val="00C670EE"/>
    <w:rsid w:val="00C67E3B"/>
    <w:rsid w:val="00C73E03"/>
    <w:rsid w:val="00C77296"/>
    <w:rsid w:val="00C8718B"/>
    <w:rsid w:val="00C872E4"/>
    <w:rsid w:val="00C90311"/>
    <w:rsid w:val="00C91C26"/>
    <w:rsid w:val="00C9385D"/>
    <w:rsid w:val="00CA1B18"/>
    <w:rsid w:val="00CA73D5"/>
    <w:rsid w:val="00CB5068"/>
    <w:rsid w:val="00CB7D2B"/>
    <w:rsid w:val="00CC18C6"/>
    <w:rsid w:val="00CC1C87"/>
    <w:rsid w:val="00CC3000"/>
    <w:rsid w:val="00CC4859"/>
    <w:rsid w:val="00CC7A35"/>
    <w:rsid w:val="00CD072A"/>
    <w:rsid w:val="00CD40B1"/>
    <w:rsid w:val="00CD7F73"/>
    <w:rsid w:val="00CE26C5"/>
    <w:rsid w:val="00CE36AF"/>
    <w:rsid w:val="00CE3F5D"/>
    <w:rsid w:val="00CE47F3"/>
    <w:rsid w:val="00CE54DD"/>
    <w:rsid w:val="00CF0DA5"/>
    <w:rsid w:val="00CF5D31"/>
    <w:rsid w:val="00CF5F3B"/>
    <w:rsid w:val="00CF791A"/>
    <w:rsid w:val="00D00513"/>
    <w:rsid w:val="00D00D7D"/>
    <w:rsid w:val="00D03379"/>
    <w:rsid w:val="00D139C8"/>
    <w:rsid w:val="00D17F81"/>
    <w:rsid w:val="00D203A1"/>
    <w:rsid w:val="00D25C45"/>
    <w:rsid w:val="00D2758C"/>
    <w:rsid w:val="00D275CA"/>
    <w:rsid w:val="00D2789B"/>
    <w:rsid w:val="00D345AB"/>
    <w:rsid w:val="00D414AC"/>
    <w:rsid w:val="00D41566"/>
    <w:rsid w:val="00D458EC"/>
    <w:rsid w:val="00D501B0"/>
    <w:rsid w:val="00D52582"/>
    <w:rsid w:val="00D56A0E"/>
    <w:rsid w:val="00D57AD3"/>
    <w:rsid w:val="00D6020C"/>
    <w:rsid w:val="00D62F25"/>
    <w:rsid w:val="00D635FE"/>
    <w:rsid w:val="00D66A7B"/>
    <w:rsid w:val="00D71A1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047B"/>
    <w:rsid w:val="00DB0818"/>
    <w:rsid w:val="00DB1C89"/>
    <w:rsid w:val="00DB3763"/>
    <w:rsid w:val="00DB4029"/>
    <w:rsid w:val="00DB5F4D"/>
    <w:rsid w:val="00DB66F2"/>
    <w:rsid w:val="00DB6DA5"/>
    <w:rsid w:val="00DC076B"/>
    <w:rsid w:val="00DC186F"/>
    <w:rsid w:val="00DC252F"/>
    <w:rsid w:val="00DC6050"/>
    <w:rsid w:val="00DD43EA"/>
    <w:rsid w:val="00DE100E"/>
    <w:rsid w:val="00DE6F44"/>
    <w:rsid w:val="00DF1B58"/>
    <w:rsid w:val="00DF4A2B"/>
    <w:rsid w:val="00E009DA"/>
    <w:rsid w:val="00E037D9"/>
    <w:rsid w:val="00E04927"/>
    <w:rsid w:val="00E0786D"/>
    <w:rsid w:val="00E1007C"/>
    <w:rsid w:val="00E11A48"/>
    <w:rsid w:val="00E130EB"/>
    <w:rsid w:val="00E162CD"/>
    <w:rsid w:val="00E1633E"/>
    <w:rsid w:val="00E17FA5"/>
    <w:rsid w:val="00E21178"/>
    <w:rsid w:val="00E21BFE"/>
    <w:rsid w:val="00E247A7"/>
    <w:rsid w:val="00E2548A"/>
    <w:rsid w:val="00E2607A"/>
    <w:rsid w:val="00E26930"/>
    <w:rsid w:val="00E27257"/>
    <w:rsid w:val="00E27F4F"/>
    <w:rsid w:val="00E40028"/>
    <w:rsid w:val="00E449D0"/>
    <w:rsid w:val="00E44A34"/>
    <w:rsid w:val="00E4506A"/>
    <w:rsid w:val="00E53F99"/>
    <w:rsid w:val="00E56510"/>
    <w:rsid w:val="00E62EA8"/>
    <w:rsid w:val="00E6553C"/>
    <w:rsid w:val="00E67A6E"/>
    <w:rsid w:val="00E70096"/>
    <w:rsid w:val="00E71B43"/>
    <w:rsid w:val="00E81612"/>
    <w:rsid w:val="00E860F3"/>
    <w:rsid w:val="00E87D18"/>
    <w:rsid w:val="00E87D62"/>
    <w:rsid w:val="00E92BCE"/>
    <w:rsid w:val="00E94A2A"/>
    <w:rsid w:val="00E97333"/>
    <w:rsid w:val="00EA486E"/>
    <w:rsid w:val="00EA4FA3"/>
    <w:rsid w:val="00EB001B"/>
    <w:rsid w:val="00EB3082"/>
    <w:rsid w:val="00EB3DB8"/>
    <w:rsid w:val="00EB6C33"/>
    <w:rsid w:val="00EC4008"/>
    <w:rsid w:val="00ED2D53"/>
    <w:rsid w:val="00ED6019"/>
    <w:rsid w:val="00ED6417"/>
    <w:rsid w:val="00ED7830"/>
    <w:rsid w:val="00EE2E30"/>
    <w:rsid w:val="00EE3909"/>
    <w:rsid w:val="00EF4205"/>
    <w:rsid w:val="00EF5939"/>
    <w:rsid w:val="00EF6E40"/>
    <w:rsid w:val="00F01714"/>
    <w:rsid w:val="00F0258F"/>
    <w:rsid w:val="00F02D06"/>
    <w:rsid w:val="00F056E5"/>
    <w:rsid w:val="00F06FDD"/>
    <w:rsid w:val="00F10819"/>
    <w:rsid w:val="00F11219"/>
    <w:rsid w:val="00F16F35"/>
    <w:rsid w:val="00F17559"/>
    <w:rsid w:val="00F2229D"/>
    <w:rsid w:val="00F25ABB"/>
    <w:rsid w:val="00F27963"/>
    <w:rsid w:val="00F30103"/>
    <w:rsid w:val="00F30446"/>
    <w:rsid w:val="00F3198C"/>
    <w:rsid w:val="00F4135D"/>
    <w:rsid w:val="00F41F1B"/>
    <w:rsid w:val="00F42D4D"/>
    <w:rsid w:val="00F46BD9"/>
    <w:rsid w:val="00F5115F"/>
    <w:rsid w:val="00F60BE0"/>
    <w:rsid w:val="00F616A3"/>
    <w:rsid w:val="00F62232"/>
    <w:rsid w:val="00F6280E"/>
    <w:rsid w:val="00F65E01"/>
    <w:rsid w:val="00F7050A"/>
    <w:rsid w:val="00F75533"/>
    <w:rsid w:val="00F8036D"/>
    <w:rsid w:val="00F809DC"/>
    <w:rsid w:val="00F86EB0"/>
    <w:rsid w:val="00F908F0"/>
    <w:rsid w:val="00F94B7A"/>
    <w:rsid w:val="00FA3811"/>
    <w:rsid w:val="00FA3B9F"/>
    <w:rsid w:val="00FA3F06"/>
    <w:rsid w:val="00FA4A26"/>
    <w:rsid w:val="00FA7084"/>
    <w:rsid w:val="00FA7BEF"/>
    <w:rsid w:val="00FB1105"/>
    <w:rsid w:val="00FB1929"/>
    <w:rsid w:val="00FB4212"/>
    <w:rsid w:val="00FB5FD9"/>
    <w:rsid w:val="00FC20BD"/>
    <w:rsid w:val="00FC35A2"/>
    <w:rsid w:val="00FD33AB"/>
    <w:rsid w:val="00FD4724"/>
    <w:rsid w:val="00FD4A68"/>
    <w:rsid w:val="00FD578E"/>
    <w:rsid w:val="00FD61D3"/>
    <w:rsid w:val="00FD65E6"/>
    <w:rsid w:val="00FD68ED"/>
    <w:rsid w:val="00FD7E00"/>
    <w:rsid w:val="00FE2824"/>
    <w:rsid w:val="00FE2F0E"/>
    <w:rsid w:val="00FE661F"/>
    <w:rsid w:val="00FE6E00"/>
    <w:rsid w:val="00FE77BC"/>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64DD8"/>
  <w15:docId w15:val="{9B1EDBA8-60CB-4878-8B8E-1C9709078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5663C1"/>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BodyText"/>
    <w:next w:val="Normal"/>
    <w:qFormat/>
    <w:rsid w:val="00645F2E"/>
    <w:pPr>
      <w:keepNext/>
      <w:numPr>
        <w:numId w:val="3"/>
      </w:numPr>
      <w:spacing w:before="240"/>
    </w:pPr>
    <w:rPr>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FD578E"/>
    <w:pPr>
      <w:numPr>
        <w:ilvl w:val="2"/>
        <w:numId w:val="2"/>
      </w:numPr>
      <w:spacing w:before="240" w:after="120"/>
      <w:ind w:left="0"/>
      <w:outlineLvl w:val="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D6020C"/>
    <w:pPr>
      <w:tabs>
        <w:tab w:val="left" w:pos="5940"/>
        <w:tab w:val="right" w:pos="10080"/>
        <w:tab w:val="right" w:pos="10800"/>
      </w:tabs>
      <w:spacing w:after="0" w:line="240" w:lineRule="auto"/>
    </w:pPr>
    <w:rPr>
      <w:sz w:val="16"/>
    </w:rPr>
  </w:style>
  <w:style w:type="character" w:customStyle="1" w:styleId="FooterChar">
    <w:name w:val="Footer Char"/>
    <w:link w:val="Footer"/>
    <w:uiPriority w:val="99"/>
    <w:rsid w:val="00D6020C"/>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ListParagraph">
    <w:name w:val="List Paragraph"/>
    <w:basedOn w:val="Normal"/>
    <w:uiPriority w:val="34"/>
    <w:qFormat/>
    <w:rsid w:val="009D7E32"/>
    <w:pPr>
      <w:ind w:left="720"/>
      <w:contextualSpacing/>
    </w:pPr>
  </w:style>
  <w:style w:type="character" w:styleId="Hyperlink">
    <w:name w:val="Hyperlink"/>
    <w:basedOn w:val="DefaultParagraphFont"/>
    <w:unhideWhenUsed/>
    <w:rsid w:val="00573131"/>
    <w:rPr>
      <w:color w:val="0000FF" w:themeColor="hyperlink"/>
      <w:u w:val="single"/>
    </w:rPr>
  </w:style>
  <w:style w:type="character" w:styleId="FollowedHyperlink">
    <w:name w:val="FollowedHyperlink"/>
    <w:basedOn w:val="DefaultParagraphFont"/>
    <w:semiHidden/>
    <w:unhideWhenUsed/>
    <w:rsid w:val="00421ECF"/>
    <w:rPr>
      <w:color w:val="800080" w:themeColor="followedHyperlink"/>
      <w:u w:val="single"/>
    </w:rPr>
  </w:style>
  <w:style w:type="paragraph" w:styleId="NormalWeb">
    <w:name w:val="Normal (Web)"/>
    <w:basedOn w:val="Normal"/>
    <w:uiPriority w:val="99"/>
    <w:semiHidden/>
    <w:unhideWhenUsed/>
    <w:rsid w:val="00FC20BD"/>
    <w:pPr>
      <w:spacing w:before="100" w:beforeAutospacing="1" w:after="100" w:afterAutospacing="1" w:line="240" w:lineRule="auto"/>
    </w:pPr>
    <w:rPr>
      <w:rFonts w:ascii="Times New Roman" w:eastAsia="Times New Roman" w:hAnsi="Times New Roman"/>
      <w:sz w:val="24"/>
      <w:szCs w:val="24"/>
    </w:rPr>
  </w:style>
  <w:style w:type="character" w:customStyle="1" w:styleId="UnresolvedMention1">
    <w:name w:val="Unresolved Mention1"/>
    <w:basedOn w:val="DefaultParagraphFont"/>
    <w:uiPriority w:val="99"/>
    <w:semiHidden/>
    <w:unhideWhenUsed/>
    <w:rsid w:val="00645F2E"/>
    <w:rPr>
      <w:color w:val="808080"/>
      <w:shd w:val="clear" w:color="auto" w:fill="E6E6E6"/>
    </w:rPr>
  </w:style>
  <w:style w:type="paragraph" w:customStyle="1" w:styleId="BodyTextL75">
    <w:name w:val="Body Text L75"/>
    <w:basedOn w:val="BodyTextL50"/>
    <w:qFormat/>
    <w:rsid w:val="005663C1"/>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587536">
      <w:bodyDiv w:val="1"/>
      <w:marLeft w:val="0"/>
      <w:marRight w:val="0"/>
      <w:marTop w:val="0"/>
      <w:marBottom w:val="0"/>
      <w:divBdr>
        <w:top w:val="none" w:sz="0" w:space="0" w:color="auto"/>
        <w:left w:val="none" w:sz="0" w:space="0" w:color="auto"/>
        <w:bottom w:val="none" w:sz="0" w:space="0" w:color="auto"/>
        <w:right w:val="none" w:sz="0" w:space="0" w:color="auto"/>
      </w:divBdr>
    </w:div>
    <w:div w:id="134355656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webgraphviz.com/" TargetMode="External"/><Relationship Id="rId10" Type="http://schemas.openxmlformats.org/officeDocument/2006/relationships/hyperlink" Target="https://github.com/CiscoDevNet/apic-em-samples-aradford"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debeautify.org/jsonviewe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20-%20ILM_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80FF10-4F15-4514-84B8-5DDDDC804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ILM_2017.dotx</Template>
  <TotalTime>2993</TotalTime>
  <Pages>10</Pages>
  <Words>4103</Words>
  <Characters>23390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Benson</dc:creator>
  <cp:lastModifiedBy>S</cp:lastModifiedBy>
  <cp:revision>20</cp:revision>
  <cp:lastPrinted>2018-02-27T00:07:00Z</cp:lastPrinted>
  <dcterms:created xsi:type="dcterms:W3CDTF">2017-12-08T19:20:00Z</dcterms:created>
  <dcterms:modified xsi:type="dcterms:W3CDTF">2018-03-04T20:36:00Z</dcterms:modified>
</cp:coreProperties>
</file>