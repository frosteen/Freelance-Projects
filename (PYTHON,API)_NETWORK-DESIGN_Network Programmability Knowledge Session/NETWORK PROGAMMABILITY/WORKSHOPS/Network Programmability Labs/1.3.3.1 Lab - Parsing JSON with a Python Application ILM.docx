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Default="00726CBB" w:rsidP="00FD4A68">
      <w:pPr>
        <w:pStyle w:val="LabTitle"/>
        <w:rPr>
          <w:rStyle w:val="LabTitleInstVersred"/>
        </w:rPr>
      </w:pPr>
      <w:r w:rsidRPr="00726CBB">
        <w:t>Lab - Parsing JSON with a Python Application</w:t>
      </w:r>
      <w:r w:rsidR="004D36D7" w:rsidRPr="00FD4A68">
        <w:t xml:space="preserve"> </w:t>
      </w:r>
      <w:r w:rsidR="00D84BDA" w:rsidRPr="00FD4A68">
        <w:rPr>
          <w:rStyle w:val="LabTitleInstVersred"/>
        </w:rPr>
        <w:t>(Instructor Version)</w:t>
      </w:r>
    </w:p>
    <w:p w:rsidR="00D778DF" w:rsidRPr="00E70096" w:rsidRDefault="00D778DF" w:rsidP="00E70096">
      <w:pPr>
        <w:pStyle w:val="LabSection"/>
      </w:pPr>
      <w:r w:rsidRPr="00E70096">
        <w:t>Objectives</w:t>
      </w:r>
    </w:p>
    <w:p w:rsidR="00726CBB" w:rsidRDefault="00726CBB" w:rsidP="00726CBB">
      <w:pPr>
        <w:pStyle w:val="Bulletlevel1"/>
      </w:pPr>
      <w:r>
        <w:t>Obtain a Google API Key.</w:t>
      </w:r>
    </w:p>
    <w:p w:rsidR="00726CBB" w:rsidRDefault="00726CBB" w:rsidP="00726CBB">
      <w:pPr>
        <w:pStyle w:val="Bulletlevel1"/>
      </w:pPr>
      <w:r>
        <w:t>Import necessary modules.</w:t>
      </w:r>
    </w:p>
    <w:p w:rsidR="00726CBB" w:rsidRDefault="00726CBB" w:rsidP="00726CBB">
      <w:pPr>
        <w:pStyle w:val="Bulletlevel1"/>
      </w:pPr>
      <w:r>
        <w:t>Create API request variables and construct a URL.</w:t>
      </w:r>
    </w:p>
    <w:p w:rsidR="00726CBB" w:rsidRDefault="00726CBB" w:rsidP="00726CBB">
      <w:pPr>
        <w:pStyle w:val="Bulletlevel1"/>
      </w:pPr>
      <w:r>
        <w:t>Extract formatted address values.</w:t>
      </w:r>
    </w:p>
    <w:p w:rsidR="00726CBB" w:rsidRDefault="00726CBB" w:rsidP="00726CBB">
      <w:pPr>
        <w:pStyle w:val="Bulletlevel1"/>
      </w:pPr>
      <w:r>
        <w:t>Add user input functionality and test for invalid entries.</w:t>
      </w:r>
    </w:p>
    <w:p w:rsidR="00726CBB" w:rsidRDefault="00726CBB" w:rsidP="00726CBB">
      <w:pPr>
        <w:pStyle w:val="Bulletlevel1"/>
      </w:pPr>
      <w:r>
        <w:t>Add a quit feature so that the user can end the program.</w:t>
      </w:r>
    </w:p>
    <w:p w:rsidR="00CD6880" w:rsidRPr="004C0909" w:rsidRDefault="00726CBB" w:rsidP="00726CBB">
      <w:pPr>
        <w:pStyle w:val="Bulletlevel1"/>
      </w:pPr>
      <w:r>
        <w:t xml:space="preserve">Iterate through the JSON data to extract and output long name values. </w:t>
      </w:r>
    </w:p>
    <w:p w:rsidR="00726CBB" w:rsidRDefault="00726CBB" w:rsidP="00726CBB">
      <w:pPr>
        <w:pStyle w:val="LabSection"/>
      </w:pPr>
      <w:r>
        <w:t>Background / Scenario</w:t>
      </w:r>
    </w:p>
    <w:p w:rsidR="00726CBB" w:rsidRPr="00726CBB" w:rsidRDefault="00726CBB" w:rsidP="00726CBB">
      <w:pPr>
        <w:pStyle w:val="BodyTextL25"/>
      </w:pPr>
      <w:r w:rsidRPr="00726CBB">
        <w:t xml:space="preserve">In this </w:t>
      </w:r>
      <w:r>
        <w:t>lab</w:t>
      </w:r>
      <w:r w:rsidRPr="00726CBB">
        <w:t xml:space="preserve">, you will create an application that retrieves JSON data from the Google map geocoding API, parses the data, and formats it for output to the user. </w:t>
      </w:r>
    </w:p>
    <w:p w:rsidR="00D778DF" w:rsidRPr="00E70096" w:rsidRDefault="00D778DF" w:rsidP="00E70096">
      <w:pPr>
        <w:pStyle w:val="LabSection"/>
      </w:pPr>
      <w:r w:rsidRPr="00E70096">
        <w:t>Required Resources</w:t>
      </w:r>
    </w:p>
    <w:p w:rsidR="00D778DF" w:rsidRDefault="00726CBB" w:rsidP="00D778DF">
      <w:pPr>
        <w:pStyle w:val="Bulletlevel1"/>
      </w:pPr>
      <w:r>
        <w:t xml:space="preserve">Computer with Python installed according to the </w:t>
      </w:r>
      <w:r w:rsidRPr="00726CBB">
        <w:rPr>
          <w:b/>
        </w:rPr>
        <w:t>Lab - PC Setup for Workshop</w:t>
      </w:r>
      <w:r>
        <w:t>.</w:t>
      </w:r>
    </w:p>
    <w:p w:rsidR="00726CBB" w:rsidRDefault="00726CBB" w:rsidP="00D778DF">
      <w:pPr>
        <w:pStyle w:val="Bulletlevel1"/>
      </w:pPr>
      <w:r>
        <w:t>Access to the Internet.</w:t>
      </w:r>
    </w:p>
    <w:p w:rsidR="00D4699D" w:rsidRDefault="00726CBB" w:rsidP="00726CBB">
      <w:pPr>
        <w:pStyle w:val="StepHead"/>
      </w:pPr>
      <w:r w:rsidRPr="00726CBB">
        <w:t>Demonstrat</w:t>
      </w:r>
      <w:r w:rsidR="0055267C">
        <w:t xml:space="preserve">e the </w:t>
      </w:r>
      <w:r w:rsidRPr="00726CBB">
        <w:t xml:space="preserve">Google </w:t>
      </w:r>
      <w:r w:rsidR="0055267C">
        <w:t>m</w:t>
      </w:r>
      <w:r w:rsidRPr="00726CBB">
        <w:t xml:space="preserve">ap </w:t>
      </w:r>
      <w:r w:rsidR="0055267C">
        <w:t>g</w:t>
      </w:r>
      <w:r w:rsidRPr="00726CBB">
        <w:t xml:space="preserve">eocoding API </w:t>
      </w:r>
      <w:r w:rsidR="0055267C">
        <w:t>a</w:t>
      </w:r>
      <w:r w:rsidRPr="00726CBB">
        <w:t>pplication</w:t>
      </w:r>
      <w:r w:rsidR="0055267C">
        <w:t>.</w:t>
      </w:r>
    </w:p>
    <w:p w:rsidR="00726CBB" w:rsidRDefault="00726CBB" w:rsidP="00726CBB">
      <w:pPr>
        <w:pStyle w:val="BodyTextL25"/>
      </w:pPr>
      <w:r w:rsidRPr="00726CBB">
        <w:t xml:space="preserve">Your instructor may demonstrate the program and show you the script </w:t>
      </w:r>
      <w:r>
        <w:t xml:space="preserve">used </w:t>
      </w:r>
      <w:r w:rsidRPr="00726CBB">
        <w:t xml:space="preserve">to create it. In addition, your instructor may allow you to have the solution script, </w:t>
      </w:r>
      <w:r w:rsidRPr="00726CBB">
        <w:rPr>
          <w:b/>
        </w:rPr>
        <w:t>08_parse-json_sol.py</w:t>
      </w:r>
      <w:r w:rsidRPr="00726CBB">
        <w:t xml:space="preserve">. However, you will create this script step by step in this </w:t>
      </w:r>
      <w:r>
        <w:t>lab</w:t>
      </w:r>
      <w:r w:rsidRPr="00726CBB">
        <w:t xml:space="preserve">. </w:t>
      </w:r>
    </w:p>
    <w:p w:rsidR="00ED4C8B" w:rsidRDefault="00ED4C8B" w:rsidP="00ED4C8B">
      <w:pPr>
        <w:pStyle w:val="StepHead"/>
      </w:pPr>
      <w:r>
        <w:t>Authenticating a RESTful request.</w:t>
      </w:r>
    </w:p>
    <w:p w:rsidR="00ED4C8B" w:rsidRDefault="00ED4C8B" w:rsidP="00ED4C8B">
      <w:pPr>
        <w:pStyle w:val="BodyTextL25"/>
      </w:pPr>
      <w:r>
        <w:t>Before building the application, you will need to obtain a key from Google's developer site, which you will do in the next step. Previously, you used no authentication to access the Google map geocoding API. However, if you make too many calls to that API within a short amount of time, you will get an OVER_QUERY_LIMIT response. To prevent this, you authenticate with Google to allow a more generous number of requests.</w:t>
      </w:r>
    </w:p>
    <w:p w:rsidR="00ED4C8B" w:rsidRDefault="00ED4C8B" w:rsidP="00ED4C8B">
      <w:pPr>
        <w:pStyle w:val="BodyTextL25"/>
      </w:pPr>
      <w:r>
        <w:t>Authenticating a RESTful request is done in one of four ways. Describe each method below:</w:t>
      </w:r>
    </w:p>
    <w:p w:rsidR="00ED4C8B" w:rsidRDefault="00ED4C8B" w:rsidP="00ED4C8B">
      <w:pPr>
        <w:pStyle w:val="Bulletlevel1"/>
      </w:pPr>
      <w:r w:rsidRPr="00ED4C8B">
        <w:rPr>
          <w:b/>
        </w:rPr>
        <w:t>None</w:t>
      </w:r>
      <w:r>
        <w:t>: ____________________________________________________________________________</w:t>
      </w:r>
      <w:r>
        <w:br/>
        <w:t>__________________________________________________________________________________</w:t>
      </w:r>
      <w:r>
        <w:br/>
      </w:r>
      <w:r w:rsidRPr="00ED4C8B">
        <w:rPr>
          <w:rStyle w:val="AnswerGray"/>
        </w:rPr>
        <w:t xml:space="preserve">The API resource is public and anybody can place the request. This is the method </w:t>
      </w:r>
      <w:r w:rsidR="001B539B">
        <w:rPr>
          <w:rStyle w:val="AnswerGray"/>
        </w:rPr>
        <w:t>you</w:t>
      </w:r>
      <w:r w:rsidRPr="00ED4C8B">
        <w:rPr>
          <w:rStyle w:val="AnswerGray"/>
        </w:rPr>
        <w:t xml:space="preserve"> have used up to this point.</w:t>
      </w:r>
    </w:p>
    <w:p w:rsidR="00ED4C8B" w:rsidRDefault="00ED4C8B" w:rsidP="00ED4C8B">
      <w:pPr>
        <w:pStyle w:val="Bulletlevel1"/>
      </w:pPr>
      <w:r w:rsidRPr="00ED4C8B">
        <w:rPr>
          <w:b/>
        </w:rPr>
        <w:t>Basic HTTP</w:t>
      </w:r>
      <w:r>
        <w:t>: _______________________________________________________________________</w:t>
      </w:r>
      <w:r>
        <w:br/>
        <w:t>__________________________________________________________________________________</w:t>
      </w:r>
      <w:r>
        <w:br/>
      </w:r>
      <w:r w:rsidRPr="00ED4C8B">
        <w:rPr>
          <w:rStyle w:val="AnswerGray"/>
        </w:rPr>
        <w:t>The username and password are passed to the server in an encoded string. This method is less common than token and OAuth authentication.</w:t>
      </w:r>
    </w:p>
    <w:p w:rsidR="00ED4C8B" w:rsidRDefault="00ED4C8B" w:rsidP="00ED4C8B">
      <w:pPr>
        <w:pStyle w:val="Bulletlevel1"/>
      </w:pPr>
      <w:r w:rsidRPr="00ED4C8B">
        <w:rPr>
          <w:b/>
        </w:rPr>
        <w:t>Token</w:t>
      </w:r>
      <w:r>
        <w:t>: ____________________________________________________________________________</w:t>
      </w:r>
      <w:r>
        <w:br/>
        <w:t>___________________________________________________________________________________</w:t>
      </w:r>
      <w:r>
        <w:br/>
      </w:r>
      <w:r w:rsidRPr="00ED4C8B">
        <w:rPr>
          <w:rStyle w:val="AnswerGray"/>
        </w:rPr>
        <w:t>A secret key generally retrieved from the Web API developer portal.</w:t>
      </w:r>
    </w:p>
    <w:p w:rsidR="00ED4C8B" w:rsidRDefault="00ED4C8B" w:rsidP="00ED4C8B">
      <w:pPr>
        <w:pStyle w:val="Bulletlevel1"/>
      </w:pPr>
      <w:r w:rsidRPr="00ED4C8B">
        <w:rPr>
          <w:b/>
        </w:rPr>
        <w:lastRenderedPageBreak/>
        <w:t>Open Authorization (OAuth)</w:t>
      </w:r>
      <w:r>
        <w:t>: __________________________________________________________</w:t>
      </w:r>
      <w:r>
        <w:br/>
        <w:t>___________________________________________________________________________________</w:t>
      </w:r>
      <w:r>
        <w:br/>
      </w:r>
      <w:r w:rsidRPr="00ED4C8B">
        <w:rPr>
          <w:rStyle w:val="AnswerGray"/>
        </w:rPr>
        <w:t>An open standard for retrieving an access token from an Identity Provider. The token is then passed with each API call.</w:t>
      </w:r>
    </w:p>
    <w:p w:rsidR="00ED4C8B" w:rsidRPr="00ED4C8B" w:rsidRDefault="00ED4C8B" w:rsidP="00ED4C8B">
      <w:pPr>
        <w:pStyle w:val="BodyTextL25"/>
      </w:pPr>
      <w:r>
        <w:t>For the Google map geocoding API application, you will use token authentication.</w:t>
      </w:r>
    </w:p>
    <w:p w:rsidR="00D4699D" w:rsidRDefault="00D4699D" w:rsidP="00D4699D">
      <w:pPr>
        <w:pStyle w:val="StepHead"/>
      </w:pPr>
      <w:r>
        <w:t xml:space="preserve">Get </w:t>
      </w:r>
      <w:r w:rsidR="0055267C">
        <w:t>a</w:t>
      </w:r>
      <w:r>
        <w:t xml:space="preserve"> Google API </w:t>
      </w:r>
      <w:r w:rsidR="0055267C">
        <w:t>k</w:t>
      </w:r>
      <w:r>
        <w:t>ey</w:t>
      </w:r>
      <w:r w:rsidR="0055267C">
        <w:t>.</w:t>
      </w:r>
    </w:p>
    <w:p w:rsidR="0055267C" w:rsidRDefault="0055267C" w:rsidP="0055267C">
      <w:pPr>
        <w:pStyle w:val="BodyTextL25"/>
      </w:pPr>
      <w:r>
        <w:t>If you do not have a Google maps geocoding API key, you will need a Google account and then complete the following steps:</w:t>
      </w:r>
    </w:p>
    <w:p w:rsidR="0055267C" w:rsidRDefault="0055267C" w:rsidP="0055267C">
      <w:pPr>
        <w:pStyle w:val="SubStepAlpha"/>
      </w:pPr>
      <w:r>
        <w:t xml:space="preserve">Go to: </w:t>
      </w:r>
      <w:hyperlink r:id="rId8" w:history="1">
        <w:r w:rsidRPr="0055267C">
          <w:rPr>
            <w:rStyle w:val="Hyperlink"/>
          </w:rPr>
          <w:t>https://console.developers.google.com</w:t>
        </w:r>
      </w:hyperlink>
      <w:r>
        <w:t>.</w:t>
      </w:r>
    </w:p>
    <w:p w:rsidR="0055267C" w:rsidRDefault="0055267C" w:rsidP="0055267C">
      <w:pPr>
        <w:pStyle w:val="SubStepAlpha"/>
      </w:pPr>
      <w:r>
        <w:t xml:space="preserve">Login to your Google account, if necessary, and click </w:t>
      </w:r>
      <w:r w:rsidRPr="0055267C">
        <w:rPr>
          <w:b/>
        </w:rPr>
        <w:t>Dashboard &gt; Enable APIs and Services</w:t>
      </w:r>
    </w:p>
    <w:p w:rsidR="0055267C" w:rsidRDefault="0055267C" w:rsidP="0055267C">
      <w:pPr>
        <w:pStyle w:val="SubStepAlpha"/>
      </w:pPr>
      <w:r>
        <w:t xml:space="preserve">For Maps APIs, click </w:t>
      </w:r>
      <w:r w:rsidRPr="0055267C">
        <w:rPr>
          <w:b/>
        </w:rPr>
        <w:t>View All</w:t>
      </w:r>
      <w:r>
        <w:t>.</w:t>
      </w:r>
    </w:p>
    <w:p w:rsidR="0055267C" w:rsidRDefault="0055267C" w:rsidP="0055267C">
      <w:pPr>
        <w:pStyle w:val="SubStepAlpha"/>
      </w:pPr>
      <w:r>
        <w:t xml:space="preserve">Find and enable the </w:t>
      </w:r>
      <w:r w:rsidRPr="0055267C">
        <w:rPr>
          <w:b/>
        </w:rPr>
        <w:t>Google Maps Geocoding API</w:t>
      </w:r>
      <w:r>
        <w:t>.</w:t>
      </w:r>
    </w:p>
    <w:p w:rsidR="0055267C" w:rsidRDefault="0055267C" w:rsidP="0055267C">
      <w:pPr>
        <w:pStyle w:val="SubStepAlpha"/>
      </w:pPr>
      <w:r>
        <w:t xml:space="preserve">Click </w:t>
      </w:r>
      <w:r w:rsidRPr="0055267C">
        <w:rPr>
          <w:b/>
        </w:rPr>
        <w:t>Credentials</w:t>
      </w:r>
      <w:r>
        <w:t xml:space="preserve"> and create a project with a name of your choice.</w:t>
      </w:r>
    </w:p>
    <w:p w:rsidR="0055267C" w:rsidRDefault="0055267C" w:rsidP="0055267C">
      <w:pPr>
        <w:pStyle w:val="SubStepAlpha"/>
      </w:pPr>
      <w:r>
        <w:t xml:space="preserve">Click the </w:t>
      </w:r>
      <w:r w:rsidRPr="0055267C">
        <w:rPr>
          <w:b/>
        </w:rPr>
        <w:t>Create credentials</w:t>
      </w:r>
      <w:r>
        <w:t xml:space="preserve"> drop down list and choose </w:t>
      </w:r>
      <w:r w:rsidRPr="0055267C">
        <w:rPr>
          <w:b/>
        </w:rPr>
        <w:t>API key</w:t>
      </w:r>
      <w:r>
        <w:t>.</w:t>
      </w:r>
    </w:p>
    <w:p w:rsidR="0055267C" w:rsidRDefault="0055267C" w:rsidP="0055267C">
      <w:pPr>
        <w:pStyle w:val="SubStepAlpha"/>
      </w:pPr>
      <w:r>
        <w:t>Copy the API key to a text file and save it for easy reference.</w:t>
      </w:r>
    </w:p>
    <w:p w:rsidR="00D4699D" w:rsidRDefault="0055267C" w:rsidP="0055267C">
      <w:pPr>
        <w:pStyle w:val="BodyTextL25"/>
      </w:pPr>
      <w:r w:rsidRPr="0055267C">
        <w:rPr>
          <w:b/>
        </w:rPr>
        <w:t>Note</w:t>
      </w:r>
      <w:r>
        <w:t xml:space="preserve">: Google regularly changes the way its tools work. If the steps above are no longer valid, search for </w:t>
      </w:r>
      <w:r w:rsidRPr="0055267C">
        <w:t>“steps to generate google api key”</w:t>
      </w:r>
      <w:r>
        <w:t xml:space="preserve">. </w:t>
      </w:r>
    </w:p>
    <w:p w:rsidR="00EE5346" w:rsidRDefault="00EE5346" w:rsidP="00EE5346">
      <w:pPr>
        <w:pStyle w:val="StepHead"/>
      </w:pPr>
      <w:r>
        <w:t>Importing Modules</w:t>
      </w:r>
    </w:p>
    <w:p w:rsidR="0055267C" w:rsidRDefault="0055267C" w:rsidP="0055267C">
      <w:pPr>
        <w:pStyle w:val="BodyTextL25"/>
      </w:pPr>
      <w:r w:rsidRPr="0055267C">
        <w:t xml:space="preserve">To begin </w:t>
      </w:r>
      <w:r>
        <w:t>your</w:t>
      </w:r>
      <w:r w:rsidRPr="0055267C">
        <w:t xml:space="preserve"> script for parsing JSON data, </w:t>
      </w:r>
      <w:r>
        <w:t>you</w:t>
      </w:r>
      <w:r w:rsidRPr="0055267C">
        <w:t xml:space="preserve"> will need to import two modules from the Python library: </w:t>
      </w:r>
      <w:r w:rsidRPr="0055267C">
        <w:rPr>
          <w:b/>
        </w:rPr>
        <w:t>requests</w:t>
      </w:r>
      <w:r w:rsidRPr="0055267C">
        <w:t xml:space="preserve"> and </w:t>
      </w:r>
      <w:r w:rsidRPr="0055267C">
        <w:rPr>
          <w:b/>
        </w:rPr>
        <w:t>urllib.parse</w:t>
      </w:r>
      <w:r w:rsidRPr="0055267C">
        <w:t xml:space="preserve">. The </w:t>
      </w:r>
      <w:r w:rsidRPr="0055267C">
        <w:rPr>
          <w:b/>
        </w:rPr>
        <w:t>request</w:t>
      </w:r>
      <w:r w:rsidRPr="0055267C">
        <w:t xml:space="preserve"> module provides functions for retriev</w:t>
      </w:r>
      <w:r>
        <w:t>ing</w:t>
      </w:r>
      <w:r w:rsidRPr="0055267C">
        <w:t xml:space="preserve"> JSON data from a URL. The </w:t>
      </w:r>
      <w:r w:rsidRPr="0055267C">
        <w:rPr>
          <w:b/>
        </w:rPr>
        <w:t>urllib.parse</w:t>
      </w:r>
      <w:r w:rsidRPr="0055267C">
        <w:t xml:space="preserve"> module provides a variety of functions that will enable </w:t>
      </w:r>
      <w:r>
        <w:t>you</w:t>
      </w:r>
      <w:r w:rsidRPr="0055267C">
        <w:t xml:space="preserve"> to parse and manipulate the JSON data </w:t>
      </w:r>
      <w:r>
        <w:t>you</w:t>
      </w:r>
      <w:r w:rsidRPr="0055267C">
        <w:t xml:space="preserve"> receive from a request to a URL.</w:t>
      </w:r>
    </w:p>
    <w:p w:rsidR="000B51BF" w:rsidRDefault="000B51BF" w:rsidP="000B51BF">
      <w:pPr>
        <w:pStyle w:val="SubStepAlpha"/>
      </w:pPr>
      <w:r>
        <w:t xml:space="preserve">Open a blank script file and save it </w:t>
      </w:r>
      <w:r w:rsidR="00581826" w:rsidRPr="0055267C">
        <w:rPr>
          <w:b/>
        </w:rPr>
        <w:t>08_</w:t>
      </w:r>
      <w:r w:rsidR="00DD34E3" w:rsidRPr="0055267C">
        <w:rPr>
          <w:b/>
        </w:rPr>
        <w:t>parse-json1.py</w:t>
      </w:r>
      <w:r>
        <w:t>.</w:t>
      </w:r>
    </w:p>
    <w:p w:rsidR="000B51BF" w:rsidRDefault="000B51BF" w:rsidP="000B51BF">
      <w:pPr>
        <w:pStyle w:val="SubStepAlpha"/>
      </w:pPr>
      <w:r>
        <w:t xml:space="preserve">Import the </w:t>
      </w:r>
      <w:r w:rsidRPr="000B51BF">
        <w:rPr>
          <w:b/>
        </w:rPr>
        <w:t>urllib.parse</w:t>
      </w:r>
      <w:r>
        <w:t xml:space="preserve"> and </w:t>
      </w:r>
      <w:r w:rsidRPr="000B51BF">
        <w:rPr>
          <w:b/>
        </w:rPr>
        <w:t>requests</w:t>
      </w:r>
      <w:r>
        <w:t xml:space="preserve"> modules.</w:t>
      </w:r>
    </w:p>
    <w:p w:rsidR="006A1153" w:rsidRDefault="006A1153" w:rsidP="00532213">
      <w:pPr>
        <w:pStyle w:val="CMDOutput"/>
      </w:pPr>
      <w:r>
        <w:t>import urllib.parse</w:t>
      </w:r>
    </w:p>
    <w:p w:rsidR="00532213" w:rsidRDefault="000B51BF" w:rsidP="000B51BF">
      <w:pPr>
        <w:pStyle w:val="CMDOutput"/>
      </w:pPr>
      <w:r>
        <w:t>import requests</w:t>
      </w:r>
    </w:p>
    <w:p w:rsidR="00EE5346" w:rsidRDefault="00EE5346" w:rsidP="00EE5346">
      <w:pPr>
        <w:pStyle w:val="StepHead"/>
      </w:pPr>
      <w:r>
        <w:t>Create Variables for API Request</w:t>
      </w:r>
    </w:p>
    <w:p w:rsidR="0055267C" w:rsidRDefault="0055267C" w:rsidP="0055267C">
      <w:pPr>
        <w:pStyle w:val="BodyTextL25"/>
      </w:pPr>
      <w:r>
        <w:t xml:space="preserve">The first step in creating </w:t>
      </w:r>
      <w:r w:rsidR="001B539B">
        <w:t>your</w:t>
      </w:r>
      <w:r>
        <w:t xml:space="preserve"> API request is to construct the URL that your program will use to make the call. Initially, the URL will be the combination of the following variables:</w:t>
      </w:r>
    </w:p>
    <w:p w:rsidR="0055267C" w:rsidRPr="00B61BCC" w:rsidRDefault="0055267C" w:rsidP="00B61BCC">
      <w:pPr>
        <w:pStyle w:val="Bulletlevel1"/>
        <w:numPr>
          <w:ilvl w:val="1"/>
          <w:numId w:val="11"/>
        </w:numPr>
      </w:pPr>
      <w:r w:rsidRPr="00B61BCC">
        <w:rPr>
          <w:b/>
        </w:rPr>
        <w:t>main_api</w:t>
      </w:r>
      <w:r w:rsidRPr="00B61BCC">
        <w:t xml:space="preserve"> - the main URL that </w:t>
      </w:r>
      <w:r w:rsidR="001B539B">
        <w:t>you</w:t>
      </w:r>
      <w:r w:rsidRPr="00B61BCC">
        <w:t xml:space="preserve"> are accessing</w:t>
      </w:r>
    </w:p>
    <w:p w:rsidR="0055267C" w:rsidRPr="00B61BCC" w:rsidRDefault="0055267C" w:rsidP="00B61BCC">
      <w:pPr>
        <w:pStyle w:val="Bulletlevel1"/>
        <w:numPr>
          <w:ilvl w:val="1"/>
          <w:numId w:val="11"/>
        </w:numPr>
      </w:pPr>
      <w:r w:rsidRPr="00B61BCC">
        <w:rPr>
          <w:b/>
        </w:rPr>
        <w:t>address</w:t>
      </w:r>
      <w:r w:rsidRPr="00B61BCC">
        <w:t xml:space="preserve"> - the parameter that </w:t>
      </w:r>
      <w:r w:rsidR="001B539B">
        <w:t>you</w:t>
      </w:r>
      <w:r w:rsidRPr="00B61BCC">
        <w:t xml:space="preserve"> want to access</w:t>
      </w:r>
    </w:p>
    <w:p w:rsidR="0055267C" w:rsidRPr="00B61BCC" w:rsidRDefault="0055267C" w:rsidP="00B61BCC">
      <w:pPr>
        <w:pStyle w:val="Bulletlevel1"/>
        <w:numPr>
          <w:ilvl w:val="1"/>
          <w:numId w:val="11"/>
        </w:numPr>
      </w:pPr>
      <w:r w:rsidRPr="00B61BCC">
        <w:rPr>
          <w:b/>
        </w:rPr>
        <w:t>key</w:t>
      </w:r>
      <w:r w:rsidRPr="00B61BCC">
        <w:t xml:space="preserve"> - the Google key you retrieve from the developer website.</w:t>
      </w:r>
    </w:p>
    <w:p w:rsidR="000B51BF" w:rsidRDefault="000B51BF" w:rsidP="00E6523C">
      <w:pPr>
        <w:pStyle w:val="SubStepAlpha"/>
      </w:pPr>
      <w:r>
        <w:t>Create variables to build the URL that will be sent in the request.</w:t>
      </w:r>
      <w:r w:rsidR="00E6523C" w:rsidRPr="00E6523C">
        <w:t xml:space="preserve"> </w:t>
      </w:r>
      <w:r w:rsidR="00E6523C">
        <w:t>Copy your Google API key to the key variable.</w:t>
      </w:r>
    </w:p>
    <w:p w:rsidR="000B51BF" w:rsidRDefault="000B51BF" w:rsidP="000B51BF">
      <w:pPr>
        <w:pStyle w:val="CMDOutput"/>
      </w:pPr>
      <w:r>
        <w:t xml:space="preserve">main_api = </w:t>
      </w:r>
      <w:r w:rsidR="00006BAD" w:rsidRPr="00006BAD">
        <w:t>"</w:t>
      </w:r>
      <w:r>
        <w:t>https://maps.googleapis.com/maps/api/geocode/json?</w:t>
      </w:r>
      <w:r w:rsidR="00006BAD" w:rsidRPr="00006BAD">
        <w:t>"</w:t>
      </w:r>
    </w:p>
    <w:p w:rsidR="000B51BF" w:rsidRDefault="000B51BF" w:rsidP="000B51BF">
      <w:pPr>
        <w:pStyle w:val="CMDOutput"/>
      </w:pPr>
      <w:r>
        <w:t xml:space="preserve">address = </w:t>
      </w:r>
      <w:r w:rsidR="00006BAD" w:rsidRPr="00006BAD">
        <w:t>"</w:t>
      </w:r>
      <w:r>
        <w:t>san jose</w:t>
      </w:r>
      <w:r w:rsidR="00006BAD" w:rsidRPr="00006BAD">
        <w:t>"</w:t>
      </w:r>
    </w:p>
    <w:p w:rsidR="000B51BF" w:rsidRDefault="000B51BF" w:rsidP="000B51BF">
      <w:pPr>
        <w:pStyle w:val="CMDOutput"/>
      </w:pPr>
      <w:r>
        <w:t xml:space="preserve">key = </w:t>
      </w:r>
      <w:r w:rsidR="00006BAD" w:rsidRPr="00006BAD">
        <w:t>"</w:t>
      </w:r>
      <w:r>
        <w:t>your_api_key</w:t>
      </w:r>
      <w:r w:rsidR="00006BAD" w:rsidRPr="00006BAD">
        <w:t>"</w:t>
      </w:r>
    </w:p>
    <w:p w:rsidR="000B51BF" w:rsidRDefault="000B51BF" w:rsidP="00BF3E9D">
      <w:pPr>
        <w:pStyle w:val="SubStepAlpha"/>
      </w:pPr>
      <w:r>
        <w:lastRenderedPageBreak/>
        <w:t xml:space="preserve">Combine the three variables </w:t>
      </w:r>
      <w:r w:rsidRPr="002A0658">
        <w:rPr>
          <w:b/>
        </w:rPr>
        <w:t>main_api</w:t>
      </w:r>
      <w:r>
        <w:t xml:space="preserve">, </w:t>
      </w:r>
      <w:r w:rsidRPr="002A0658">
        <w:rPr>
          <w:b/>
        </w:rPr>
        <w:t>address</w:t>
      </w:r>
      <w:r w:rsidR="002A0658">
        <w:t>,</w:t>
      </w:r>
      <w:r>
        <w:t xml:space="preserve"> and </w:t>
      </w:r>
      <w:r w:rsidRPr="002A0658">
        <w:rPr>
          <w:b/>
        </w:rPr>
        <w:t>key</w:t>
      </w:r>
      <w:r>
        <w:t xml:space="preserve"> to format the requested URL. Use the </w:t>
      </w:r>
      <w:r w:rsidRPr="000B51BF">
        <w:rPr>
          <w:b/>
        </w:rPr>
        <w:t>urlencode</w:t>
      </w:r>
      <w:r>
        <w:t xml:space="preserve"> method to properly format the address value.</w:t>
      </w:r>
      <w:r w:rsidR="00C05CC1">
        <w:t xml:space="preserve"> This </w:t>
      </w:r>
      <w:r w:rsidR="002231A9">
        <w:t xml:space="preserve">function builds the parameters part of the URL and </w:t>
      </w:r>
      <w:r w:rsidR="00C05CC1">
        <w:t xml:space="preserve">converts </w:t>
      </w:r>
      <w:r w:rsidR="002231A9">
        <w:t xml:space="preserve">possible </w:t>
      </w:r>
      <w:r w:rsidR="002734E5">
        <w:t xml:space="preserve">special characters in the address value (e.g. </w:t>
      </w:r>
      <w:r w:rsidR="00C05CC1">
        <w:t>space</w:t>
      </w:r>
      <w:r w:rsidR="002231A9">
        <w:t xml:space="preserve"> </w:t>
      </w:r>
      <w:r w:rsidR="00C05CC1">
        <w:t xml:space="preserve">into </w:t>
      </w:r>
      <w:r w:rsidR="002734E5">
        <w:t>“+” or “%20”)</w:t>
      </w:r>
      <w:r w:rsidR="00441069">
        <w:t>.</w:t>
      </w:r>
    </w:p>
    <w:p w:rsidR="000B51BF" w:rsidRDefault="000B51BF" w:rsidP="000B51BF">
      <w:pPr>
        <w:pStyle w:val="CMDOutput"/>
      </w:pPr>
      <w:r w:rsidRPr="000B51BF">
        <w:t>url = main_api + urllib.parse.</w:t>
      </w:r>
      <w:r w:rsidRPr="00012441">
        <w:rPr>
          <w:highlight w:val="yellow"/>
        </w:rPr>
        <w:t>urlencode</w:t>
      </w:r>
      <w:r w:rsidRPr="000B51BF">
        <w:t>(</w:t>
      </w:r>
      <w:r w:rsidR="002231A9" w:rsidRPr="0068371D">
        <w:rPr>
          <w:highlight w:val="yellow"/>
        </w:rPr>
        <w:t>{"address": address, "key": key}</w:t>
      </w:r>
      <w:r w:rsidRPr="000B51BF">
        <w:t>)</w:t>
      </w:r>
    </w:p>
    <w:p w:rsidR="000B51BF" w:rsidRDefault="000B51BF" w:rsidP="00ED313A">
      <w:pPr>
        <w:pStyle w:val="SubStepAlpha"/>
      </w:pPr>
      <w:r w:rsidRPr="000B51BF">
        <w:t xml:space="preserve">Create a variable to </w:t>
      </w:r>
      <w:r w:rsidR="002231A9">
        <w:t xml:space="preserve">hold the reply of the </w:t>
      </w:r>
      <w:r w:rsidRPr="000B51BF">
        <w:t>request</w:t>
      </w:r>
      <w:r w:rsidR="00325110">
        <w:t>ed</w:t>
      </w:r>
      <w:r w:rsidRPr="000B51BF">
        <w:t xml:space="preserve"> URL and print the </w:t>
      </w:r>
      <w:r w:rsidR="002231A9">
        <w:t xml:space="preserve">returned JSON </w:t>
      </w:r>
      <w:r w:rsidRPr="000B51BF">
        <w:t>data</w:t>
      </w:r>
      <w:r w:rsidR="00ED313A">
        <w:t xml:space="preserve">. </w:t>
      </w:r>
      <w:r w:rsidR="00ED313A" w:rsidRPr="00ED313A">
        <w:t>Th</w:t>
      </w:r>
      <w:r w:rsidR="00ED313A">
        <w:t xml:space="preserve">e </w:t>
      </w:r>
      <w:r w:rsidR="00ED313A" w:rsidRPr="00ED313A">
        <w:rPr>
          <w:b/>
        </w:rPr>
        <w:t>json_data</w:t>
      </w:r>
      <w:r w:rsidR="00ED313A" w:rsidRPr="00ED313A">
        <w:t xml:space="preserve"> variable </w:t>
      </w:r>
      <w:r w:rsidR="00325110">
        <w:t xml:space="preserve">holds a Python’s Dictionary representation of the </w:t>
      </w:r>
      <w:r w:rsidR="00325110" w:rsidRPr="005E1FEB">
        <w:rPr>
          <w:b/>
        </w:rPr>
        <w:t>json</w:t>
      </w:r>
      <w:r w:rsidR="00325110">
        <w:t xml:space="preserve"> reply</w:t>
      </w:r>
      <w:r w:rsidR="00ED313A" w:rsidRPr="00ED313A">
        <w:t xml:space="preserve"> of the </w:t>
      </w:r>
      <w:r w:rsidR="00ED313A" w:rsidRPr="00ED313A">
        <w:rPr>
          <w:b/>
        </w:rPr>
        <w:t>get</w:t>
      </w:r>
      <w:r w:rsidR="00ED313A" w:rsidRPr="00ED313A">
        <w:t xml:space="preserve"> method of the </w:t>
      </w:r>
      <w:r w:rsidR="00ED313A" w:rsidRPr="00ED313A">
        <w:rPr>
          <w:b/>
        </w:rPr>
        <w:t>requests</w:t>
      </w:r>
      <w:r w:rsidR="00ED313A" w:rsidRPr="00ED313A">
        <w:t xml:space="preserve"> module. The </w:t>
      </w:r>
      <w:r w:rsidR="00ED313A" w:rsidRPr="00ED313A">
        <w:rPr>
          <w:b/>
        </w:rPr>
        <w:t>print</w:t>
      </w:r>
      <w:r w:rsidR="00ED313A" w:rsidRPr="00ED313A">
        <w:t xml:space="preserve"> statement is used to </w:t>
      </w:r>
      <w:r w:rsidR="00325110">
        <w:t>check</w:t>
      </w:r>
      <w:r w:rsidR="00325110" w:rsidRPr="00ED313A">
        <w:t xml:space="preserve"> </w:t>
      </w:r>
      <w:r w:rsidR="00325110">
        <w:t>the returned data</w:t>
      </w:r>
      <w:r w:rsidR="00ED313A" w:rsidRPr="00ED313A">
        <w:t>.</w:t>
      </w:r>
    </w:p>
    <w:p w:rsidR="000B51BF" w:rsidRDefault="000B51BF" w:rsidP="000B51BF">
      <w:pPr>
        <w:pStyle w:val="CMDOutput"/>
      </w:pPr>
      <w:r>
        <w:t>json_data = requests.get(url).json()</w:t>
      </w:r>
    </w:p>
    <w:p w:rsidR="000B51BF" w:rsidRPr="00EE5346" w:rsidRDefault="00C05CC1" w:rsidP="00C05CC1">
      <w:pPr>
        <w:pStyle w:val="CMDOutput"/>
      </w:pPr>
      <w:r>
        <w:t>print(json_data)</w:t>
      </w:r>
    </w:p>
    <w:p w:rsidR="00EE5346" w:rsidRDefault="00EE5346" w:rsidP="00EE5346">
      <w:pPr>
        <w:pStyle w:val="StepHead"/>
      </w:pPr>
      <w:r>
        <w:t xml:space="preserve">Test </w:t>
      </w:r>
      <w:r w:rsidR="00215EB8">
        <w:t>the</w:t>
      </w:r>
      <w:r>
        <w:t xml:space="preserve"> URL </w:t>
      </w:r>
      <w:r w:rsidR="007464A7">
        <w:t>r</w:t>
      </w:r>
      <w:r>
        <w:t>equest</w:t>
      </w:r>
      <w:r w:rsidR="007464A7">
        <w:t>.</w:t>
      </w:r>
    </w:p>
    <w:p w:rsidR="00441069" w:rsidRDefault="007464A7" w:rsidP="007464A7">
      <w:pPr>
        <w:pStyle w:val="SubStepAlpha"/>
      </w:pPr>
      <w:r w:rsidRPr="007464A7">
        <w:t xml:space="preserve">Run your </w:t>
      </w:r>
      <w:r w:rsidRPr="007464A7">
        <w:rPr>
          <w:b/>
        </w:rPr>
        <w:t>08_json-parse1.py</w:t>
      </w:r>
      <w:r w:rsidRPr="007464A7">
        <w:t xml:space="preserve"> script and verify it works. Troubleshoot your code, if necessary. Although your output might be slightly different, you should get a JSON response similar </w:t>
      </w:r>
      <w:r w:rsidR="00441069">
        <w:t>to the following.</w:t>
      </w:r>
    </w:p>
    <w:p w:rsidR="0013052A" w:rsidRDefault="0013052A" w:rsidP="0013052A">
      <w:pPr>
        <w:pStyle w:val="CMDOutput"/>
      </w:pPr>
      <w:r>
        <w:t>{'status': 'OK', 'results': [{'types': ['locality', 'political'], 'formatted_address': 'San Jose, CA, USA', 'geometry': {'bounds': {'northeast': {'lat': 37.4695381, 'lng': -121.589154}, 'southwest': {'lat': 37.124493, 'lng': -122.0456719}}, 'viewport': {'northeast': {'lat': 37.4695381, 'lng': -121.589154}, 'southwest': {'lat': 37.124493, 'lng': -122.0456719}}, 'location_type': 'APPROXIMATE', 'location': {'lat': 37.3382082, 'lng': -121.8863286}}, 'address_components': [{'long_name': 'San Jose', 'types': ['locality', 'political'], 'short_name': 'San Jose'}, {'long_name': 'Santa Clara County', 'types': ['administrative_area_level_2', 'political'], 'short_name': 'Santa Clara County'}, {'long_name': 'California', 'types': ['administrative_area_level_1', 'political'], 'short_name': 'CA'}, {'long_name': 'United States', 'types': ['country', 'political'], 'short_name': 'US'}], 'place_id': 'ChIJ9T_5iuTKj4ARe3GfygqMnbk'}]}</w:t>
      </w:r>
    </w:p>
    <w:p w:rsidR="0013052A" w:rsidRPr="0013052A" w:rsidRDefault="0013052A" w:rsidP="0013052A">
      <w:pPr>
        <w:pStyle w:val="CMDOutput"/>
      </w:pPr>
      <w:r>
        <w:t>&gt;&gt;&gt;</w:t>
      </w:r>
    </w:p>
    <w:p w:rsidR="00EE5346" w:rsidRDefault="0013052A" w:rsidP="0013052A">
      <w:pPr>
        <w:pStyle w:val="SubStepAlpha"/>
      </w:pPr>
      <w:r>
        <w:t xml:space="preserve">Change the address variable and rerun the script to get different results. </w:t>
      </w:r>
    </w:p>
    <w:p w:rsidR="007464A7" w:rsidRPr="00EE5346" w:rsidRDefault="007464A7" w:rsidP="007464A7">
      <w:pPr>
        <w:pStyle w:val="BodyTextL25"/>
      </w:pPr>
      <w:r w:rsidRPr="007464A7">
        <w:rPr>
          <w:b/>
        </w:rPr>
        <w:t>Note</w:t>
      </w:r>
      <w:r w:rsidRPr="007464A7">
        <w:t xml:space="preserve">: If you get a 'REQUEST_DENIED' message, return to </w:t>
      </w:r>
      <w:hyperlink r:id="rId9" w:history="1">
        <w:r w:rsidRPr="007464A7">
          <w:rPr>
            <w:rStyle w:val="Hyperlink"/>
          </w:rPr>
          <w:t>Google developer's console</w:t>
        </w:r>
      </w:hyperlink>
      <w:r w:rsidRPr="007464A7">
        <w:t xml:space="preserve"> and make sure your API key is enabled with no restrictions and that you correctly copied the key.</w:t>
      </w:r>
      <w:r>
        <w:t xml:space="preserve"> You can also request a new, fresh API key.</w:t>
      </w:r>
    </w:p>
    <w:p w:rsidR="00EE5346" w:rsidRDefault="0013052A" w:rsidP="00EE5346">
      <w:pPr>
        <w:pStyle w:val="StepHead"/>
      </w:pPr>
      <w:r>
        <w:t xml:space="preserve">Print the URL and </w:t>
      </w:r>
      <w:r w:rsidR="007464A7">
        <w:t>c</w:t>
      </w:r>
      <w:r>
        <w:t xml:space="preserve">heck the </w:t>
      </w:r>
      <w:r w:rsidR="007464A7">
        <w:t>s</w:t>
      </w:r>
      <w:r>
        <w:t xml:space="preserve">tatus of the JSON </w:t>
      </w:r>
      <w:r w:rsidR="007464A7">
        <w:t>r</w:t>
      </w:r>
      <w:r>
        <w:t>equest</w:t>
      </w:r>
      <w:r w:rsidR="007464A7">
        <w:t>.</w:t>
      </w:r>
    </w:p>
    <w:p w:rsidR="007464A7" w:rsidRDefault="007464A7" w:rsidP="007464A7">
      <w:pPr>
        <w:pStyle w:val="BodyTextL25"/>
      </w:pPr>
      <w:r>
        <w:t>Now that you know the JSON request is working, you can add some more functionality to the application.</w:t>
      </w:r>
    </w:p>
    <w:p w:rsidR="007464A7" w:rsidRDefault="007464A7" w:rsidP="007464A7">
      <w:pPr>
        <w:pStyle w:val="SubStepAlpha"/>
      </w:pPr>
      <w:r>
        <w:t xml:space="preserve">Save your script as </w:t>
      </w:r>
      <w:r w:rsidRPr="007464A7">
        <w:rPr>
          <w:b/>
        </w:rPr>
        <w:t>08_json-parse2.py</w:t>
      </w:r>
      <w:r>
        <w:t>.</w:t>
      </w:r>
    </w:p>
    <w:p w:rsidR="007464A7" w:rsidRDefault="007464A7" w:rsidP="007464A7">
      <w:pPr>
        <w:pStyle w:val="SubStepAlpha"/>
      </w:pPr>
      <w:r>
        <w:t xml:space="preserve">Delete the </w:t>
      </w:r>
      <w:r w:rsidRPr="007464A7">
        <w:rPr>
          <w:b/>
        </w:rPr>
        <w:t>print(json_data)</w:t>
      </w:r>
      <w:r>
        <w:t xml:space="preserve"> statement as you no longer need to test that the request is properly formatted.</w:t>
      </w:r>
    </w:p>
    <w:p w:rsidR="007464A7" w:rsidRDefault="007464A7" w:rsidP="007464A7">
      <w:pPr>
        <w:pStyle w:val="SubStepAlpha"/>
      </w:pPr>
      <w:r>
        <w:t>Add the statements below, which will do the following:</w:t>
      </w:r>
    </w:p>
    <w:p w:rsidR="007464A7" w:rsidRDefault="007464A7" w:rsidP="007464A7">
      <w:pPr>
        <w:pStyle w:val="Bulletlevel2"/>
      </w:pPr>
      <w:r>
        <w:t>Print the constructed URL so that the user can see the exact request made by the program.</w:t>
      </w:r>
    </w:p>
    <w:p w:rsidR="007464A7" w:rsidRDefault="007464A7" w:rsidP="007464A7">
      <w:pPr>
        <w:pStyle w:val="Bulletlevel2"/>
      </w:pPr>
      <w:r>
        <w:t xml:space="preserve">Print the status of the request, which would normally be </w:t>
      </w:r>
      <w:r w:rsidRPr="007464A7">
        <w:rPr>
          <w:b/>
        </w:rPr>
        <w:t>OK</w:t>
      </w:r>
      <w:r>
        <w:t xml:space="preserve"> if the request is successful.</w:t>
      </w:r>
    </w:p>
    <w:p w:rsidR="0013052A" w:rsidRDefault="00680E04" w:rsidP="0013052A">
      <w:pPr>
        <w:pStyle w:val="CMDOutput"/>
      </w:pPr>
      <w:r w:rsidRPr="00680E04">
        <w:t>print(url)</w:t>
      </w:r>
    </w:p>
    <w:p w:rsidR="0013052A" w:rsidRDefault="0013052A" w:rsidP="0013052A">
      <w:pPr>
        <w:pStyle w:val="CMDOutput"/>
      </w:pPr>
      <w:r>
        <w:t>json_status = json_data[</w:t>
      </w:r>
      <w:r w:rsidR="00006BAD" w:rsidRPr="00006BAD">
        <w:t>"</w:t>
      </w:r>
      <w:r>
        <w:t>status</w:t>
      </w:r>
      <w:r w:rsidR="00006BAD" w:rsidRPr="00006BAD">
        <w:t>"</w:t>
      </w:r>
      <w:r>
        <w:t>]</w:t>
      </w:r>
    </w:p>
    <w:p w:rsidR="00EE5346" w:rsidRPr="00EE5346" w:rsidRDefault="0013052A" w:rsidP="0013052A">
      <w:pPr>
        <w:pStyle w:val="CMDOutput"/>
      </w:pPr>
      <w:r>
        <w:t>print(</w:t>
      </w:r>
      <w:r w:rsidR="00006BAD" w:rsidRPr="00006BAD">
        <w:t>"</w:t>
      </w:r>
      <w:r>
        <w:t xml:space="preserve">API Status: </w:t>
      </w:r>
      <w:r w:rsidR="00006BAD" w:rsidRPr="00006BAD">
        <w:t>"</w:t>
      </w:r>
      <w:r>
        <w:t xml:space="preserve"> + json_status)</w:t>
      </w:r>
    </w:p>
    <w:p w:rsidR="00EE5346" w:rsidRDefault="007464A7" w:rsidP="00EE5346">
      <w:pPr>
        <w:pStyle w:val="StepHead"/>
      </w:pPr>
      <w:r>
        <w:t>T</w:t>
      </w:r>
      <w:r w:rsidR="00EE5346">
        <w:t xml:space="preserve">est </w:t>
      </w:r>
      <w:r>
        <w:t>s</w:t>
      </w:r>
      <w:r w:rsidR="00EE5346">
        <w:t xml:space="preserve">tatus and URL </w:t>
      </w:r>
      <w:r>
        <w:t>p</w:t>
      </w:r>
      <w:r w:rsidR="00EE5346">
        <w:t xml:space="preserve">rint </w:t>
      </w:r>
      <w:r>
        <w:t>c</w:t>
      </w:r>
      <w:r w:rsidR="00EE5346">
        <w:t>ommands</w:t>
      </w:r>
      <w:r>
        <w:t>.</w:t>
      </w:r>
    </w:p>
    <w:p w:rsidR="00EE5346" w:rsidRDefault="007464A7" w:rsidP="007464A7">
      <w:pPr>
        <w:pStyle w:val="BodyTextL25"/>
      </w:pPr>
      <w:r w:rsidRPr="007464A7">
        <w:t xml:space="preserve">Run your </w:t>
      </w:r>
      <w:r w:rsidRPr="00ED4C8B">
        <w:rPr>
          <w:b/>
        </w:rPr>
        <w:t>08_json-parse2.py</w:t>
      </w:r>
      <w:r w:rsidRPr="007464A7">
        <w:t xml:space="preserve"> script and verify it works. Troubleshoot your code, if necessary. You should get output similar to </w:t>
      </w:r>
      <w:r w:rsidR="0013052A">
        <w:t>the following.</w:t>
      </w:r>
    </w:p>
    <w:p w:rsidR="00680E04" w:rsidRDefault="00680E04" w:rsidP="00680E04">
      <w:pPr>
        <w:pStyle w:val="CMDOutput"/>
      </w:pPr>
      <w:r>
        <w:t>https://maps.googleapis.com/maps/api/geocode/json?address</w:t>
      </w:r>
      <w:r w:rsidRPr="00680E04">
        <w:t>=san+jose&amp;key='your_api_key'</w:t>
      </w:r>
    </w:p>
    <w:p w:rsidR="00680E04" w:rsidRDefault="00680E04" w:rsidP="00680E04">
      <w:pPr>
        <w:pStyle w:val="CMDOutput"/>
      </w:pPr>
      <w:r>
        <w:t>API Status: OK</w:t>
      </w:r>
    </w:p>
    <w:p w:rsidR="0013052A" w:rsidRPr="00EE5346" w:rsidRDefault="00680E04" w:rsidP="00680E04">
      <w:pPr>
        <w:pStyle w:val="CMDOutput"/>
      </w:pPr>
      <w:r>
        <w:lastRenderedPageBreak/>
        <w:t>&gt;&gt;&gt;</w:t>
      </w:r>
    </w:p>
    <w:p w:rsidR="00B51C0D" w:rsidRPr="00B51C0D" w:rsidRDefault="00B51C0D" w:rsidP="00B51C0D">
      <w:pPr>
        <w:pStyle w:val="StepHead"/>
      </w:pPr>
      <w:r>
        <w:t xml:space="preserve">Extract the </w:t>
      </w:r>
      <w:r w:rsidR="001D445A">
        <w:t>f</w:t>
      </w:r>
      <w:r>
        <w:t xml:space="preserve">ormatted </w:t>
      </w:r>
      <w:r w:rsidR="001D445A">
        <w:t>a</w:t>
      </w:r>
      <w:r>
        <w:t xml:space="preserve">ddress </w:t>
      </w:r>
      <w:r w:rsidR="001D445A">
        <w:t>v</w:t>
      </w:r>
      <w:r>
        <w:t>alue</w:t>
      </w:r>
      <w:r w:rsidR="001D445A">
        <w:t>.</w:t>
      </w:r>
    </w:p>
    <w:p w:rsidR="00ED4C8B" w:rsidRDefault="00ED4C8B" w:rsidP="00ED4C8B">
      <w:pPr>
        <w:pStyle w:val="BodyTextL25"/>
      </w:pPr>
      <w:r w:rsidRPr="00ED4C8B">
        <w:t xml:space="preserve">Now </w:t>
      </w:r>
      <w:r w:rsidR="001B539B">
        <w:t>you</w:t>
      </w:r>
      <w:r w:rsidRPr="00ED4C8B">
        <w:t xml:space="preserve"> are ready to parse the JSON data and extract content </w:t>
      </w:r>
      <w:r w:rsidR="001B539B">
        <w:t>you</w:t>
      </w:r>
      <w:r w:rsidRPr="00ED4C8B">
        <w:t xml:space="preserve"> are interested in displaying to the user. The first piece of data </w:t>
      </w:r>
      <w:r w:rsidR="001B539B">
        <w:t>you</w:t>
      </w:r>
      <w:r w:rsidRPr="00ED4C8B">
        <w:t xml:space="preserve"> want to extract is the value for the </w:t>
      </w:r>
      <w:r w:rsidRPr="00ED4C8B">
        <w:rPr>
          <w:b/>
        </w:rPr>
        <w:t>formatted_address</w:t>
      </w:r>
      <w:r w:rsidRPr="00ED4C8B">
        <w:t xml:space="preserve">. The </w:t>
      </w:r>
      <w:r w:rsidRPr="00ED4C8B">
        <w:rPr>
          <w:b/>
        </w:rPr>
        <w:t>formatted_address</w:t>
      </w:r>
      <w:r w:rsidRPr="00ED4C8B">
        <w:t xml:space="preserve"> value is embedded three levels down in the JSON data, as shown </w:t>
      </w:r>
      <w:r>
        <w:t>below</w:t>
      </w:r>
      <w:r w:rsidRPr="00ED4C8B">
        <w:t>.</w:t>
      </w:r>
    </w:p>
    <w:p w:rsidR="00ED4C8B" w:rsidRDefault="00ED4C8B" w:rsidP="00ED4C8B">
      <w:pPr>
        <w:pStyle w:val="BodyTextL25"/>
      </w:pPr>
      <w:r>
        <w:rPr>
          <w:noProof/>
        </w:rPr>
        <w:drawing>
          <wp:inline distT="0" distB="0" distL="0" distR="0">
            <wp:extent cx="4219048" cy="28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ted-address.png"/>
                    <pic:cNvPicPr/>
                  </pic:nvPicPr>
                  <pic:blipFill>
                    <a:blip r:embed="rId10">
                      <a:extLst>
                        <a:ext uri="{28A0092B-C50C-407E-A947-70E740481C1C}">
                          <a14:useLocalDpi xmlns:a14="http://schemas.microsoft.com/office/drawing/2010/main" val="0"/>
                        </a:ext>
                      </a:extLst>
                    </a:blip>
                    <a:stretch>
                      <a:fillRect/>
                    </a:stretch>
                  </pic:blipFill>
                  <pic:spPr>
                    <a:xfrm>
                      <a:off x="0" y="0"/>
                      <a:ext cx="4219048" cy="2866667"/>
                    </a:xfrm>
                    <a:prstGeom prst="rect">
                      <a:avLst/>
                    </a:prstGeom>
                  </pic:spPr>
                </pic:pic>
              </a:graphicData>
            </a:graphic>
          </wp:inline>
        </w:drawing>
      </w:r>
    </w:p>
    <w:p w:rsidR="00ED4C8B" w:rsidRDefault="00ED4C8B" w:rsidP="00ED4C8B">
      <w:pPr>
        <w:pStyle w:val="BodyTextL25"/>
      </w:pPr>
      <w:r>
        <w:t xml:space="preserve">To access the data returned to the </w:t>
      </w:r>
      <w:r w:rsidRPr="00ED4C8B">
        <w:rPr>
          <w:b/>
        </w:rPr>
        <w:t>json_data</w:t>
      </w:r>
      <w:r>
        <w:t xml:space="preserve"> variable, you first reference the dictionary entry for the results key. The value of the </w:t>
      </w:r>
      <w:r w:rsidRPr="00ED4C8B">
        <w:rPr>
          <w:b/>
        </w:rPr>
        <w:t>results</w:t>
      </w:r>
      <w:r>
        <w:t xml:space="preserve"> key is a list. You are interested in the first entry in the list, which you access by referencing its index, </w:t>
      </w:r>
      <w:r w:rsidRPr="00ED4C8B">
        <w:rPr>
          <w:b/>
        </w:rPr>
        <w:t>[0]</w:t>
      </w:r>
      <w:r>
        <w:t xml:space="preserve">. The first entry in the results list is another dictionary, so your access the formatted address value by referencing its key name, </w:t>
      </w:r>
      <w:r w:rsidRPr="00ED4C8B">
        <w:rPr>
          <w:b/>
        </w:rPr>
        <w:t>formatted_address</w:t>
      </w:r>
      <w:r>
        <w:t>.</w:t>
      </w:r>
    </w:p>
    <w:p w:rsidR="00ED4C8B" w:rsidRDefault="00ED4C8B" w:rsidP="00ED4C8B">
      <w:pPr>
        <w:pStyle w:val="BodyTextL25"/>
      </w:pPr>
      <w:r>
        <w:t>Complete the following steps to update your application:</w:t>
      </w:r>
    </w:p>
    <w:p w:rsidR="00ED4C8B" w:rsidRDefault="00ED4C8B" w:rsidP="00ED4C8B">
      <w:pPr>
        <w:pStyle w:val="SubStepAlpha"/>
      </w:pPr>
      <w:r>
        <w:t xml:space="preserve">Save your script as </w:t>
      </w:r>
      <w:r w:rsidRPr="00ED4C8B">
        <w:rPr>
          <w:b/>
        </w:rPr>
        <w:t>08_json-parse3.py</w:t>
      </w:r>
      <w:r>
        <w:t>.</w:t>
      </w:r>
    </w:p>
    <w:p w:rsidR="00ED4C8B" w:rsidRDefault="00ED4C8B" w:rsidP="00ED4C8B">
      <w:pPr>
        <w:pStyle w:val="SubStepAlpha"/>
      </w:pPr>
      <w:r>
        <w:t>Create a variable to extract the formatted address.</w:t>
      </w:r>
    </w:p>
    <w:p w:rsidR="00ED4C8B" w:rsidRDefault="00ED4C8B" w:rsidP="00ED4C8B">
      <w:pPr>
        <w:pStyle w:val="SubStepAlpha"/>
      </w:pPr>
      <w:r>
        <w:t xml:space="preserve">Print the </w:t>
      </w:r>
      <w:r w:rsidRPr="00ED4C8B">
        <w:rPr>
          <w:b/>
        </w:rPr>
        <w:t>formatted_address</w:t>
      </w:r>
      <w:r>
        <w:t xml:space="preserve"> value.</w:t>
      </w:r>
    </w:p>
    <w:p w:rsidR="00B51C0D" w:rsidRDefault="00B51C0D" w:rsidP="00BF3E9D">
      <w:pPr>
        <w:pStyle w:val="CMDOutput"/>
      </w:pPr>
      <w:r>
        <w:t>formatted_address = json_dat</w:t>
      </w:r>
      <w:r w:rsidR="00691244">
        <w:t>a</w:t>
      </w:r>
      <w:bookmarkStart w:id="0" w:name="_GoBack"/>
      <w:bookmarkEnd w:id="0"/>
      <w:r>
        <w:t>[</w:t>
      </w:r>
      <w:r w:rsidR="00006BAD" w:rsidRPr="00006BAD">
        <w:t>"</w:t>
      </w:r>
      <w:r>
        <w:t>results</w:t>
      </w:r>
      <w:r w:rsidR="00006BAD" w:rsidRPr="00006BAD">
        <w:t>"</w:t>
      </w:r>
      <w:r>
        <w:t>][0][</w:t>
      </w:r>
      <w:r w:rsidR="00006BAD" w:rsidRPr="00006BAD">
        <w:t>"</w:t>
      </w:r>
      <w:r>
        <w:t>formatted_address</w:t>
      </w:r>
      <w:r w:rsidR="00006BAD" w:rsidRPr="00006BAD">
        <w:t>"</w:t>
      </w:r>
      <w:r>
        <w:t>]</w:t>
      </w:r>
    </w:p>
    <w:p w:rsidR="00EE5346" w:rsidRPr="00EE5346" w:rsidRDefault="00B51C0D" w:rsidP="00BF3E9D">
      <w:pPr>
        <w:pStyle w:val="CMD"/>
      </w:pPr>
      <w:r>
        <w:t>print</w:t>
      </w:r>
      <w:r w:rsidR="00691244">
        <w:t>(</w:t>
      </w:r>
      <w:r>
        <w:t>formatted_address</w:t>
      </w:r>
      <w:r w:rsidR="00691244">
        <w:t>)</w:t>
      </w:r>
    </w:p>
    <w:p w:rsidR="00EE5346" w:rsidRDefault="001D445A" w:rsidP="00EE5346">
      <w:pPr>
        <w:pStyle w:val="StepHead"/>
      </w:pPr>
      <w:r>
        <w:t>Test the f</w:t>
      </w:r>
      <w:r w:rsidR="00EE5346">
        <w:t xml:space="preserve">ormatted </w:t>
      </w:r>
      <w:r>
        <w:t>a</w:t>
      </w:r>
      <w:r w:rsidR="00EE5346">
        <w:t>ddress</w:t>
      </w:r>
      <w:r>
        <w:t xml:space="preserve"> variable.</w:t>
      </w:r>
    </w:p>
    <w:p w:rsidR="00BF3E9D" w:rsidRDefault="001D445A" w:rsidP="001D445A">
      <w:pPr>
        <w:pStyle w:val="BodyTextL25"/>
      </w:pPr>
      <w:r w:rsidRPr="001D445A">
        <w:t xml:space="preserve">Run your </w:t>
      </w:r>
      <w:r w:rsidRPr="001D445A">
        <w:rPr>
          <w:b/>
        </w:rPr>
        <w:t>08_json-parse3.py</w:t>
      </w:r>
      <w:r w:rsidRPr="001D445A">
        <w:t xml:space="preserve"> script and verify it works. Troubleshoot your code, if necessary. You should get output similar to </w:t>
      </w:r>
      <w:r w:rsidR="00BF3E9D">
        <w:t>the following.</w:t>
      </w:r>
    </w:p>
    <w:p w:rsidR="00BF3E9D" w:rsidRDefault="00BF3E9D" w:rsidP="00BF3E9D">
      <w:pPr>
        <w:pStyle w:val="CMDOutput"/>
      </w:pPr>
      <w:r>
        <w:t>https://maps.googleapis.com/maps/api/geocode/json?address=sjc&amp;</w:t>
      </w:r>
      <w:r w:rsidRPr="00680E04">
        <w:t>key='your_api_key'</w:t>
      </w:r>
    </w:p>
    <w:p w:rsidR="00BF3E9D" w:rsidRDefault="00BF3E9D" w:rsidP="00BF3E9D">
      <w:pPr>
        <w:pStyle w:val="CMDOutput"/>
      </w:pPr>
      <w:r>
        <w:t>API Status: OK</w:t>
      </w:r>
    </w:p>
    <w:p w:rsidR="00BF3E9D" w:rsidRDefault="00BF3E9D" w:rsidP="00BF3E9D">
      <w:pPr>
        <w:pStyle w:val="CMDOutput"/>
      </w:pPr>
      <w:r>
        <w:t>Norman Y. Mineta San Jose International Airport (SJC), 1701 Airport Blvd, San Jose, CA 95110, USA</w:t>
      </w:r>
    </w:p>
    <w:p w:rsidR="00EE5346" w:rsidRPr="00EE5346" w:rsidRDefault="00BF3E9D" w:rsidP="00BF3E9D">
      <w:pPr>
        <w:pStyle w:val="CMDOutput"/>
      </w:pPr>
      <w:r>
        <w:t>&gt;&gt;&gt;</w:t>
      </w:r>
    </w:p>
    <w:p w:rsidR="00EE5346" w:rsidRDefault="00EE5346" w:rsidP="00EE5346">
      <w:pPr>
        <w:pStyle w:val="StepHead"/>
      </w:pPr>
      <w:r>
        <w:lastRenderedPageBreak/>
        <w:t>Add User Input for Address</w:t>
      </w:r>
    </w:p>
    <w:p w:rsidR="001D445A" w:rsidRDefault="001D445A" w:rsidP="001D445A">
      <w:pPr>
        <w:pStyle w:val="BodyTextL25"/>
      </w:pPr>
      <w:r>
        <w:t>Up to this point, you have used San Jose as the static value for the address variable. However, the application requires that the user input the address value. Complete the following steps to update your application:</w:t>
      </w:r>
    </w:p>
    <w:p w:rsidR="001D445A" w:rsidRDefault="001D445A" w:rsidP="001D445A">
      <w:pPr>
        <w:pStyle w:val="SubStepAlpha"/>
      </w:pPr>
      <w:r>
        <w:t xml:space="preserve">Save your script as </w:t>
      </w:r>
      <w:r w:rsidRPr="001D445A">
        <w:rPr>
          <w:b/>
        </w:rPr>
        <w:t>08_json-parse4.py</w:t>
      </w:r>
      <w:r>
        <w:t>.</w:t>
      </w:r>
    </w:p>
    <w:p w:rsidR="001D445A" w:rsidRDefault="001D445A" w:rsidP="001D445A">
      <w:pPr>
        <w:pStyle w:val="SubStepAlpha"/>
      </w:pPr>
      <w:r>
        <w:t>Delete the current address variable.</w:t>
      </w:r>
    </w:p>
    <w:p w:rsidR="001D445A" w:rsidRDefault="001D445A" w:rsidP="001D445A">
      <w:pPr>
        <w:pStyle w:val="SubStepAlpha"/>
      </w:pPr>
      <w:r>
        <w:t xml:space="preserve">Rewrite the </w:t>
      </w:r>
      <w:r w:rsidRPr="001D445A">
        <w:rPr>
          <w:b/>
        </w:rPr>
        <w:t>address</w:t>
      </w:r>
      <w:r>
        <w:t xml:space="preserve"> variable with a while loop before the </w:t>
      </w:r>
      <w:r w:rsidRPr="001D445A">
        <w:rPr>
          <w:b/>
        </w:rPr>
        <w:t>url</w:t>
      </w:r>
      <w:r>
        <w:t xml:space="preserve"> variable to request user input for address. The while loop will allow the user to continue to make requests to different addresses.</w:t>
      </w:r>
    </w:p>
    <w:p w:rsidR="001D445A" w:rsidRDefault="001D445A" w:rsidP="001D445A">
      <w:pPr>
        <w:pStyle w:val="SubStepAlpha"/>
      </w:pPr>
      <w:r>
        <w:t>Be sure all the remaining code is indented within the while loop.</w:t>
      </w:r>
    </w:p>
    <w:p w:rsidR="00BF3E9D" w:rsidRPr="00C113E1" w:rsidRDefault="00BF3E9D" w:rsidP="00BF3E9D">
      <w:pPr>
        <w:pStyle w:val="CMDOutput"/>
        <w:rPr>
          <w:highlight w:val="yellow"/>
        </w:rPr>
      </w:pPr>
      <w:r w:rsidRPr="00C113E1">
        <w:rPr>
          <w:highlight w:val="yellow"/>
        </w:rPr>
        <w:t>while True:</w:t>
      </w:r>
    </w:p>
    <w:p w:rsidR="00BF3E9D" w:rsidRDefault="00BF3E9D" w:rsidP="00BF3E9D">
      <w:pPr>
        <w:pStyle w:val="CMDOutput"/>
      </w:pPr>
      <w:r w:rsidRPr="00C113E1">
        <w:rPr>
          <w:highlight w:val="yellow"/>
        </w:rPr>
        <w:t xml:space="preserve">    address = input(</w:t>
      </w:r>
      <w:r w:rsidR="00006BAD" w:rsidRPr="005E1FEB">
        <w:rPr>
          <w:highlight w:val="yellow"/>
        </w:rPr>
        <w:t>"</w:t>
      </w:r>
      <w:r w:rsidRPr="00006BAD">
        <w:rPr>
          <w:highlight w:val="yellow"/>
        </w:rPr>
        <w:t xml:space="preserve">Address: </w:t>
      </w:r>
      <w:r w:rsidR="00006BAD" w:rsidRPr="005E1FEB">
        <w:rPr>
          <w:highlight w:val="yellow"/>
        </w:rPr>
        <w:t>"</w:t>
      </w:r>
      <w:r w:rsidRPr="00006BAD">
        <w:rPr>
          <w:highlight w:val="yellow"/>
        </w:rPr>
        <w:t>)</w:t>
      </w:r>
    </w:p>
    <w:p w:rsidR="00BF3E9D" w:rsidRDefault="002231A9" w:rsidP="00C113E1">
      <w:pPr>
        <w:pStyle w:val="CMDOutput"/>
      </w:pPr>
      <w:r>
        <w:t xml:space="preserve">    </w:t>
      </w:r>
      <w:r w:rsidRPr="00C3354F">
        <w:t>url = main_api + urllib.parse.</w:t>
      </w:r>
      <w:r w:rsidRPr="005E1FEB">
        <w:t>urlencode</w:t>
      </w:r>
      <w:r w:rsidRPr="00C3354F">
        <w:t>(</w:t>
      </w:r>
      <w:r w:rsidRPr="005E1FEB">
        <w:t>{"address": address, "key": key}</w:t>
      </w:r>
      <w:r w:rsidRPr="00C3354F">
        <w:t>)</w:t>
      </w:r>
    </w:p>
    <w:p w:rsidR="003479D5" w:rsidRDefault="003479D5" w:rsidP="003479D5">
      <w:pPr>
        <w:pStyle w:val="CMDOutput"/>
      </w:pPr>
      <w:r>
        <w:t xml:space="preserve">    print(url)</w:t>
      </w:r>
    </w:p>
    <w:p w:rsidR="003479D5" w:rsidRDefault="003479D5" w:rsidP="003479D5">
      <w:pPr>
        <w:pStyle w:val="CMDOutput"/>
      </w:pPr>
    </w:p>
    <w:p w:rsidR="003479D5" w:rsidRDefault="003479D5" w:rsidP="003479D5">
      <w:pPr>
        <w:pStyle w:val="CMDOutput"/>
      </w:pPr>
      <w:r>
        <w:t xml:space="preserve">    json_data = requests.get(url).json()</w:t>
      </w:r>
    </w:p>
    <w:p w:rsidR="003479D5" w:rsidRDefault="003479D5" w:rsidP="003479D5">
      <w:pPr>
        <w:pStyle w:val="CMDOutput"/>
      </w:pPr>
      <w:r>
        <w:t xml:space="preserve">    json_status = json_data[</w:t>
      </w:r>
      <w:r w:rsidR="00006BAD" w:rsidRPr="00006BAD">
        <w:t>"</w:t>
      </w:r>
      <w:r>
        <w:t>status</w:t>
      </w:r>
      <w:r w:rsidR="00006BAD" w:rsidRPr="00006BAD">
        <w:t>"</w:t>
      </w:r>
      <w:r>
        <w:t>]</w:t>
      </w:r>
    </w:p>
    <w:p w:rsidR="003479D5" w:rsidRDefault="003479D5" w:rsidP="003479D5">
      <w:pPr>
        <w:pStyle w:val="CMDOutput"/>
      </w:pPr>
      <w:r>
        <w:t xml:space="preserve">    print(</w:t>
      </w:r>
      <w:r w:rsidR="00006BAD" w:rsidRPr="00006BAD">
        <w:t>"</w:t>
      </w:r>
      <w:r>
        <w:t xml:space="preserve">API Status: </w:t>
      </w:r>
      <w:r w:rsidR="00006BAD" w:rsidRPr="00006BAD">
        <w:t>"</w:t>
      </w:r>
      <w:r>
        <w:t xml:space="preserve"> + json_status)</w:t>
      </w:r>
    </w:p>
    <w:p w:rsidR="003479D5" w:rsidRDefault="003479D5" w:rsidP="003479D5">
      <w:pPr>
        <w:pStyle w:val="CMDOutput"/>
      </w:pPr>
      <w:r>
        <w:t xml:space="preserve">    </w:t>
      </w:r>
    </w:p>
    <w:p w:rsidR="003479D5" w:rsidRDefault="003479D5" w:rsidP="003479D5">
      <w:pPr>
        <w:pStyle w:val="CMDOutput"/>
      </w:pPr>
      <w:r>
        <w:t xml:space="preserve">    formatted_address = json_data[</w:t>
      </w:r>
      <w:r w:rsidR="00006BAD" w:rsidRPr="00006BAD">
        <w:t>"</w:t>
      </w:r>
      <w:r>
        <w:t>results</w:t>
      </w:r>
      <w:r w:rsidR="00006BAD" w:rsidRPr="00006BAD">
        <w:t>"</w:t>
      </w:r>
      <w:r>
        <w:t>][0][</w:t>
      </w:r>
      <w:r w:rsidR="00006BAD" w:rsidRPr="00006BAD">
        <w:t>"</w:t>
      </w:r>
      <w:r>
        <w:t>formatted_address</w:t>
      </w:r>
      <w:r w:rsidR="00006BAD" w:rsidRPr="00006BAD">
        <w:t>"</w:t>
      </w:r>
      <w:r>
        <w:t>]</w:t>
      </w:r>
    </w:p>
    <w:p w:rsidR="00BF3E9D" w:rsidRPr="00EE5346" w:rsidRDefault="003479D5" w:rsidP="001D445A">
      <w:pPr>
        <w:pStyle w:val="CMDOutput"/>
      </w:pPr>
      <w:r>
        <w:t xml:space="preserve">    print(formatted_address)</w:t>
      </w:r>
    </w:p>
    <w:p w:rsidR="00EE5346" w:rsidRDefault="001D445A" w:rsidP="00EE5346">
      <w:pPr>
        <w:pStyle w:val="StepHead"/>
      </w:pPr>
      <w:r>
        <w:t>Test user input functionality.</w:t>
      </w:r>
    </w:p>
    <w:p w:rsidR="001D445A" w:rsidRDefault="001D445A" w:rsidP="001D445A">
      <w:pPr>
        <w:pStyle w:val="BodyTextL25"/>
      </w:pPr>
      <w:r>
        <w:t xml:space="preserve">Run your </w:t>
      </w:r>
      <w:r w:rsidRPr="001D445A">
        <w:rPr>
          <w:b/>
        </w:rPr>
        <w:t>08_json-parse4.py</w:t>
      </w:r>
      <w:r>
        <w:t xml:space="preserve"> script and verify it works. Troubleshoot your code, if necessary. You should get output similar to what is shown below. You will add quit functionality later. For now, enter </w:t>
      </w:r>
      <w:r w:rsidRPr="001D445A">
        <w:rPr>
          <w:b/>
        </w:rPr>
        <w:t>Ctrl+C</w:t>
      </w:r>
      <w:r>
        <w:t xml:space="preserve"> to quit the program.</w:t>
      </w:r>
    </w:p>
    <w:p w:rsidR="00DF629B" w:rsidRDefault="00DF629B" w:rsidP="00DF629B">
      <w:pPr>
        <w:pStyle w:val="CMDOutput"/>
      </w:pPr>
      <w:r>
        <w:t xml:space="preserve">Address: </w:t>
      </w:r>
      <w:r w:rsidRPr="00DF629B">
        <w:rPr>
          <w:b/>
        </w:rPr>
        <w:t>sjc</w:t>
      </w:r>
    </w:p>
    <w:p w:rsidR="00DF629B" w:rsidRDefault="00DF629B" w:rsidP="00DF629B">
      <w:pPr>
        <w:pStyle w:val="CMDOutput"/>
      </w:pPr>
      <w:r>
        <w:t>https://maps.googleapis.com/maps/api/geocode/json?address=sjc&amp;</w:t>
      </w:r>
      <w:r w:rsidR="00A208A6">
        <w:t>key=</w:t>
      </w:r>
      <w:r w:rsidR="00A075DB" w:rsidRPr="00A075DB">
        <w:t>'your_api_key'</w:t>
      </w:r>
    </w:p>
    <w:p w:rsidR="00DF629B" w:rsidRDefault="00DF629B" w:rsidP="00DF629B">
      <w:pPr>
        <w:pStyle w:val="CMDOutput"/>
      </w:pPr>
      <w:r>
        <w:t>API Status: OK</w:t>
      </w:r>
    </w:p>
    <w:p w:rsidR="00DF629B" w:rsidRDefault="00DF629B" w:rsidP="00DF629B">
      <w:pPr>
        <w:pStyle w:val="CMDOutput"/>
      </w:pPr>
      <w:r>
        <w:t>Norman Y. Mineta San Jose International Airport (SJC), 1701 Airport Blvd, San Jose, CA 95110, USA</w:t>
      </w:r>
    </w:p>
    <w:p w:rsidR="00DF629B" w:rsidRDefault="00DF629B" w:rsidP="00DF629B">
      <w:pPr>
        <w:pStyle w:val="CMDOutput"/>
      </w:pPr>
      <w:r>
        <w:t xml:space="preserve">Address: </w:t>
      </w:r>
      <w:r w:rsidRPr="00DF629B">
        <w:rPr>
          <w:b/>
        </w:rPr>
        <w:t>lax</w:t>
      </w:r>
    </w:p>
    <w:p w:rsidR="00DF629B" w:rsidRDefault="00DF629B" w:rsidP="00DF629B">
      <w:pPr>
        <w:pStyle w:val="CMDOutput"/>
      </w:pPr>
      <w:r>
        <w:t>https://maps.googleapis.com/maps/api/geocode/json?address=lax&amp;</w:t>
      </w:r>
      <w:r w:rsidR="00A208A6">
        <w:t>key=</w:t>
      </w:r>
      <w:r w:rsidR="00A075DB" w:rsidRPr="00A075DB">
        <w:t>'your_api_key'</w:t>
      </w:r>
    </w:p>
    <w:p w:rsidR="00DF629B" w:rsidRDefault="00DF629B" w:rsidP="00DF629B">
      <w:pPr>
        <w:pStyle w:val="CMDOutput"/>
      </w:pPr>
      <w:r>
        <w:t>API Status: OK</w:t>
      </w:r>
    </w:p>
    <w:p w:rsidR="00DF629B" w:rsidRDefault="00DF629B" w:rsidP="00DF629B">
      <w:pPr>
        <w:pStyle w:val="CMDOutput"/>
      </w:pPr>
      <w:r>
        <w:t>Los Angeles International Airport (LAX), 1 World Way, Los Angeles, CA 90045, USA</w:t>
      </w:r>
    </w:p>
    <w:p w:rsidR="00DF629B" w:rsidRPr="00DF629B" w:rsidRDefault="00DF629B" w:rsidP="00DF629B">
      <w:pPr>
        <w:pStyle w:val="CMDOutput"/>
      </w:pPr>
      <w:r>
        <w:t>Address:</w:t>
      </w:r>
    </w:p>
    <w:p w:rsidR="00AC3ACA" w:rsidRDefault="00AC3ACA" w:rsidP="00EE5346">
      <w:pPr>
        <w:pStyle w:val="StepHead"/>
      </w:pPr>
      <w:r>
        <w:t xml:space="preserve">Check for </w:t>
      </w:r>
      <w:r w:rsidR="001D445A">
        <w:t>i</w:t>
      </w:r>
      <w:r>
        <w:t xml:space="preserve">nvalid </w:t>
      </w:r>
      <w:r w:rsidR="001D445A">
        <w:t>u</w:t>
      </w:r>
      <w:r>
        <w:t xml:space="preserve">ser </w:t>
      </w:r>
      <w:r w:rsidR="001D445A">
        <w:t>i</w:t>
      </w:r>
      <w:r>
        <w:t>nput</w:t>
      </w:r>
      <w:r w:rsidR="001D445A">
        <w:t>.</w:t>
      </w:r>
    </w:p>
    <w:p w:rsidR="001D445A" w:rsidRDefault="001D445A" w:rsidP="001D445A">
      <w:pPr>
        <w:pStyle w:val="BodyTextL25"/>
      </w:pPr>
      <w:r w:rsidRPr="001D445A">
        <w:t xml:space="preserve">Now that the user can enter an address value, </w:t>
      </w:r>
      <w:r w:rsidR="001B539B">
        <w:t>you</w:t>
      </w:r>
      <w:r w:rsidRPr="001D445A">
        <w:t xml:space="preserve"> need to check for invalid entries. Currently, the application will return a status of ZERO_RESULTS. However, the application will try to set the formatted_address variable and fail, as shown </w:t>
      </w:r>
      <w:r>
        <w:t>below</w:t>
      </w:r>
      <w:r w:rsidRPr="001D445A">
        <w:t>.</w:t>
      </w:r>
    </w:p>
    <w:p w:rsidR="003E770E" w:rsidRDefault="003E770E" w:rsidP="00215EB8">
      <w:pPr>
        <w:pStyle w:val="CMDOutput"/>
      </w:pPr>
      <w:r>
        <w:t xml:space="preserve">Address: </w:t>
      </w:r>
      <w:r w:rsidRPr="00215EB8">
        <w:rPr>
          <w:b/>
        </w:rPr>
        <w:t>;lksdff</w:t>
      </w:r>
    </w:p>
    <w:p w:rsidR="003E770E" w:rsidRDefault="003E770E" w:rsidP="00215EB8">
      <w:pPr>
        <w:pStyle w:val="CMDOutput"/>
      </w:pPr>
      <w:r>
        <w:t>https://maps.googleapis.com/maps/api/geocode/json?address=%3Blksdff&amp;</w:t>
      </w:r>
      <w:r w:rsidR="00A208A6">
        <w:t>key=</w:t>
      </w:r>
      <w:r w:rsidR="00DA4649" w:rsidRPr="00DA4649">
        <w:t>'your_api_key'</w:t>
      </w:r>
    </w:p>
    <w:p w:rsidR="003E770E" w:rsidRDefault="003E770E" w:rsidP="00215EB8">
      <w:pPr>
        <w:pStyle w:val="CMDOutput"/>
      </w:pPr>
      <w:r>
        <w:t>API Status: ZERO_RESULTS</w:t>
      </w:r>
    </w:p>
    <w:p w:rsidR="003E770E" w:rsidRPr="00C3354F" w:rsidRDefault="003E770E" w:rsidP="00215EB8">
      <w:pPr>
        <w:pStyle w:val="CMDOutput"/>
        <w:rPr>
          <w:color w:val="FF0000"/>
          <w:highlight w:val="yellow"/>
        </w:rPr>
      </w:pPr>
      <w:r w:rsidRPr="00C3354F">
        <w:rPr>
          <w:color w:val="FF0000"/>
          <w:highlight w:val="yellow"/>
        </w:rPr>
        <w:t>Traceback (most recent call last):</w:t>
      </w:r>
    </w:p>
    <w:p w:rsidR="003E770E" w:rsidRPr="00C3354F" w:rsidRDefault="003E770E" w:rsidP="00215EB8">
      <w:pPr>
        <w:pStyle w:val="CMDOutput"/>
        <w:rPr>
          <w:color w:val="FF0000"/>
          <w:highlight w:val="yellow"/>
        </w:rPr>
      </w:pPr>
      <w:r w:rsidRPr="00C3354F">
        <w:rPr>
          <w:color w:val="FF0000"/>
          <w:highlight w:val="yellow"/>
        </w:rPr>
        <w:t xml:space="preserve">  File "/home/</w:t>
      </w:r>
      <w:r w:rsidR="00DA4649" w:rsidRPr="00C3354F">
        <w:rPr>
          <w:color w:val="FF0000"/>
          <w:highlight w:val="yellow"/>
        </w:rPr>
        <w:t>user/</w:t>
      </w:r>
      <w:r w:rsidR="00581826" w:rsidRPr="00C3354F">
        <w:rPr>
          <w:color w:val="FF0000"/>
          <w:highlight w:val="yellow"/>
        </w:rPr>
        <w:t>08_</w:t>
      </w:r>
      <w:r w:rsidR="00DA4649" w:rsidRPr="00C3354F">
        <w:rPr>
          <w:color w:val="FF0000"/>
          <w:highlight w:val="yellow"/>
        </w:rPr>
        <w:t>parse-json5</w:t>
      </w:r>
      <w:r w:rsidRPr="00C3354F">
        <w:rPr>
          <w:color w:val="FF0000"/>
          <w:highlight w:val="yellow"/>
        </w:rPr>
        <w:t>.py", line 25, in &lt;module&gt;</w:t>
      </w:r>
    </w:p>
    <w:p w:rsidR="003E770E" w:rsidRPr="00C3354F" w:rsidRDefault="003E770E" w:rsidP="00215EB8">
      <w:pPr>
        <w:pStyle w:val="CMDOutput"/>
        <w:rPr>
          <w:color w:val="FF0000"/>
          <w:highlight w:val="yellow"/>
        </w:rPr>
      </w:pPr>
      <w:r w:rsidRPr="00C3354F">
        <w:rPr>
          <w:color w:val="FF0000"/>
          <w:highlight w:val="yellow"/>
        </w:rPr>
        <w:t xml:space="preserve">    formatted_address = json_data[</w:t>
      </w:r>
      <w:r w:rsidR="00C3354F" w:rsidRPr="000D72F5">
        <w:rPr>
          <w:color w:val="FF0000"/>
          <w:highlight w:val="yellow"/>
        </w:rPr>
        <w:t>"</w:t>
      </w:r>
      <w:r w:rsidRPr="00C3354F">
        <w:rPr>
          <w:color w:val="FF0000"/>
          <w:highlight w:val="yellow"/>
        </w:rPr>
        <w:t>results</w:t>
      </w:r>
      <w:r w:rsidR="00C3354F" w:rsidRPr="000D72F5">
        <w:rPr>
          <w:color w:val="FF0000"/>
          <w:highlight w:val="yellow"/>
        </w:rPr>
        <w:t>"</w:t>
      </w:r>
      <w:r w:rsidRPr="00C3354F">
        <w:rPr>
          <w:color w:val="FF0000"/>
          <w:highlight w:val="yellow"/>
        </w:rPr>
        <w:t>][0][</w:t>
      </w:r>
      <w:r w:rsidR="00C3354F" w:rsidRPr="000D72F5">
        <w:rPr>
          <w:color w:val="FF0000"/>
          <w:highlight w:val="yellow"/>
        </w:rPr>
        <w:t>"</w:t>
      </w:r>
      <w:r w:rsidRPr="00C3354F">
        <w:rPr>
          <w:color w:val="FF0000"/>
          <w:highlight w:val="yellow"/>
        </w:rPr>
        <w:t>formatted_address</w:t>
      </w:r>
      <w:r w:rsidR="00C3354F" w:rsidRPr="000D72F5">
        <w:rPr>
          <w:color w:val="FF0000"/>
          <w:highlight w:val="yellow"/>
        </w:rPr>
        <w:t>"</w:t>
      </w:r>
      <w:r w:rsidRPr="00C3354F">
        <w:rPr>
          <w:color w:val="FF0000"/>
          <w:highlight w:val="yellow"/>
        </w:rPr>
        <w:t>]</w:t>
      </w:r>
    </w:p>
    <w:p w:rsidR="003E770E" w:rsidRPr="00C3354F" w:rsidRDefault="003E770E" w:rsidP="00DA4649">
      <w:pPr>
        <w:pStyle w:val="CMDOutput"/>
        <w:rPr>
          <w:color w:val="FF0000"/>
        </w:rPr>
      </w:pPr>
      <w:r w:rsidRPr="00C3354F">
        <w:rPr>
          <w:color w:val="FF0000"/>
          <w:highlight w:val="yellow"/>
        </w:rPr>
        <w:lastRenderedPageBreak/>
        <w:t>IndexError: list index out of range</w:t>
      </w:r>
    </w:p>
    <w:p w:rsidR="001D445A" w:rsidRDefault="001D445A" w:rsidP="001D445A">
      <w:pPr>
        <w:pStyle w:val="BodyTextL25"/>
      </w:pPr>
      <w:r w:rsidRPr="001D445A">
        <w:rPr>
          <w:b/>
        </w:rPr>
        <w:t>Note</w:t>
      </w:r>
      <w:r>
        <w:t>: The output has been modified to remove the API key.</w:t>
      </w:r>
    </w:p>
    <w:p w:rsidR="001D445A" w:rsidRDefault="001D445A" w:rsidP="001D445A">
      <w:pPr>
        <w:pStyle w:val="BodyTextL25"/>
      </w:pPr>
      <w:r>
        <w:t>To check for invalid user input, complete the following steps to update your application:</w:t>
      </w:r>
    </w:p>
    <w:p w:rsidR="001D445A" w:rsidRDefault="001D445A" w:rsidP="001D445A">
      <w:pPr>
        <w:pStyle w:val="SubStepAlpha"/>
      </w:pPr>
      <w:r>
        <w:t xml:space="preserve">Save your script as </w:t>
      </w:r>
      <w:r w:rsidRPr="001D445A">
        <w:rPr>
          <w:b/>
        </w:rPr>
        <w:t>08_json-parse5.py</w:t>
      </w:r>
      <w:r>
        <w:t>.</w:t>
      </w:r>
    </w:p>
    <w:p w:rsidR="001D445A" w:rsidRDefault="001D445A" w:rsidP="001D445A">
      <w:pPr>
        <w:pStyle w:val="SubStepAlpha"/>
      </w:pPr>
      <w:r>
        <w:t xml:space="preserve">Add an if statement in the while loop to check for an invalid entry immediately after you print the </w:t>
      </w:r>
      <w:r w:rsidRPr="001D445A">
        <w:rPr>
          <w:b/>
        </w:rPr>
        <w:t>json_status</w:t>
      </w:r>
      <w:r>
        <w:t>, as shown below.</w:t>
      </w:r>
    </w:p>
    <w:p w:rsidR="00215EB8" w:rsidRDefault="00215EB8" w:rsidP="00215EB8">
      <w:pPr>
        <w:pStyle w:val="CMDOutput"/>
      </w:pPr>
      <w:r>
        <w:t>while True:</w:t>
      </w:r>
    </w:p>
    <w:p w:rsidR="00215EB8" w:rsidRDefault="00215EB8" w:rsidP="00215EB8">
      <w:pPr>
        <w:pStyle w:val="CMDOutput"/>
      </w:pPr>
      <w:r>
        <w:t xml:space="preserve">    address = input(</w:t>
      </w:r>
      <w:r w:rsidR="00006BAD" w:rsidRPr="00006BAD">
        <w:t>"</w:t>
      </w:r>
      <w:r>
        <w:t xml:space="preserve">Address: </w:t>
      </w:r>
      <w:r w:rsidR="00006BAD" w:rsidRPr="00006BAD">
        <w:t>"</w:t>
      </w:r>
      <w:r>
        <w:t>)</w:t>
      </w:r>
    </w:p>
    <w:p w:rsidR="00215EB8" w:rsidRDefault="00215EB8" w:rsidP="00215EB8">
      <w:pPr>
        <w:pStyle w:val="CMDOutput"/>
      </w:pPr>
      <w:r>
        <w:t xml:space="preserve">    </w:t>
      </w:r>
    </w:p>
    <w:p w:rsidR="00215EB8" w:rsidRDefault="002231A9" w:rsidP="00215EB8">
      <w:pPr>
        <w:pStyle w:val="CMDOutput"/>
      </w:pPr>
      <w:r>
        <w:t xml:space="preserve">    </w:t>
      </w:r>
      <w:r w:rsidRPr="005E1FEB">
        <w:t>url = main_api + urllib.parse.urlencode({"address": address, "key": key})</w:t>
      </w:r>
    </w:p>
    <w:p w:rsidR="00215EB8" w:rsidRDefault="00215EB8" w:rsidP="00215EB8">
      <w:pPr>
        <w:pStyle w:val="CMDOutput"/>
      </w:pPr>
      <w:r>
        <w:t xml:space="preserve">    print(url)</w:t>
      </w:r>
    </w:p>
    <w:p w:rsidR="00215EB8" w:rsidRDefault="00215EB8" w:rsidP="00215EB8">
      <w:pPr>
        <w:pStyle w:val="CMDOutput"/>
      </w:pPr>
    </w:p>
    <w:p w:rsidR="00215EB8" w:rsidRDefault="00215EB8" w:rsidP="00215EB8">
      <w:pPr>
        <w:pStyle w:val="CMDOutput"/>
      </w:pPr>
      <w:r>
        <w:t xml:space="preserve">    json_data = requests.get(url).json()</w:t>
      </w:r>
    </w:p>
    <w:p w:rsidR="00215EB8" w:rsidRDefault="00215EB8" w:rsidP="00215EB8">
      <w:pPr>
        <w:pStyle w:val="CMDOutput"/>
      </w:pPr>
      <w:r>
        <w:t xml:space="preserve">    json_status = json_data[</w:t>
      </w:r>
      <w:r w:rsidR="00006BAD" w:rsidRPr="00006BAD">
        <w:t>"</w:t>
      </w:r>
      <w:r>
        <w:t>status</w:t>
      </w:r>
      <w:r w:rsidR="00006BAD" w:rsidRPr="00006BAD">
        <w:t>"</w:t>
      </w:r>
      <w:r>
        <w:t>]</w:t>
      </w:r>
    </w:p>
    <w:p w:rsidR="00215EB8" w:rsidRDefault="00215EB8" w:rsidP="00215EB8">
      <w:pPr>
        <w:pStyle w:val="CMDOutput"/>
      </w:pPr>
      <w:r>
        <w:t xml:space="preserve">    print(</w:t>
      </w:r>
      <w:r w:rsidR="00006BAD" w:rsidRPr="00006BAD">
        <w:t>"</w:t>
      </w:r>
      <w:r>
        <w:t xml:space="preserve">API Status: </w:t>
      </w:r>
      <w:r w:rsidR="00006BAD" w:rsidRPr="00006BAD">
        <w:t>"</w:t>
      </w:r>
      <w:r>
        <w:t xml:space="preserve"> + json_status)</w:t>
      </w:r>
    </w:p>
    <w:p w:rsidR="00215EB8" w:rsidRDefault="00215EB8" w:rsidP="00215EB8">
      <w:pPr>
        <w:pStyle w:val="CMDOutput"/>
      </w:pPr>
    </w:p>
    <w:p w:rsidR="00215EB8" w:rsidRPr="00215EB8" w:rsidRDefault="00215EB8" w:rsidP="00215EB8">
      <w:pPr>
        <w:pStyle w:val="CMDOutput"/>
        <w:rPr>
          <w:highlight w:val="yellow"/>
        </w:rPr>
      </w:pPr>
      <w:r>
        <w:t xml:space="preserve">    </w:t>
      </w:r>
      <w:r w:rsidRPr="00215EB8">
        <w:rPr>
          <w:highlight w:val="yellow"/>
        </w:rPr>
        <w:t xml:space="preserve">if json_status == </w:t>
      </w:r>
      <w:r w:rsidR="00006BAD" w:rsidRPr="00C3354F">
        <w:rPr>
          <w:highlight w:val="yellow"/>
        </w:rPr>
        <w:t>"</w:t>
      </w:r>
      <w:r w:rsidRPr="00006BAD">
        <w:rPr>
          <w:highlight w:val="yellow"/>
        </w:rPr>
        <w:t>OK</w:t>
      </w:r>
      <w:r w:rsidR="00006BAD" w:rsidRPr="00C3354F">
        <w:rPr>
          <w:highlight w:val="yellow"/>
        </w:rPr>
        <w:t>"</w:t>
      </w:r>
      <w:r w:rsidRPr="00006BAD">
        <w:rPr>
          <w:highlight w:val="yellow"/>
        </w:rPr>
        <w:t>:</w:t>
      </w:r>
    </w:p>
    <w:p w:rsidR="00215EB8" w:rsidRPr="00215EB8" w:rsidRDefault="00215EB8" w:rsidP="00215EB8">
      <w:pPr>
        <w:pStyle w:val="CMDOutput"/>
        <w:rPr>
          <w:highlight w:val="yellow"/>
        </w:rPr>
      </w:pPr>
      <w:r w:rsidRPr="00215EB8">
        <w:t xml:space="preserve">        </w:t>
      </w:r>
      <w:r w:rsidRPr="00215EB8">
        <w:rPr>
          <w:highlight w:val="yellow"/>
        </w:rPr>
        <w:t>formatted_address = json_</w:t>
      </w:r>
      <w:r w:rsidRPr="00006BAD">
        <w:rPr>
          <w:highlight w:val="yellow"/>
        </w:rPr>
        <w:t>data[</w:t>
      </w:r>
      <w:r w:rsidR="00006BAD" w:rsidRPr="00C3354F">
        <w:rPr>
          <w:highlight w:val="yellow"/>
        </w:rPr>
        <w:t>"</w:t>
      </w:r>
      <w:r w:rsidRPr="00006BAD">
        <w:rPr>
          <w:highlight w:val="yellow"/>
        </w:rPr>
        <w:t>results</w:t>
      </w:r>
      <w:r w:rsidR="00006BAD" w:rsidRPr="00C3354F">
        <w:rPr>
          <w:highlight w:val="yellow"/>
        </w:rPr>
        <w:t>"</w:t>
      </w:r>
      <w:r w:rsidRPr="00006BAD">
        <w:rPr>
          <w:highlight w:val="yellow"/>
        </w:rPr>
        <w:t>][0][</w:t>
      </w:r>
      <w:r w:rsidR="00006BAD" w:rsidRPr="00C3354F">
        <w:rPr>
          <w:highlight w:val="yellow"/>
        </w:rPr>
        <w:t>"</w:t>
      </w:r>
      <w:r w:rsidRPr="00006BAD">
        <w:rPr>
          <w:highlight w:val="yellow"/>
        </w:rPr>
        <w:t>formatted_address</w:t>
      </w:r>
      <w:r w:rsidR="00006BAD" w:rsidRPr="00C3354F">
        <w:rPr>
          <w:highlight w:val="yellow"/>
        </w:rPr>
        <w:t>"</w:t>
      </w:r>
      <w:r w:rsidRPr="00215EB8">
        <w:rPr>
          <w:highlight w:val="yellow"/>
        </w:rPr>
        <w:t>]</w:t>
      </w:r>
    </w:p>
    <w:p w:rsidR="00215EB8" w:rsidRDefault="00215EB8" w:rsidP="00215EB8">
      <w:pPr>
        <w:pStyle w:val="CMDOutput"/>
      </w:pPr>
      <w:r w:rsidRPr="00215EB8">
        <w:t xml:space="preserve">        </w:t>
      </w:r>
      <w:r w:rsidRPr="00215EB8">
        <w:rPr>
          <w:highlight w:val="yellow"/>
        </w:rPr>
        <w:t>print(formatted_address)</w:t>
      </w:r>
    </w:p>
    <w:p w:rsidR="00215EB8" w:rsidRDefault="00215EB8" w:rsidP="00215EB8">
      <w:pPr>
        <w:pStyle w:val="StepHead"/>
      </w:pPr>
      <w:r>
        <w:t xml:space="preserve">Test </w:t>
      </w:r>
      <w:r w:rsidR="000367B2">
        <w:t>for invalid user input.</w:t>
      </w:r>
    </w:p>
    <w:p w:rsidR="000367B2" w:rsidRDefault="000367B2" w:rsidP="000367B2">
      <w:pPr>
        <w:pStyle w:val="BodyTextL25"/>
      </w:pPr>
      <w:r>
        <w:t xml:space="preserve">Run your </w:t>
      </w:r>
      <w:r w:rsidRPr="000367B2">
        <w:rPr>
          <w:b/>
        </w:rPr>
        <w:t>08_json-parse5.py</w:t>
      </w:r>
      <w:r>
        <w:t xml:space="preserve"> script and verify it works. Troubleshoot your code, if necessary. You should get output similar to what is shown below. Enter </w:t>
      </w:r>
      <w:r w:rsidRPr="000367B2">
        <w:rPr>
          <w:b/>
        </w:rPr>
        <w:t>Ctrl+C</w:t>
      </w:r>
      <w:r>
        <w:t xml:space="preserve"> to quit the program.</w:t>
      </w:r>
    </w:p>
    <w:p w:rsidR="00215EB8" w:rsidRDefault="00215EB8" w:rsidP="00215EB8">
      <w:pPr>
        <w:pStyle w:val="CMDOutput"/>
      </w:pPr>
      <w:r>
        <w:t xml:space="preserve">Address: </w:t>
      </w:r>
      <w:r w:rsidRPr="00215EB8">
        <w:rPr>
          <w:b/>
        </w:rPr>
        <w:t>k;lksdjf</w:t>
      </w:r>
    </w:p>
    <w:p w:rsidR="00215EB8" w:rsidRPr="005E1FEB" w:rsidRDefault="00215EB8" w:rsidP="00215EB8">
      <w:pPr>
        <w:pStyle w:val="CMDOutput"/>
        <w:rPr>
          <w:sz w:val="16"/>
        </w:rPr>
      </w:pPr>
      <w:r w:rsidRPr="005E1FEB">
        <w:rPr>
          <w:sz w:val="16"/>
        </w:rPr>
        <w:t>https://maps.googleapis.com/maps/api/geocode/json?address=k%3Blksdjf&amp;</w:t>
      </w:r>
      <w:r w:rsidR="00A208A6" w:rsidRPr="005E1FEB">
        <w:rPr>
          <w:sz w:val="16"/>
        </w:rPr>
        <w:t>key=</w:t>
      </w:r>
      <w:r w:rsidR="00DA4649" w:rsidRPr="005E1FEB">
        <w:rPr>
          <w:sz w:val="16"/>
        </w:rPr>
        <w:t>'your_api_key'</w:t>
      </w:r>
    </w:p>
    <w:p w:rsidR="00215EB8" w:rsidRDefault="00215EB8" w:rsidP="00215EB8">
      <w:pPr>
        <w:pStyle w:val="CMDOutput"/>
      </w:pPr>
      <w:r>
        <w:t>API Status: ZERO_RESULTS</w:t>
      </w:r>
    </w:p>
    <w:p w:rsidR="00215EB8" w:rsidRDefault="00215EB8" w:rsidP="00215EB8">
      <w:pPr>
        <w:pStyle w:val="CMDOutput"/>
      </w:pPr>
      <w:r>
        <w:t>Address:</w:t>
      </w:r>
    </w:p>
    <w:p w:rsidR="00EE5346" w:rsidRDefault="00EE5346" w:rsidP="00EE5346">
      <w:pPr>
        <w:pStyle w:val="StepHead"/>
      </w:pPr>
      <w:r>
        <w:t xml:space="preserve">Add </w:t>
      </w:r>
      <w:r w:rsidR="00115A19">
        <w:t>the q</w:t>
      </w:r>
      <w:r>
        <w:t xml:space="preserve">uit </w:t>
      </w:r>
      <w:r w:rsidR="00115A19">
        <w:t>f</w:t>
      </w:r>
      <w:r>
        <w:t>unctionality</w:t>
      </w:r>
      <w:r w:rsidR="00115A19">
        <w:t xml:space="preserve"> to the application</w:t>
      </w:r>
    </w:p>
    <w:p w:rsidR="00115A19" w:rsidRDefault="00115A19" w:rsidP="00115A19">
      <w:pPr>
        <w:pStyle w:val="BodyTextL25"/>
      </w:pPr>
      <w:r>
        <w:t xml:space="preserve">Instead of entering Ctrl+C to quit the program, you will add the ability for the user to enter </w:t>
      </w:r>
      <w:r w:rsidRPr="00115A19">
        <w:rPr>
          <w:b/>
        </w:rPr>
        <w:t>q</w:t>
      </w:r>
      <w:r>
        <w:t xml:space="preserve"> or </w:t>
      </w:r>
      <w:r w:rsidRPr="00115A19">
        <w:rPr>
          <w:b/>
        </w:rPr>
        <w:t>quit</w:t>
      </w:r>
      <w:r>
        <w:t xml:space="preserve"> as keywords to quit the program. Complete the following steps to update your application:</w:t>
      </w:r>
    </w:p>
    <w:p w:rsidR="00115A19" w:rsidRDefault="00115A19" w:rsidP="00115A19">
      <w:pPr>
        <w:pStyle w:val="SubStepAlpha"/>
      </w:pPr>
      <w:r>
        <w:t xml:space="preserve">Save your script as </w:t>
      </w:r>
      <w:r w:rsidRPr="00115A19">
        <w:rPr>
          <w:b/>
        </w:rPr>
        <w:t>08_json-parse6.py</w:t>
      </w:r>
      <w:r>
        <w:t>.</w:t>
      </w:r>
    </w:p>
    <w:p w:rsidR="00115A19" w:rsidRDefault="00115A19" w:rsidP="00115A19">
      <w:pPr>
        <w:pStyle w:val="SubStepAlpha"/>
      </w:pPr>
      <w:r>
        <w:t xml:space="preserve">Add an if statement after the address variable to check if the user enters </w:t>
      </w:r>
      <w:r w:rsidRPr="00115A19">
        <w:rPr>
          <w:b/>
        </w:rPr>
        <w:t xml:space="preserve">q </w:t>
      </w:r>
      <w:r>
        <w:t xml:space="preserve">or </w:t>
      </w:r>
      <w:r w:rsidRPr="00115A19">
        <w:rPr>
          <w:b/>
        </w:rPr>
        <w:t>quit</w:t>
      </w:r>
      <w:r>
        <w:t>, as shown below.</w:t>
      </w:r>
    </w:p>
    <w:p w:rsidR="00C113E1" w:rsidRDefault="00C113E1" w:rsidP="00C113E1">
      <w:pPr>
        <w:pStyle w:val="CMDOutput"/>
      </w:pPr>
      <w:r>
        <w:t>while True:</w:t>
      </w:r>
    </w:p>
    <w:p w:rsidR="00C113E1" w:rsidRDefault="00C113E1" w:rsidP="00C113E1">
      <w:pPr>
        <w:pStyle w:val="CMDOutput"/>
      </w:pPr>
      <w:r>
        <w:t xml:space="preserve">    address = input(</w:t>
      </w:r>
      <w:r w:rsidR="00006BAD" w:rsidRPr="00006BAD">
        <w:t>"</w:t>
      </w:r>
      <w:r>
        <w:t xml:space="preserve">Address: </w:t>
      </w:r>
      <w:r w:rsidR="00006BAD" w:rsidRPr="00006BAD">
        <w:t>"</w:t>
      </w:r>
      <w:r>
        <w:t>)</w:t>
      </w:r>
    </w:p>
    <w:p w:rsidR="00C113E1" w:rsidRPr="00C113E1" w:rsidRDefault="00C113E1" w:rsidP="00C113E1">
      <w:pPr>
        <w:pStyle w:val="CMDOutput"/>
        <w:rPr>
          <w:highlight w:val="yellow"/>
        </w:rPr>
      </w:pPr>
      <w:r>
        <w:t xml:space="preserve">    </w:t>
      </w:r>
      <w:r w:rsidRPr="00C113E1">
        <w:rPr>
          <w:highlight w:val="yellow"/>
        </w:rPr>
        <w:t xml:space="preserve">if address </w:t>
      </w:r>
      <w:r w:rsidRPr="00006BAD">
        <w:rPr>
          <w:highlight w:val="yellow"/>
        </w:rPr>
        <w:t xml:space="preserve">== </w:t>
      </w:r>
      <w:r w:rsidR="00006BAD" w:rsidRPr="005E1FEB">
        <w:rPr>
          <w:highlight w:val="yellow"/>
        </w:rPr>
        <w:t>"</w:t>
      </w:r>
      <w:r w:rsidRPr="00006BAD">
        <w:rPr>
          <w:highlight w:val="yellow"/>
        </w:rPr>
        <w:t>quit</w:t>
      </w:r>
      <w:r w:rsidR="00006BAD" w:rsidRPr="005E1FEB">
        <w:rPr>
          <w:highlight w:val="yellow"/>
        </w:rPr>
        <w:t>"</w:t>
      </w:r>
      <w:r w:rsidRPr="00006BAD">
        <w:rPr>
          <w:highlight w:val="yellow"/>
        </w:rPr>
        <w:t xml:space="preserve"> or address == </w:t>
      </w:r>
      <w:r w:rsidR="00006BAD" w:rsidRPr="005E1FEB">
        <w:rPr>
          <w:highlight w:val="yellow"/>
        </w:rPr>
        <w:t>"</w:t>
      </w:r>
      <w:r w:rsidRPr="00006BAD">
        <w:rPr>
          <w:highlight w:val="yellow"/>
        </w:rPr>
        <w:t>q</w:t>
      </w:r>
      <w:r w:rsidR="00006BAD" w:rsidRPr="005E1FEB">
        <w:rPr>
          <w:highlight w:val="yellow"/>
        </w:rPr>
        <w:t>"</w:t>
      </w:r>
      <w:r w:rsidRPr="00006BAD">
        <w:rPr>
          <w:highlight w:val="yellow"/>
        </w:rPr>
        <w:t>:</w:t>
      </w:r>
    </w:p>
    <w:p w:rsidR="00EE5346" w:rsidRPr="00EE5346" w:rsidRDefault="00C113E1" w:rsidP="001562E3">
      <w:pPr>
        <w:pStyle w:val="CMDOutput"/>
      </w:pPr>
      <w:r w:rsidRPr="00C113E1">
        <w:t xml:space="preserve">        </w:t>
      </w:r>
      <w:r w:rsidRPr="00C113E1">
        <w:rPr>
          <w:highlight w:val="yellow"/>
        </w:rPr>
        <w:t>break</w:t>
      </w:r>
    </w:p>
    <w:p w:rsidR="00EE5346" w:rsidRDefault="00115A19" w:rsidP="00EE5346">
      <w:pPr>
        <w:pStyle w:val="StepHead"/>
      </w:pPr>
      <w:r>
        <w:t>T</w:t>
      </w:r>
      <w:r w:rsidR="00EE5346">
        <w:t>est</w:t>
      </w:r>
      <w:r>
        <w:t xml:space="preserve"> the q</w:t>
      </w:r>
      <w:r w:rsidR="00EE5346">
        <w:t xml:space="preserve">uit </w:t>
      </w:r>
      <w:r>
        <w:t>f</w:t>
      </w:r>
      <w:r w:rsidR="00EE5346">
        <w:t>unctionality</w:t>
      </w:r>
      <w:r>
        <w:t>.</w:t>
      </w:r>
    </w:p>
    <w:p w:rsidR="00C468CC" w:rsidRDefault="00115A19" w:rsidP="00C468CC">
      <w:pPr>
        <w:pStyle w:val="BodyTextL25"/>
      </w:pPr>
      <w:r w:rsidRPr="00115A19">
        <w:t xml:space="preserve">Run your </w:t>
      </w:r>
      <w:r w:rsidRPr="00115A19">
        <w:rPr>
          <w:b/>
        </w:rPr>
        <w:t>08_json-parse6.py</w:t>
      </w:r>
      <w:r w:rsidRPr="00115A19">
        <w:t xml:space="preserve"> script twice to verify that both </w:t>
      </w:r>
      <w:r w:rsidRPr="00115A19">
        <w:rPr>
          <w:b/>
        </w:rPr>
        <w:t>quit</w:t>
      </w:r>
      <w:r w:rsidRPr="00115A19">
        <w:t xml:space="preserve"> and </w:t>
      </w:r>
      <w:r w:rsidRPr="00115A19">
        <w:rPr>
          <w:b/>
        </w:rPr>
        <w:t>q</w:t>
      </w:r>
      <w:r w:rsidRPr="00115A19">
        <w:t xml:space="preserve"> will end the application. Troubleshoot your code, if necessary. You should get output similar to </w:t>
      </w:r>
      <w:r w:rsidR="00C468CC" w:rsidRPr="00215EB8">
        <w:t>the following.</w:t>
      </w:r>
    </w:p>
    <w:p w:rsidR="00C468CC" w:rsidRDefault="00C468CC" w:rsidP="00C468CC">
      <w:pPr>
        <w:pStyle w:val="CMDOutput"/>
      </w:pPr>
      <w:r>
        <w:t xml:space="preserve">Address: </w:t>
      </w:r>
      <w:r w:rsidRPr="00C468CC">
        <w:rPr>
          <w:b/>
        </w:rPr>
        <w:t>quit</w:t>
      </w:r>
    </w:p>
    <w:p w:rsidR="00C468CC" w:rsidRDefault="00C468CC" w:rsidP="00C468CC">
      <w:pPr>
        <w:pStyle w:val="CMDOutput"/>
      </w:pPr>
      <w:r>
        <w:t xml:space="preserve">&gt;&gt;&gt; </w:t>
      </w:r>
    </w:p>
    <w:p w:rsidR="00C468CC" w:rsidRPr="00C468CC" w:rsidRDefault="00C468CC" w:rsidP="00C468CC">
      <w:pPr>
        <w:pStyle w:val="CMDOutput"/>
        <w:rPr>
          <w:b/>
        </w:rPr>
      </w:pPr>
      <w:r>
        <w:t xml:space="preserve">Address: </w:t>
      </w:r>
      <w:r w:rsidRPr="00C468CC">
        <w:rPr>
          <w:b/>
        </w:rPr>
        <w:t>q</w:t>
      </w:r>
    </w:p>
    <w:p w:rsidR="00EE5346" w:rsidRPr="00EE5346" w:rsidRDefault="00DA4649" w:rsidP="00DA4649">
      <w:pPr>
        <w:pStyle w:val="CMDOutput"/>
      </w:pPr>
      <w:r>
        <w:t xml:space="preserve">&gt;&gt;&gt; </w:t>
      </w:r>
    </w:p>
    <w:p w:rsidR="00EE5346" w:rsidRDefault="005D6DF1" w:rsidP="00EE5346">
      <w:pPr>
        <w:pStyle w:val="StepHead"/>
      </w:pPr>
      <w:r>
        <w:lastRenderedPageBreak/>
        <w:t xml:space="preserve">Add a For Loop to </w:t>
      </w:r>
      <w:r w:rsidR="00EE5346">
        <w:t>Iterate Through the JSON Data</w:t>
      </w:r>
    </w:p>
    <w:p w:rsidR="00115A19" w:rsidRDefault="00115A19" w:rsidP="00115A19">
      <w:pPr>
        <w:pStyle w:val="BodyTextL25"/>
      </w:pPr>
      <w:r w:rsidRPr="00115A19">
        <w:t xml:space="preserve">Recall that the final application prints the value for the </w:t>
      </w:r>
      <w:r w:rsidRPr="00115A19">
        <w:rPr>
          <w:b/>
        </w:rPr>
        <w:t>long_name</w:t>
      </w:r>
      <w:r w:rsidRPr="00115A19">
        <w:t xml:space="preserve"> keys from the dictionaries in the </w:t>
      </w:r>
      <w:r w:rsidRPr="00115A19">
        <w:rPr>
          <w:b/>
        </w:rPr>
        <w:t>address_components</w:t>
      </w:r>
      <w:r w:rsidRPr="00115A19">
        <w:t xml:space="preserve"> list. As a reminder, </w:t>
      </w:r>
      <w:r>
        <w:t>the figure below</w:t>
      </w:r>
      <w:r w:rsidRPr="00115A19">
        <w:t xml:space="preserve"> shows the JSON displayed in a web browser.</w:t>
      </w:r>
    </w:p>
    <w:p w:rsidR="00220553" w:rsidRDefault="00220553" w:rsidP="00220553">
      <w:pPr>
        <w:pStyle w:val="BodyTextL25"/>
      </w:pPr>
      <w:r>
        <w:rPr>
          <w:noProof/>
        </w:rPr>
        <w:drawing>
          <wp:inline distT="0" distB="0" distL="0" distR="0" wp14:anchorId="7D2781C4" wp14:editId="37304569">
            <wp:extent cx="5680193" cy="5495925"/>
            <wp:effectExtent l="19050" t="1905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0193" cy="5495925"/>
                    </a:xfrm>
                    <a:prstGeom prst="rect">
                      <a:avLst/>
                    </a:prstGeom>
                    <a:ln>
                      <a:solidFill>
                        <a:schemeClr val="tx1"/>
                      </a:solidFill>
                    </a:ln>
                  </pic:spPr>
                </pic:pic>
              </a:graphicData>
            </a:graphic>
          </wp:inline>
        </w:drawing>
      </w:r>
    </w:p>
    <w:p w:rsidR="00115A19" w:rsidRDefault="00115A19" w:rsidP="00115A19">
      <w:pPr>
        <w:pStyle w:val="BodyTextL25"/>
      </w:pPr>
      <w:r>
        <w:t>The application prints each of the four long_name values on a separate line, as highlighted below.</w:t>
      </w:r>
    </w:p>
    <w:p w:rsidR="00115A19" w:rsidRDefault="00115A19" w:rsidP="00115A19">
      <w:pPr>
        <w:pStyle w:val="CMDOutput"/>
      </w:pPr>
      <w:r>
        <w:t>========= RESTART: /home/user/ /08_parse-json_sol.py =========</w:t>
      </w:r>
    </w:p>
    <w:p w:rsidR="00115A19" w:rsidRDefault="00115A19" w:rsidP="00115A19">
      <w:pPr>
        <w:pStyle w:val="CMDOutput"/>
      </w:pPr>
      <w:r>
        <w:t xml:space="preserve">Address: </w:t>
      </w:r>
      <w:r w:rsidRPr="00B27F54">
        <w:rPr>
          <w:b/>
        </w:rPr>
        <w:t>San Jose</w:t>
      </w:r>
    </w:p>
    <w:p w:rsidR="00115A19" w:rsidRDefault="00115A19" w:rsidP="00115A19">
      <w:pPr>
        <w:pStyle w:val="CMDOutput"/>
      </w:pPr>
      <w:r>
        <w:t>https://maps.googleapis.com/maps/api/geocode/json?address=San+Jose&amp;key</w:t>
      </w:r>
      <w:r w:rsidR="00A208A6">
        <w:t>=</w:t>
      </w:r>
      <w:r>
        <w:t>'your_api_key'</w:t>
      </w:r>
    </w:p>
    <w:p w:rsidR="00115A19" w:rsidRDefault="00115A19" w:rsidP="00115A19">
      <w:pPr>
        <w:pStyle w:val="CMDOutput"/>
      </w:pPr>
      <w:r>
        <w:t>API Status: OK</w:t>
      </w:r>
    </w:p>
    <w:p w:rsidR="00115A19" w:rsidRDefault="00115A19" w:rsidP="00115A19">
      <w:pPr>
        <w:pStyle w:val="CMDOutput"/>
      </w:pPr>
    </w:p>
    <w:p w:rsidR="00115A19" w:rsidRPr="00B27F54" w:rsidRDefault="00115A19" w:rsidP="00115A19">
      <w:pPr>
        <w:pStyle w:val="CMDOutput"/>
        <w:rPr>
          <w:highlight w:val="yellow"/>
        </w:rPr>
      </w:pPr>
      <w:r w:rsidRPr="00B27F54">
        <w:rPr>
          <w:highlight w:val="yellow"/>
        </w:rPr>
        <w:t>San Jose</w:t>
      </w:r>
    </w:p>
    <w:p w:rsidR="00115A19" w:rsidRPr="00B27F54" w:rsidRDefault="00115A19" w:rsidP="00115A19">
      <w:pPr>
        <w:pStyle w:val="CMDOutput"/>
        <w:rPr>
          <w:highlight w:val="yellow"/>
        </w:rPr>
      </w:pPr>
      <w:r w:rsidRPr="00B27F54">
        <w:rPr>
          <w:highlight w:val="yellow"/>
        </w:rPr>
        <w:t>Santa Clara County</w:t>
      </w:r>
    </w:p>
    <w:p w:rsidR="00115A19" w:rsidRPr="00B27F54" w:rsidRDefault="00115A19" w:rsidP="00115A19">
      <w:pPr>
        <w:pStyle w:val="CMDOutput"/>
        <w:rPr>
          <w:highlight w:val="yellow"/>
        </w:rPr>
      </w:pPr>
      <w:r w:rsidRPr="00B27F54">
        <w:rPr>
          <w:highlight w:val="yellow"/>
        </w:rPr>
        <w:t>California</w:t>
      </w:r>
    </w:p>
    <w:p w:rsidR="00115A19" w:rsidRDefault="00115A19" w:rsidP="00115A19">
      <w:pPr>
        <w:pStyle w:val="CMDOutput"/>
      </w:pPr>
      <w:r w:rsidRPr="00B27F54">
        <w:rPr>
          <w:highlight w:val="yellow"/>
        </w:rPr>
        <w:t>United States</w:t>
      </w:r>
    </w:p>
    <w:p w:rsidR="00115A19" w:rsidRDefault="00115A19" w:rsidP="00115A19">
      <w:pPr>
        <w:pStyle w:val="CMDOutput"/>
      </w:pPr>
    </w:p>
    <w:p w:rsidR="00115A19" w:rsidRDefault="00115A19" w:rsidP="00115A19">
      <w:pPr>
        <w:pStyle w:val="CMDOutput"/>
      </w:pPr>
      <w:r>
        <w:lastRenderedPageBreak/>
        <w:t>San Jose, CA, USA</w:t>
      </w:r>
    </w:p>
    <w:p w:rsidR="00115A19" w:rsidRDefault="00115A19" w:rsidP="00115A19">
      <w:pPr>
        <w:pStyle w:val="CMDOutput"/>
      </w:pPr>
      <w:r>
        <w:t>Address:</w:t>
      </w:r>
    </w:p>
    <w:p w:rsidR="00B27F54" w:rsidRDefault="00B27F54" w:rsidP="00B27F54">
      <w:pPr>
        <w:pStyle w:val="BodyTextL25"/>
      </w:pPr>
      <w:r>
        <w:t xml:space="preserve">The </w:t>
      </w:r>
      <w:r w:rsidRPr="00B27F54">
        <w:rPr>
          <w:b/>
        </w:rPr>
        <w:t>address_components</w:t>
      </w:r>
      <w:r>
        <w:t xml:space="preserve"> list can have any number of </w:t>
      </w:r>
      <w:r w:rsidRPr="00B27F54">
        <w:rPr>
          <w:b/>
        </w:rPr>
        <w:t>long_name</w:t>
      </w:r>
      <w:r>
        <w:t xml:space="preserve"> values. For example, the address San Jose has four </w:t>
      </w:r>
      <w:r w:rsidRPr="00B27F54">
        <w:rPr>
          <w:b/>
        </w:rPr>
        <w:t>long_name</w:t>
      </w:r>
      <w:r>
        <w:t xml:space="preserve"> values. But, the airport code for San Jose International Airport (SJC) has eight </w:t>
      </w:r>
      <w:r w:rsidRPr="00B27F54">
        <w:rPr>
          <w:b/>
        </w:rPr>
        <w:t>long_name</w:t>
      </w:r>
      <w:r>
        <w:t xml:space="preserve"> values. </w:t>
      </w:r>
    </w:p>
    <w:p w:rsidR="00B27F54" w:rsidRDefault="00B27F54" w:rsidP="00B27F54">
      <w:pPr>
        <w:pStyle w:val="BodyTextL25"/>
      </w:pPr>
      <w:r>
        <w:t xml:space="preserve">To display all the </w:t>
      </w:r>
      <w:r w:rsidRPr="00B27F54">
        <w:rPr>
          <w:b/>
        </w:rPr>
        <w:t>long_name</w:t>
      </w:r>
      <w:r>
        <w:t xml:space="preserve"> values, you need to iterate through the </w:t>
      </w:r>
      <w:r w:rsidRPr="00B27F54">
        <w:rPr>
          <w:b/>
        </w:rPr>
        <w:t>address_component</w:t>
      </w:r>
      <w:r>
        <w:t xml:space="preserve"> list, extracting each </w:t>
      </w:r>
      <w:r w:rsidRPr="00B27F54">
        <w:rPr>
          <w:b/>
        </w:rPr>
        <w:t>long_name</w:t>
      </w:r>
      <w:r>
        <w:t xml:space="preserve"> value until there are no more left.</w:t>
      </w:r>
    </w:p>
    <w:p w:rsidR="00B27F54" w:rsidRDefault="00B27F54" w:rsidP="00B27F54">
      <w:pPr>
        <w:pStyle w:val="BodyTextL25"/>
      </w:pPr>
      <w:r>
        <w:t>Complete the following steps to update your application:</w:t>
      </w:r>
    </w:p>
    <w:p w:rsidR="00B27F54" w:rsidRDefault="00B27F54" w:rsidP="00B27F54">
      <w:pPr>
        <w:pStyle w:val="SubStepAlpha"/>
      </w:pPr>
      <w:r>
        <w:t xml:space="preserve">Save your script as </w:t>
      </w:r>
      <w:r w:rsidRPr="00B27F54">
        <w:rPr>
          <w:b/>
        </w:rPr>
        <w:t>08_json-parse7.py</w:t>
      </w:r>
      <w:r>
        <w:t>.</w:t>
      </w:r>
    </w:p>
    <w:p w:rsidR="00B27F54" w:rsidRDefault="00B27F54" w:rsidP="00B27F54">
      <w:pPr>
        <w:pStyle w:val="SubStepAlpha"/>
      </w:pPr>
      <w:r>
        <w:t xml:space="preserve">Add a for loop within the if statement that checks for the JSON status. </w:t>
      </w:r>
    </w:p>
    <w:p w:rsidR="00B27F54" w:rsidRDefault="00B27F54" w:rsidP="00B27F54">
      <w:pPr>
        <w:pStyle w:val="SubStepAlpha"/>
      </w:pPr>
      <w:r>
        <w:t>Add a print statement to print each long_name value found</w:t>
      </w:r>
    </w:p>
    <w:p w:rsidR="00B27F54" w:rsidRDefault="00B27F54" w:rsidP="00B27F54">
      <w:pPr>
        <w:pStyle w:val="SubStepAlpha"/>
      </w:pPr>
      <w:r>
        <w:t xml:space="preserve">To better distinguish parts of the output, use the </w:t>
      </w:r>
      <w:r w:rsidRPr="00B27F54">
        <w:rPr>
          <w:b/>
        </w:rPr>
        <w:t>\n</w:t>
      </w:r>
      <w:r>
        <w:t xml:space="preserve"> special character to add a blank line to the JSON status print statement and the formatted_address print statement.</w:t>
      </w:r>
    </w:p>
    <w:p w:rsidR="00497078" w:rsidRDefault="00497078" w:rsidP="00497078">
      <w:pPr>
        <w:pStyle w:val="CMDOutput"/>
      </w:pPr>
      <w:r>
        <w:t xml:space="preserve">    json_status = json_data[</w:t>
      </w:r>
      <w:r w:rsidR="00006BAD" w:rsidRPr="00006BAD">
        <w:t>"</w:t>
      </w:r>
      <w:r>
        <w:t>status</w:t>
      </w:r>
      <w:r w:rsidR="00006BAD" w:rsidRPr="00006BAD">
        <w:t>"</w:t>
      </w:r>
      <w:r>
        <w:t>]</w:t>
      </w:r>
    </w:p>
    <w:p w:rsidR="00497078" w:rsidRDefault="00497078" w:rsidP="00497078">
      <w:pPr>
        <w:pStyle w:val="CMDOutput"/>
      </w:pPr>
      <w:r>
        <w:t xml:space="preserve">    print(</w:t>
      </w:r>
      <w:r w:rsidR="00006BAD" w:rsidRPr="00006BAD">
        <w:t>"</w:t>
      </w:r>
      <w:r>
        <w:t xml:space="preserve">API Status: </w:t>
      </w:r>
      <w:r w:rsidR="00006BAD" w:rsidRPr="00006BAD">
        <w:t>"</w:t>
      </w:r>
      <w:r>
        <w:t xml:space="preserve"> + json_status </w:t>
      </w:r>
      <w:r w:rsidRPr="00497078">
        <w:rPr>
          <w:highlight w:val="yellow"/>
        </w:rPr>
        <w:t>+</w:t>
      </w:r>
      <w:r w:rsidRPr="00006BAD">
        <w:rPr>
          <w:highlight w:val="yellow"/>
        </w:rPr>
        <w:t xml:space="preserve"> </w:t>
      </w:r>
      <w:r w:rsidR="00006BAD" w:rsidRPr="005E1FEB">
        <w:rPr>
          <w:highlight w:val="yellow"/>
        </w:rPr>
        <w:t>"</w:t>
      </w:r>
      <w:r w:rsidRPr="00006BAD">
        <w:rPr>
          <w:highlight w:val="yellow"/>
        </w:rPr>
        <w:t>\n</w:t>
      </w:r>
      <w:r w:rsidR="00006BAD" w:rsidRPr="005E1FEB">
        <w:rPr>
          <w:highlight w:val="yellow"/>
        </w:rPr>
        <w:t>"</w:t>
      </w:r>
      <w:r>
        <w:t>)</w:t>
      </w:r>
    </w:p>
    <w:p w:rsidR="00497078" w:rsidRDefault="00497078" w:rsidP="00497078">
      <w:pPr>
        <w:pStyle w:val="CMDOutput"/>
      </w:pPr>
    </w:p>
    <w:p w:rsidR="00497078" w:rsidRDefault="00497078" w:rsidP="00497078">
      <w:pPr>
        <w:pStyle w:val="CMDOutput"/>
      </w:pPr>
      <w:r>
        <w:t xml:space="preserve">    if json_status == </w:t>
      </w:r>
      <w:r w:rsidR="00006BAD" w:rsidRPr="00006BAD">
        <w:t>"</w:t>
      </w:r>
      <w:r>
        <w:t>OK</w:t>
      </w:r>
      <w:r w:rsidR="00006BAD" w:rsidRPr="00006BAD">
        <w:t>"</w:t>
      </w:r>
      <w:r>
        <w:t>:</w:t>
      </w:r>
    </w:p>
    <w:p w:rsidR="00497078" w:rsidRDefault="00497078" w:rsidP="00497078">
      <w:pPr>
        <w:pStyle w:val="CMDOutput"/>
      </w:pPr>
      <w:r>
        <w:t xml:space="preserve">        </w:t>
      </w:r>
      <w:r w:rsidRPr="00B27F54">
        <w:rPr>
          <w:highlight w:val="yellow"/>
        </w:rPr>
        <w:t>for each in json_dat</w:t>
      </w:r>
      <w:r w:rsidRPr="00006BAD">
        <w:rPr>
          <w:highlight w:val="yellow"/>
        </w:rPr>
        <w:t>a[</w:t>
      </w:r>
      <w:r w:rsidR="00006BAD" w:rsidRPr="005E1FEB">
        <w:rPr>
          <w:highlight w:val="yellow"/>
        </w:rPr>
        <w:t>"</w:t>
      </w:r>
      <w:r w:rsidRPr="00006BAD">
        <w:rPr>
          <w:highlight w:val="yellow"/>
        </w:rPr>
        <w:t>results</w:t>
      </w:r>
      <w:r w:rsidR="00006BAD" w:rsidRPr="005E1FEB">
        <w:rPr>
          <w:highlight w:val="yellow"/>
        </w:rPr>
        <w:t>"</w:t>
      </w:r>
      <w:r w:rsidRPr="00006BAD">
        <w:rPr>
          <w:highlight w:val="yellow"/>
        </w:rPr>
        <w:t>][0][</w:t>
      </w:r>
      <w:r w:rsidR="00006BAD" w:rsidRPr="005E1FEB">
        <w:rPr>
          <w:highlight w:val="yellow"/>
        </w:rPr>
        <w:t>"</w:t>
      </w:r>
      <w:r w:rsidRPr="00006BAD">
        <w:rPr>
          <w:highlight w:val="yellow"/>
        </w:rPr>
        <w:t>address_components</w:t>
      </w:r>
      <w:r w:rsidR="00006BAD" w:rsidRPr="005E1FEB">
        <w:rPr>
          <w:highlight w:val="yellow"/>
        </w:rPr>
        <w:t>"</w:t>
      </w:r>
      <w:r w:rsidRPr="00006BAD">
        <w:rPr>
          <w:highlight w:val="yellow"/>
        </w:rPr>
        <w:t>]:</w:t>
      </w:r>
    </w:p>
    <w:p w:rsidR="00497078" w:rsidRDefault="00497078" w:rsidP="00497078">
      <w:pPr>
        <w:pStyle w:val="CMDOutput"/>
      </w:pPr>
      <w:r>
        <w:t xml:space="preserve">            </w:t>
      </w:r>
      <w:r w:rsidRPr="00B27F54">
        <w:rPr>
          <w:highlight w:val="yellow"/>
        </w:rPr>
        <w:t>print(each</w:t>
      </w:r>
      <w:r w:rsidRPr="00006BAD">
        <w:rPr>
          <w:highlight w:val="yellow"/>
        </w:rPr>
        <w:t>[</w:t>
      </w:r>
      <w:r w:rsidR="00006BAD" w:rsidRPr="005E1FEB">
        <w:rPr>
          <w:highlight w:val="yellow"/>
        </w:rPr>
        <w:t>"</w:t>
      </w:r>
      <w:r w:rsidRPr="00006BAD">
        <w:rPr>
          <w:highlight w:val="yellow"/>
        </w:rPr>
        <w:t>long_name</w:t>
      </w:r>
      <w:r w:rsidR="00006BAD" w:rsidRPr="005E1FEB">
        <w:rPr>
          <w:highlight w:val="yellow"/>
        </w:rPr>
        <w:t>"</w:t>
      </w:r>
      <w:r w:rsidRPr="00006BAD">
        <w:rPr>
          <w:highlight w:val="yellow"/>
        </w:rPr>
        <w:t>])</w:t>
      </w:r>
    </w:p>
    <w:p w:rsidR="00497078" w:rsidRDefault="00497078" w:rsidP="00497078">
      <w:pPr>
        <w:pStyle w:val="CMDOutput"/>
      </w:pPr>
      <w:r>
        <w:t xml:space="preserve">            </w:t>
      </w:r>
    </w:p>
    <w:p w:rsidR="00497078" w:rsidRDefault="00497078" w:rsidP="00497078">
      <w:pPr>
        <w:pStyle w:val="CMDOutput"/>
      </w:pPr>
      <w:r>
        <w:t xml:space="preserve">        formatted_address = json_data[</w:t>
      </w:r>
      <w:r w:rsidR="00006BAD" w:rsidRPr="00006BAD">
        <w:t>"</w:t>
      </w:r>
      <w:r>
        <w:t>results</w:t>
      </w:r>
      <w:r w:rsidR="00006BAD" w:rsidRPr="00006BAD">
        <w:t>"</w:t>
      </w:r>
      <w:r>
        <w:t>][0][</w:t>
      </w:r>
      <w:r w:rsidR="00006BAD" w:rsidRPr="00006BAD">
        <w:t>"</w:t>
      </w:r>
      <w:r>
        <w:t>formatted_address</w:t>
      </w:r>
      <w:r w:rsidR="00006BAD" w:rsidRPr="00006BAD">
        <w:t>"</w:t>
      </w:r>
      <w:r>
        <w:t>]</w:t>
      </w:r>
    </w:p>
    <w:p w:rsidR="00497078" w:rsidRDefault="00497078" w:rsidP="00497078">
      <w:pPr>
        <w:pStyle w:val="CMDOutput"/>
      </w:pPr>
      <w:r>
        <w:t xml:space="preserve">        print(</w:t>
      </w:r>
      <w:r w:rsidR="00006BAD" w:rsidRPr="005E1FEB">
        <w:rPr>
          <w:highlight w:val="yellow"/>
        </w:rPr>
        <w:t>"</w:t>
      </w:r>
      <w:r w:rsidRPr="00006BAD">
        <w:rPr>
          <w:highlight w:val="yellow"/>
        </w:rPr>
        <w:t>\n</w:t>
      </w:r>
      <w:r w:rsidR="00006BAD" w:rsidRPr="005E1FEB">
        <w:rPr>
          <w:highlight w:val="yellow"/>
        </w:rPr>
        <w:t>"</w:t>
      </w:r>
      <w:r w:rsidRPr="00006BAD">
        <w:rPr>
          <w:highlight w:val="yellow"/>
        </w:rPr>
        <w:t xml:space="preserve"> </w:t>
      </w:r>
      <w:r w:rsidRPr="00497078">
        <w:rPr>
          <w:highlight w:val="yellow"/>
        </w:rPr>
        <w:t>+</w:t>
      </w:r>
      <w:r>
        <w:t xml:space="preserve"> formatted_address)</w:t>
      </w:r>
    </w:p>
    <w:p w:rsidR="00497078" w:rsidRDefault="00497078" w:rsidP="00497078">
      <w:pPr>
        <w:pStyle w:val="StepHead"/>
      </w:pPr>
      <w:r>
        <w:t xml:space="preserve">Activity - Test </w:t>
      </w:r>
      <w:r w:rsidR="00B27F54">
        <w:t xml:space="preserve">the </w:t>
      </w:r>
      <w:r>
        <w:t xml:space="preserve">JSON Iteration and </w:t>
      </w:r>
      <w:r w:rsidR="00B27F54">
        <w:t>f</w:t>
      </w:r>
      <w:r>
        <w:t xml:space="preserve">ull </w:t>
      </w:r>
      <w:r w:rsidR="00B27F54">
        <w:t>p</w:t>
      </w:r>
      <w:r>
        <w:t xml:space="preserve">rogram </w:t>
      </w:r>
      <w:r w:rsidR="00B27F54">
        <w:t>f</w:t>
      </w:r>
      <w:r>
        <w:t>unctionality</w:t>
      </w:r>
      <w:r w:rsidR="00B27F54">
        <w:t>.</w:t>
      </w:r>
    </w:p>
    <w:p w:rsidR="00497078" w:rsidRDefault="00B27F54" w:rsidP="00B27F54">
      <w:pPr>
        <w:pStyle w:val="BodyTextL25"/>
      </w:pPr>
      <w:r w:rsidRPr="00B27F54">
        <w:t xml:space="preserve">Run your </w:t>
      </w:r>
      <w:r w:rsidRPr="00FC3A14">
        <w:rPr>
          <w:b/>
        </w:rPr>
        <w:t>08_json-parse7.py</w:t>
      </w:r>
      <w:r w:rsidRPr="00B27F54">
        <w:t xml:space="preserve"> script and verify it works. Troubleshoot your code, if necessary. Test all the features in the application. You should get a</w:t>
      </w:r>
      <w:r w:rsidR="00325110">
        <w:t>n</w:t>
      </w:r>
      <w:r w:rsidRPr="00B27F54">
        <w:t xml:space="preserve"> output similar to</w:t>
      </w:r>
      <w:r>
        <w:t xml:space="preserve"> the following:</w:t>
      </w:r>
    </w:p>
    <w:p w:rsidR="009716C4" w:rsidRDefault="009716C4" w:rsidP="009716C4">
      <w:pPr>
        <w:pStyle w:val="CMDOutput"/>
      </w:pPr>
      <w:r>
        <w:t xml:space="preserve">Address: </w:t>
      </w:r>
      <w:r w:rsidRPr="009716C4">
        <w:rPr>
          <w:b/>
        </w:rPr>
        <w:t>sjc</w:t>
      </w:r>
    </w:p>
    <w:p w:rsidR="009716C4" w:rsidRDefault="009716C4" w:rsidP="009716C4">
      <w:pPr>
        <w:pStyle w:val="CMDOutput"/>
      </w:pPr>
      <w:r>
        <w:t>https://maps.googleapis.com/maps/api/geocode/json?address=sjc&amp;</w:t>
      </w:r>
      <w:r w:rsidR="00A208A6">
        <w:t>key=</w:t>
      </w:r>
      <w:r w:rsidR="00DA4649" w:rsidRPr="00DA4649">
        <w:t>'your_api_key'</w:t>
      </w:r>
    </w:p>
    <w:p w:rsidR="009716C4" w:rsidRDefault="009716C4" w:rsidP="009716C4">
      <w:pPr>
        <w:pStyle w:val="CMDOutput"/>
      </w:pPr>
      <w:r>
        <w:t>API Status: OK</w:t>
      </w:r>
    </w:p>
    <w:p w:rsidR="009716C4" w:rsidRDefault="009716C4" w:rsidP="009716C4">
      <w:pPr>
        <w:pStyle w:val="CMDOutput"/>
      </w:pPr>
    </w:p>
    <w:p w:rsidR="009716C4" w:rsidRDefault="009716C4" w:rsidP="009716C4">
      <w:pPr>
        <w:pStyle w:val="CMDOutput"/>
      </w:pPr>
      <w:r>
        <w:t>Norman Y. Mineta San Jose International Airport</w:t>
      </w:r>
    </w:p>
    <w:p w:rsidR="009716C4" w:rsidRDefault="009716C4" w:rsidP="009716C4">
      <w:pPr>
        <w:pStyle w:val="CMDOutput"/>
      </w:pPr>
      <w:r>
        <w:t>1701</w:t>
      </w:r>
    </w:p>
    <w:p w:rsidR="009716C4" w:rsidRDefault="009716C4" w:rsidP="009716C4">
      <w:pPr>
        <w:pStyle w:val="CMDOutput"/>
      </w:pPr>
      <w:r>
        <w:t>Airport Boulevard</w:t>
      </w:r>
    </w:p>
    <w:p w:rsidR="009716C4" w:rsidRDefault="009716C4" w:rsidP="009716C4">
      <w:pPr>
        <w:pStyle w:val="CMDOutput"/>
      </w:pPr>
      <w:r>
        <w:t>San Jose</w:t>
      </w:r>
    </w:p>
    <w:p w:rsidR="009716C4" w:rsidRDefault="009716C4" w:rsidP="009716C4">
      <w:pPr>
        <w:pStyle w:val="CMDOutput"/>
      </w:pPr>
      <w:r>
        <w:t>Santa Clara County</w:t>
      </w:r>
    </w:p>
    <w:p w:rsidR="009716C4" w:rsidRDefault="009716C4" w:rsidP="009716C4">
      <w:pPr>
        <w:pStyle w:val="CMDOutput"/>
      </w:pPr>
      <w:r>
        <w:t>California</w:t>
      </w:r>
    </w:p>
    <w:p w:rsidR="009716C4" w:rsidRDefault="009716C4" w:rsidP="009716C4">
      <w:pPr>
        <w:pStyle w:val="CMDOutput"/>
      </w:pPr>
      <w:r>
        <w:t>United States</w:t>
      </w:r>
    </w:p>
    <w:p w:rsidR="009716C4" w:rsidRDefault="009716C4" w:rsidP="009716C4">
      <w:pPr>
        <w:pStyle w:val="CMDOutput"/>
      </w:pPr>
      <w:r>
        <w:t>95110</w:t>
      </w:r>
    </w:p>
    <w:p w:rsidR="009716C4" w:rsidRDefault="009716C4" w:rsidP="009716C4">
      <w:pPr>
        <w:pStyle w:val="CMDOutput"/>
      </w:pPr>
    </w:p>
    <w:p w:rsidR="009716C4" w:rsidRDefault="009716C4" w:rsidP="009716C4">
      <w:pPr>
        <w:pStyle w:val="CMDOutput"/>
      </w:pPr>
      <w:r>
        <w:t>Norman Y. Mineta San Jose International Airport (SJC), 1701 Airport Blvd, San Jose, CA 95110, USA</w:t>
      </w:r>
    </w:p>
    <w:p w:rsidR="009716C4" w:rsidRDefault="009716C4" w:rsidP="009716C4">
      <w:pPr>
        <w:pStyle w:val="CMDOutput"/>
      </w:pPr>
      <w:r>
        <w:t>Address:</w:t>
      </w:r>
    </w:p>
    <w:p w:rsidR="00EE5346" w:rsidRPr="00EE5346" w:rsidRDefault="00EE5346" w:rsidP="00EE5346">
      <w:pPr>
        <w:pStyle w:val="BodyTextL25"/>
      </w:pPr>
    </w:p>
    <w:p w:rsidR="0032672D" w:rsidRDefault="0032672D" w:rsidP="00EE5346">
      <w:pPr>
        <w:pStyle w:val="BodyTextL25"/>
      </w:pPr>
    </w:p>
    <w:sectPr w:rsidR="0032672D" w:rsidSect="00882B63">
      <w:headerReference w:type="default" r:id="rId12"/>
      <w:footerReference w:type="default" r:id="rId13"/>
      <w:headerReference w:type="first" r:id="rId14"/>
      <w:footerReference w:type="first" r:id="rId15"/>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977" w:rsidRDefault="00693977" w:rsidP="0090659A">
      <w:pPr>
        <w:spacing w:after="0" w:line="240" w:lineRule="auto"/>
      </w:pPr>
      <w:r>
        <w:separator/>
      </w:r>
    </w:p>
    <w:p w:rsidR="00693977" w:rsidRDefault="00693977"/>
    <w:p w:rsidR="00693977" w:rsidRDefault="00693977"/>
    <w:p w:rsidR="00693977" w:rsidRDefault="00693977"/>
    <w:p w:rsidR="00693977" w:rsidRDefault="00693977"/>
    <w:p w:rsidR="00693977" w:rsidRDefault="00693977"/>
  </w:endnote>
  <w:endnote w:type="continuationSeparator" w:id="0">
    <w:p w:rsidR="00693977" w:rsidRDefault="00693977" w:rsidP="0090659A">
      <w:pPr>
        <w:spacing w:after="0" w:line="240" w:lineRule="auto"/>
      </w:pPr>
      <w:r>
        <w:continuationSeparator/>
      </w:r>
    </w:p>
    <w:p w:rsidR="00693977" w:rsidRDefault="00693977"/>
    <w:p w:rsidR="00693977" w:rsidRDefault="00693977"/>
    <w:p w:rsidR="00693977" w:rsidRDefault="00693977"/>
    <w:p w:rsidR="00693977" w:rsidRDefault="00693977"/>
    <w:p w:rsidR="00693977" w:rsidRDefault="006939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B" w:rsidRPr="00882B63" w:rsidRDefault="00ED4C8B" w:rsidP="00882B63">
    <w:pPr>
      <w:pStyle w:val="Footer"/>
      <w:rPr>
        <w:szCs w:val="16"/>
      </w:rPr>
    </w:pPr>
    <w:r w:rsidRPr="00B31F19">
      <w:sym w:font="Symbol" w:char="F0E3"/>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91244">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91244">
      <w:rPr>
        <w:b/>
        <w:noProof/>
        <w:szCs w:val="16"/>
      </w:rPr>
      <w:t>8</w:t>
    </w:r>
    <w:r w:rsidRPr="0090659A">
      <w:rPr>
        <w:b/>
        <w:szCs w:val="16"/>
      </w:rPr>
      <w:fldChar w:fldCharType="end"/>
    </w:r>
    <w:r>
      <w:tab/>
      <w:t xml:space="preserve">              </w:t>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B" w:rsidRPr="00882B63" w:rsidRDefault="00ED4C8B" w:rsidP="00882B63">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9124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91244">
      <w:rPr>
        <w:b/>
        <w:noProof/>
        <w:szCs w:val="16"/>
      </w:rPr>
      <w:t>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977" w:rsidRDefault="00693977" w:rsidP="0090659A">
      <w:pPr>
        <w:spacing w:after="0" w:line="240" w:lineRule="auto"/>
      </w:pPr>
      <w:r>
        <w:separator/>
      </w:r>
    </w:p>
    <w:p w:rsidR="00693977" w:rsidRDefault="00693977"/>
    <w:p w:rsidR="00693977" w:rsidRDefault="00693977"/>
    <w:p w:rsidR="00693977" w:rsidRDefault="00693977"/>
    <w:p w:rsidR="00693977" w:rsidRDefault="00693977"/>
    <w:p w:rsidR="00693977" w:rsidRDefault="00693977"/>
  </w:footnote>
  <w:footnote w:type="continuationSeparator" w:id="0">
    <w:p w:rsidR="00693977" w:rsidRDefault="00693977" w:rsidP="0090659A">
      <w:pPr>
        <w:spacing w:after="0" w:line="240" w:lineRule="auto"/>
      </w:pPr>
      <w:r>
        <w:continuationSeparator/>
      </w:r>
    </w:p>
    <w:p w:rsidR="00693977" w:rsidRDefault="00693977"/>
    <w:p w:rsidR="00693977" w:rsidRDefault="00693977"/>
    <w:p w:rsidR="00693977" w:rsidRDefault="00693977"/>
    <w:p w:rsidR="00693977" w:rsidRDefault="00693977"/>
    <w:p w:rsidR="00693977" w:rsidRDefault="006939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B" w:rsidRDefault="00ED4C8B" w:rsidP="008402F2">
    <w:pPr>
      <w:pStyle w:val="PageHead"/>
    </w:pPr>
    <w:r>
      <w:t>Lab - Basic Programming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8B" w:rsidRDefault="00ED4C8B" w:rsidP="00882B63">
    <w:pPr>
      <w:ind w:left="-810"/>
    </w:pPr>
    <w:r>
      <w:rPr>
        <w:noProof/>
      </w:rPr>
      <w:drawing>
        <wp:inline distT="0" distB="0" distL="0" distR="0" wp14:anchorId="670A8BEF" wp14:editId="1AA74F0E">
          <wp:extent cx="2587752" cy="804672"/>
          <wp:effectExtent l="0" t="0" r="3175" b="0"/>
          <wp:docPr id="2" name="Picture 2" descr="Screen%20Shot%202017-08-30%20at%202.2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3C95AA7"/>
    <w:multiLevelType w:val="multilevel"/>
    <w:tmpl w:val="F4C4B8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663E9E"/>
    <w:multiLevelType w:val="multilevel"/>
    <w:tmpl w:val="C498A2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6"/>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06E"/>
    <w:rsid w:val="00001BDF"/>
    <w:rsid w:val="0000380F"/>
    <w:rsid w:val="00004175"/>
    <w:rsid w:val="000059C9"/>
    <w:rsid w:val="00006BAD"/>
    <w:rsid w:val="00012441"/>
    <w:rsid w:val="00012C22"/>
    <w:rsid w:val="000160F7"/>
    <w:rsid w:val="00016D5B"/>
    <w:rsid w:val="00016F30"/>
    <w:rsid w:val="0002047C"/>
    <w:rsid w:val="00021B9A"/>
    <w:rsid w:val="000242D6"/>
    <w:rsid w:val="00024EE5"/>
    <w:rsid w:val="000367B2"/>
    <w:rsid w:val="0004000F"/>
    <w:rsid w:val="00041AF6"/>
    <w:rsid w:val="00044E62"/>
    <w:rsid w:val="00050BA4"/>
    <w:rsid w:val="00051738"/>
    <w:rsid w:val="00052548"/>
    <w:rsid w:val="00060696"/>
    <w:rsid w:val="000636FA"/>
    <w:rsid w:val="00067A67"/>
    <w:rsid w:val="000769CF"/>
    <w:rsid w:val="000815D8"/>
    <w:rsid w:val="00084C99"/>
    <w:rsid w:val="00085CC6"/>
    <w:rsid w:val="00090C07"/>
    <w:rsid w:val="0009147A"/>
    <w:rsid w:val="00091E8D"/>
    <w:rsid w:val="0009378D"/>
    <w:rsid w:val="00097163"/>
    <w:rsid w:val="000A22C8"/>
    <w:rsid w:val="000B2344"/>
    <w:rsid w:val="000B51BF"/>
    <w:rsid w:val="000B7DE5"/>
    <w:rsid w:val="000C2118"/>
    <w:rsid w:val="000C6E6E"/>
    <w:rsid w:val="000D55B4"/>
    <w:rsid w:val="000E65F0"/>
    <w:rsid w:val="000F072C"/>
    <w:rsid w:val="000F2074"/>
    <w:rsid w:val="000F6743"/>
    <w:rsid w:val="001006C2"/>
    <w:rsid w:val="00101BE8"/>
    <w:rsid w:val="00103401"/>
    <w:rsid w:val="00103A44"/>
    <w:rsid w:val="00103D36"/>
    <w:rsid w:val="00107B2B"/>
    <w:rsid w:val="00112AC5"/>
    <w:rsid w:val="001133DD"/>
    <w:rsid w:val="00115A19"/>
    <w:rsid w:val="00120CBE"/>
    <w:rsid w:val="00121BAE"/>
    <w:rsid w:val="001261C4"/>
    <w:rsid w:val="0013052A"/>
    <w:rsid w:val="001314FB"/>
    <w:rsid w:val="001366EC"/>
    <w:rsid w:val="0014219C"/>
    <w:rsid w:val="001425ED"/>
    <w:rsid w:val="00143450"/>
    <w:rsid w:val="00144997"/>
    <w:rsid w:val="001523C0"/>
    <w:rsid w:val="001535FE"/>
    <w:rsid w:val="00154E3A"/>
    <w:rsid w:val="001562E3"/>
    <w:rsid w:val="00157902"/>
    <w:rsid w:val="00162105"/>
    <w:rsid w:val="00162EEA"/>
    <w:rsid w:val="00163164"/>
    <w:rsid w:val="00166253"/>
    <w:rsid w:val="00167C78"/>
    <w:rsid w:val="001704B7"/>
    <w:rsid w:val="001710C0"/>
    <w:rsid w:val="00172AFB"/>
    <w:rsid w:val="001765EA"/>
    <w:rsid w:val="001772B8"/>
    <w:rsid w:val="00180FBF"/>
    <w:rsid w:val="00182CF4"/>
    <w:rsid w:val="00186CE1"/>
    <w:rsid w:val="00191F00"/>
    <w:rsid w:val="00192F12"/>
    <w:rsid w:val="00193F14"/>
    <w:rsid w:val="00197614"/>
    <w:rsid w:val="001A0312"/>
    <w:rsid w:val="001A0DAE"/>
    <w:rsid w:val="001A15DA"/>
    <w:rsid w:val="001A2694"/>
    <w:rsid w:val="001A3CC7"/>
    <w:rsid w:val="001A67A4"/>
    <w:rsid w:val="001A69AC"/>
    <w:rsid w:val="001B17F5"/>
    <w:rsid w:val="001B539B"/>
    <w:rsid w:val="001B67D8"/>
    <w:rsid w:val="001B6F95"/>
    <w:rsid w:val="001C05A1"/>
    <w:rsid w:val="001C1D9E"/>
    <w:rsid w:val="001C442E"/>
    <w:rsid w:val="001C5998"/>
    <w:rsid w:val="001C7C3B"/>
    <w:rsid w:val="001D445A"/>
    <w:rsid w:val="001D5B6F"/>
    <w:rsid w:val="001D6491"/>
    <w:rsid w:val="001E0AB8"/>
    <w:rsid w:val="001E38E0"/>
    <w:rsid w:val="001E4E72"/>
    <w:rsid w:val="001E62B3"/>
    <w:rsid w:val="001F0171"/>
    <w:rsid w:val="001F0D77"/>
    <w:rsid w:val="001F7DD8"/>
    <w:rsid w:val="00201928"/>
    <w:rsid w:val="00203E26"/>
    <w:rsid w:val="0020449C"/>
    <w:rsid w:val="002113B8"/>
    <w:rsid w:val="00215665"/>
    <w:rsid w:val="00215EB8"/>
    <w:rsid w:val="002163BB"/>
    <w:rsid w:val="0021792C"/>
    <w:rsid w:val="00220553"/>
    <w:rsid w:val="002231A9"/>
    <w:rsid w:val="002240AB"/>
    <w:rsid w:val="00225E37"/>
    <w:rsid w:val="0022730B"/>
    <w:rsid w:val="00231DCA"/>
    <w:rsid w:val="00242E3A"/>
    <w:rsid w:val="0024383C"/>
    <w:rsid w:val="002506CF"/>
    <w:rsid w:val="0025107F"/>
    <w:rsid w:val="00257FD8"/>
    <w:rsid w:val="00260CD4"/>
    <w:rsid w:val="002639D8"/>
    <w:rsid w:val="00265F77"/>
    <w:rsid w:val="00266C83"/>
    <w:rsid w:val="002734E5"/>
    <w:rsid w:val="002768DC"/>
    <w:rsid w:val="00285EF9"/>
    <w:rsid w:val="00294C8F"/>
    <w:rsid w:val="002A0658"/>
    <w:rsid w:val="002A6C56"/>
    <w:rsid w:val="002C090C"/>
    <w:rsid w:val="002C1243"/>
    <w:rsid w:val="002C1815"/>
    <w:rsid w:val="002C475E"/>
    <w:rsid w:val="002C6AD6"/>
    <w:rsid w:val="002D5E9C"/>
    <w:rsid w:val="002D6C2A"/>
    <w:rsid w:val="002D7A86"/>
    <w:rsid w:val="002D7F76"/>
    <w:rsid w:val="002F45FF"/>
    <w:rsid w:val="002F66D3"/>
    <w:rsid w:val="002F6D17"/>
    <w:rsid w:val="00302887"/>
    <w:rsid w:val="003056EB"/>
    <w:rsid w:val="003071FF"/>
    <w:rsid w:val="00310652"/>
    <w:rsid w:val="0031371D"/>
    <w:rsid w:val="0031789F"/>
    <w:rsid w:val="00320788"/>
    <w:rsid w:val="003233A3"/>
    <w:rsid w:val="00325110"/>
    <w:rsid w:val="0032672D"/>
    <w:rsid w:val="0034455D"/>
    <w:rsid w:val="0034604B"/>
    <w:rsid w:val="00346D17"/>
    <w:rsid w:val="00347972"/>
    <w:rsid w:val="003479D5"/>
    <w:rsid w:val="0035469B"/>
    <w:rsid w:val="003559CC"/>
    <w:rsid w:val="003569D7"/>
    <w:rsid w:val="003608AC"/>
    <w:rsid w:val="00363A23"/>
    <w:rsid w:val="0036440C"/>
    <w:rsid w:val="0036465A"/>
    <w:rsid w:val="00370675"/>
    <w:rsid w:val="00390C38"/>
    <w:rsid w:val="00392748"/>
    <w:rsid w:val="00392C65"/>
    <w:rsid w:val="00392ED5"/>
    <w:rsid w:val="003A19DC"/>
    <w:rsid w:val="003A1B45"/>
    <w:rsid w:val="003A220C"/>
    <w:rsid w:val="003B46FC"/>
    <w:rsid w:val="003B5767"/>
    <w:rsid w:val="003B7605"/>
    <w:rsid w:val="003B7E18"/>
    <w:rsid w:val="003C08AA"/>
    <w:rsid w:val="003C2A7B"/>
    <w:rsid w:val="003C49EF"/>
    <w:rsid w:val="003C6BCA"/>
    <w:rsid w:val="003C7902"/>
    <w:rsid w:val="003D0BFF"/>
    <w:rsid w:val="003D6EF1"/>
    <w:rsid w:val="003E5BE5"/>
    <w:rsid w:val="003E770E"/>
    <w:rsid w:val="003F18D1"/>
    <w:rsid w:val="003F20EC"/>
    <w:rsid w:val="003F4F0E"/>
    <w:rsid w:val="003F6096"/>
    <w:rsid w:val="003F6E06"/>
    <w:rsid w:val="00403C7A"/>
    <w:rsid w:val="004057A6"/>
    <w:rsid w:val="00406554"/>
    <w:rsid w:val="0041251D"/>
    <w:rsid w:val="004131B0"/>
    <w:rsid w:val="00416C42"/>
    <w:rsid w:val="00422476"/>
    <w:rsid w:val="0042385C"/>
    <w:rsid w:val="004264C6"/>
    <w:rsid w:val="00426FA5"/>
    <w:rsid w:val="00431654"/>
    <w:rsid w:val="00434926"/>
    <w:rsid w:val="00436E83"/>
    <w:rsid w:val="00436F0F"/>
    <w:rsid w:val="00441069"/>
    <w:rsid w:val="00443ACE"/>
    <w:rsid w:val="00444217"/>
    <w:rsid w:val="004478F4"/>
    <w:rsid w:val="00450F7A"/>
    <w:rsid w:val="00452C6D"/>
    <w:rsid w:val="00455E0B"/>
    <w:rsid w:val="00462B9F"/>
    <w:rsid w:val="004659EE"/>
    <w:rsid w:val="00473E34"/>
    <w:rsid w:val="0047644F"/>
    <w:rsid w:val="00476BA9"/>
    <w:rsid w:val="00490B6C"/>
    <w:rsid w:val="004936C2"/>
    <w:rsid w:val="0049379C"/>
    <w:rsid w:val="00497078"/>
    <w:rsid w:val="004A1CA0"/>
    <w:rsid w:val="004A22E9"/>
    <w:rsid w:val="004A4ACD"/>
    <w:rsid w:val="004A5BC5"/>
    <w:rsid w:val="004B023D"/>
    <w:rsid w:val="004C0909"/>
    <w:rsid w:val="004C3F97"/>
    <w:rsid w:val="004D01F2"/>
    <w:rsid w:val="004D2016"/>
    <w:rsid w:val="004D3339"/>
    <w:rsid w:val="004D353F"/>
    <w:rsid w:val="004D36D7"/>
    <w:rsid w:val="004D682B"/>
    <w:rsid w:val="004E6152"/>
    <w:rsid w:val="004F344A"/>
    <w:rsid w:val="004F5E07"/>
    <w:rsid w:val="00504ED4"/>
    <w:rsid w:val="00510639"/>
    <w:rsid w:val="00511791"/>
    <w:rsid w:val="00516142"/>
    <w:rsid w:val="00520027"/>
    <w:rsid w:val="0052093C"/>
    <w:rsid w:val="00521B31"/>
    <w:rsid w:val="00522469"/>
    <w:rsid w:val="0052400A"/>
    <w:rsid w:val="00532213"/>
    <w:rsid w:val="00536277"/>
    <w:rsid w:val="00536F43"/>
    <w:rsid w:val="00544D43"/>
    <w:rsid w:val="00550728"/>
    <w:rsid w:val="0055075D"/>
    <w:rsid w:val="005510BA"/>
    <w:rsid w:val="0055267C"/>
    <w:rsid w:val="005538C8"/>
    <w:rsid w:val="00554B4E"/>
    <w:rsid w:val="00556C02"/>
    <w:rsid w:val="00561BB2"/>
    <w:rsid w:val="00563249"/>
    <w:rsid w:val="00570A65"/>
    <w:rsid w:val="005762B1"/>
    <w:rsid w:val="00580456"/>
    <w:rsid w:val="00580E73"/>
    <w:rsid w:val="00581826"/>
    <w:rsid w:val="00593386"/>
    <w:rsid w:val="00596998"/>
    <w:rsid w:val="005A6E62"/>
    <w:rsid w:val="005B2FB3"/>
    <w:rsid w:val="005B47F2"/>
    <w:rsid w:val="005D2B29"/>
    <w:rsid w:val="005D354A"/>
    <w:rsid w:val="005D3E53"/>
    <w:rsid w:val="005D506C"/>
    <w:rsid w:val="005D6DF1"/>
    <w:rsid w:val="005E1FEB"/>
    <w:rsid w:val="005E3235"/>
    <w:rsid w:val="005E4176"/>
    <w:rsid w:val="005E4876"/>
    <w:rsid w:val="005E65B5"/>
    <w:rsid w:val="005F3AE9"/>
    <w:rsid w:val="006007BB"/>
    <w:rsid w:val="00601DC0"/>
    <w:rsid w:val="006034CB"/>
    <w:rsid w:val="00603C52"/>
    <w:rsid w:val="00606BCF"/>
    <w:rsid w:val="006131CE"/>
    <w:rsid w:val="0061336B"/>
    <w:rsid w:val="00617D6E"/>
    <w:rsid w:val="00622D61"/>
    <w:rsid w:val="00624198"/>
    <w:rsid w:val="00636C28"/>
    <w:rsid w:val="006428E5"/>
    <w:rsid w:val="00644958"/>
    <w:rsid w:val="006474B8"/>
    <w:rsid w:val="006513FB"/>
    <w:rsid w:val="00656EEF"/>
    <w:rsid w:val="00664E96"/>
    <w:rsid w:val="00672919"/>
    <w:rsid w:val="00680E04"/>
    <w:rsid w:val="00686587"/>
    <w:rsid w:val="006904CF"/>
    <w:rsid w:val="00691244"/>
    <w:rsid w:val="00693977"/>
    <w:rsid w:val="00695EE2"/>
    <w:rsid w:val="0069660B"/>
    <w:rsid w:val="006A1153"/>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851"/>
    <w:rsid w:val="0071147A"/>
    <w:rsid w:val="0071185D"/>
    <w:rsid w:val="00721E01"/>
    <w:rsid w:val="007222AD"/>
    <w:rsid w:val="007267CF"/>
    <w:rsid w:val="00726CBB"/>
    <w:rsid w:val="00731F3F"/>
    <w:rsid w:val="00733BAB"/>
    <w:rsid w:val="007436BF"/>
    <w:rsid w:val="007443E9"/>
    <w:rsid w:val="00745DCE"/>
    <w:rsid w:val="007464A7"/>
    <w:rsid w:val="00753D89"/>
    <w:rsid w:val="00753DDA"/>
    <w:rsid w:val="00754A6E"/>
    <w:rsid w:val="007553D8"/>
    <w:rsid w:val="00755C9B"/>
    <w:rsid w:val="00756173"/>
    <w:rsid w:val="00760FE4"/>
    <w:rsid w:val="007636C2"/>
    <w:rsid w:val="00763D8B"/>
    <w:rsid w:val="007657F6"/>
    <w:rsid w:val="00765E47"/>
    <w:rsid w:val="00767016"/>
    <w:rsid w:val="0077125A"/>
    <w:rsid w:val="007732DA"/>
    <w:rsid w:val="0078405B"/>
    <w:rsid w:val="00786F58"/>
    <w:rsid w:val="00787CC1"/>
    <w:rsid w:val="00792F4E"/>
    <w:rsid w:val="0079398D"/>
    <w:rsid w:val="00796C25"/>
    <w:rsid w:val="007A287C"/>
    <w:rsid w:val="007A3B2A"/>
    <w:rsid w:val="007B0C9D"/>
    <w:rsid w:val="007B5522"/>
    <w:rsid w:val="007C0EE0"/>
    <w:rsid w:val="007C1B71"/>
    <w:rsid w:val="007C1C2F"/>
    <w:rsid w:val="007C2FBB"/>
    <w:rsid w:val="007C706E"/>
    <w:rsid w:val="007C7164"/>
    <w:rsid w:val="007D1984"/>
    <w:rsid w:val="007D2AFE"/>
    <w:rsid w:val="007E0F03"/>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2335"/>
    <w:rsid w:val="00853418"/>
    <w:rsid w:val="00857CF6"/>
    <w:rsid w:val="008610ED"/>
    <w:rsid w:val="00861C6A"/>
    <w:rsid w:val="00865199"/>
    <w:rsid w:val="00867EAF"/>
    <w:rsid w:val="00870763"/>
    <w:rsid w:val="008713EA"/>
    <w:rsid w:val="00873C6B"/>
    <w:rsid w:val="00882B63"/>
    <w:rsid w:val="0088426A"/>
    <w:rsid w:val="008852BA"/>
    <w:rsid w:val="00890108"/>
    <w:rsid w:val="00893877"/>
    <w:rsid w:val="0089532C"/>
    <w:rsid w:val="00896165"/>
    <w:rsid w:val="00896681"/>
    <w:rsid w:val="008A1939"/>
    <w:rsid w:val="008A2749"/>
    <w:rsid w:val="008A3A90"/>
    <w:rsid w:val="008B06D4"/>
    <w:rsid w:val="008B4F20"/>
    <w:rsid w:val="008B7FFD"/>
    <w:rsid w:val="008C286A"/>
    <w:rsid w:val="008C2920"/>
    <w:rsid w:val="008C4307"/>
    <w:rsid w:val="008D23DF"/>
    <w:rsid w:val="008D73BF"/>
    <w:rsid w:val="008D7F09"/>
    <w:rsid w:val="008E0CCD"/>
    <w:rsid w:val="008E5B64"/>
    <w:rsid w:val="008E7DAA"/>
    <w:rsid w:val="008F0094"/>
    <w:rsid w:val="008F03EF"/>
    <w:rsid w:val="008F1194"/>
    <w:rsid w:val="008F340F"/>
    <w:rsid w:val="00903523"/>
    <w:rsid w:val="00906281"/>
    <w:rsid w:val="0090659A"/>
    <w:rsid w:val="00911080"/>
    <w:rsid w:val="00912500"/>
    <w:rsid w:val="0091350B"/>
    <w:rsid w:val="00915986"/>
    <w:rsid w:val="00917624"/>
    <w:rsid w:val="00924E21"/>
    <w:rsid w:val="00926CB2"/>
    <w:rsid w:val="00930386"/>
    <w:rsid w:val="009309F5"/>
    <w:rsid w:val="00933237"/>
    <w:rsid w:val="00933F28"/>
    <w:rsid w:val="009400C3"/>
    <w:rsid w:val="009476C0"/>
    <w:rsid w:val="00955B62"/>
    <w:rsid w:val="00963781"/>
    <w:rsid w:val="00963E34"/>
    <w:rsid w:val="00964DFA"/>
    <w:rsid w:val="009716C4"/>
    <w:rsid w:val="0098155C"/>
    <w:rsid w:val="00983B77"/>
    <w:rsid w:val="00996053"/>
    <w:rsid w:val="009A0B2F"/>
    <w:rsid w:val="009A1CF4"/>
    <w:rsid w:val="009A37D7"/>
    <w:rsid w:val="009A4E17"/>
    <w:rsid w:val="009A6955"/>
    <w:rsid w:val="009B341C"/>
    <w:rsid w:val="009B5747"/>
    <w:rsid w:val="009D2C27"/>
    <w:rsid w:val="009E2309"/>
    <w:rsid w:val="009E252E"/>
    <w:rsid w:val="009E42B9"/>
    <w:rsid w:val="009E4E17"/>
    <w:rsid w:val="009F4C2E"/>
    <w:rsid w:val="00A014A3"/>
    <w:rsid w:val="00A027CC"/>
    <w:rsid w:val="00A0412D"/>
    <w:rsid w:val="00A075DB"/>
    <w:rsid w:val="00A208A6"/>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3ACA"/>
    <w:rsid w:val="00AC507D"/>
    <w:rsid w:val="00AC66E4"/>
    <w:rsid w:val="00AD04F2"/>
    <w:rsid w:val="00AD4578"/>
    <w:rsid w:val="00AD68E9"/>
    <w:rsid w:val="00AE56C0"/>
    <w:rsid w:val="00B00914"/>
    <w:rsid w:val="00B02A8E"/>
    <w:rsid w:val="00B052EE"/>
    <w:rsid w:val="00B1081F"/>
    <w:rsid w:val="00B2496B"/>
    <w:rsid w:val="00B27499"/>
    <w:rsid w:val="00B27F54"/>
    <w:rsid w:val="00B3010D"/>
    <w:rsid w:val="00B35151"/>
    <w:rsid w:val="00B433F2"/>
    <w:rsid w:val="00B458E8"/>
    <w:rsid w:val="00B51C0D"/>
    <w:rsid w:val="00B5397B"/>
    <w:rsid w:val="00B53EE9"/>
    <w:rsid w:val="00B6183E"/>
    <w:rsid w:val="00B61BCC"/>
    <w:rsid w:val="00B62809"/>
    <w:rsid w:val="00B74716"/>
    <w:rsid w:val="00B7524A"/>
    <w:rsid w:val="00B7675A"/>
    <w:rsid w:val="00B81898"/>
    <w:rsid w:val="00B82DED"/>
    <w:rsid w:val="00B8606B"/>
    <w:rsid w:val="00B878E7"/>
    <w:rsid w:val="00B879CC"/>
    <w:rsid w:val="00B97278"/>
    <w:rsid w:val="00B97943"/>
    <w:rsid w:val="00BA10C7"/>
    <w:rsid w:val="00BA1D0B"/>
    <w:rsid w:val="00BA4BB9"/>
    <w:rsid w:val="00BA6972"/>
    <w:rsid w:val="00BB1E0D"/>
    <w:rsid w:val="00BB26C8"/>
    <w:rsid w:val="00BB4D9B"/>
    <w:rsid w:val="00BB73FF"/>
    <w:rsid w:val="00BB7688"/>
    <w:rsid w:val="00BC5B8A"/>
    <w:rsid w:val="00BC7423"/>
    <w:rsid w:val="00BC7CAC"/>
    <w:rsid w:val="00BD121F"/>
    <w:rsid w:val="00BD6D76"/>
    <w:rsid w:val="00BE56B3"/>
    <w:rsid w:val="00BE676D"/>
    <w:rsid w:val="00BF04E8"/>
    <w:rsid w:val="00BF16BF"/>
    <w:rsid w:val="00BF3E9D"/>
    <w:rsid w:val="00BF4D1F"/>
    <w:rsid w:val="00BF76BE"/>
    <w:rsid w:val="00C02A73"/>
    <w:rsid w:val="00C05CC1"/>
    <w:rsid w:val="00C063D2"/>
    <w:rsid w:val="00C07FD9"/>
    <w:rsid w:val="00C10955"/>
    <w:rsid w:val="00C113E1"/>
    <w:rsid w:val="00C11C4D"/>
    <w:rsid w:val="00C1712C"/>
    <w:rsid w:val="00C20634"/>
    <w:rsid w:val="00C23E16"/>
    <w:rsid w:val="00C27E37"/>
    <w:rsid w:val="00C32713"/>
    <w:rsid w:val="00C3354F"/>
    <w:rsid w:val="00C351B8"/>
    <w:rsid w:val="00C410D9"/>
    <w:rsid w:val="00C44DB7"/>
    <w:rsid w:val="00C4510A"/>
    <w:rsid w:val="00C468CC"/>
    <w:rsid w:val="00C471AB"/>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6880"/>
    <w:rsid w:val="00CD7F73"/>
    <w:rsid w:val="00CE26C5"/>
    <w:rsid w:val="00CE36AF"/>
    <w:rsid w:val="00CE47F3"/>
    <w:rsid w:val="00CE54DD"/>
    <w:rsid w:val="00CF0DA5"/>
    <w:rsid w:val="00CF5D31"/>
    <w:rsid w:val="00CF5F3B"/>
    <w:rsid w:val="00CF791A"/>
    <w:rsid w:val="00D00513"/>
    <w:rsid w:val="00D00D7D"/>
    <w:rsid w:val="00D139C8"/>
    <w:rsid w:val="00D17F81"/>
    <w:rsid w:val="00D229C1"/>
    <w:rsid w:val="00D2758C"/>
    <w:rsid w:val="00D275CA"/>
    <w:rsid w:val="00D2789B"/>
    <w:rsid w:val="00D27FE5"/>
    <w:rsid w:val="00D345AB"/>
    <w:rsid w:val="00D41566"/>
    <w:rsid w:val="00D458EC"/>
    <w:rsid w:val="00D4699D"/>
    <w:rsid w:val="00D46BDE"/>
    <w:rsid w:val="00D501B0"/>
    <w:rsid w:val="00D52582"/>
    <w:rsid w:val="00D52736"/>
    <w:rsid w:val="00D56A0E"/>
    <w:rsid w:val="00D57AD3"/>
    <w:rsid w:val="00D62F25"/>
    <w:rsid w:val="00D635FE"/>
    <w:rsid w:val="00D66A7B"/>
    <w:rsid w:val="00D729DE"/>
    <w:rsid w:val="00D7328C"/>
    <w:rsid w:val="00D74C3C"/>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4649"/>
    <w:rsid w:val="00DB1C89"/>
    <w:rsid w:val="00DB3763"/>
    <w:rsid w:val="00DB4029"/>
    <w:rsid w:val="00DB5F4D"/>
    <w:rsid w:val="00DB66F2"/>
    <w:rsid w:val="00DB6DA5"/>
    <w:rsid w:val="00DC076B"/>
    <w:rsid w:val="00DC186F"/>
    <w:rsid w:val="00DC252F"/>
    <w:rsid w:val="00DC6050"/>
    <w:rsid w:val="00DD34E3"/>
    <w:rsid w:val="00DD43EA"/>
    <w:rsid w:val="00DE6F44"/>
    <w:rsid w:val="00DF1B58"/>
    <w:rsid w:val="00DF629B"/>
    <w:rsid w:val="00E009DA"/>
    <w:rsid w:val="00E037D9"/>
    <w:rsid w:val="00E04927"/>
    <w:rsid w:val="00E11A48"/>
    <w:rsid w:val="00E130EB"/>
    <w:rsid w:val="00E13FF6"/>
    <w:rsid w:val="00E14C09"/>
    <w:rsid w:val="00E162CD"/>
    <w:rsid w:val="00E17FA5"/>
    <w:rsid w:val="00E21BFE"/>
    <w:rsid w:val="00E26930"/>
    <w:rsid w:val="00E27257"/>
    <w:rsid w:val="00E27F4F"/>
    <w:rsid w:val="00E449D0"/>
    <w:rsid w:val="00E44A34"/>
    <w:rsid w:val="00E4506A"/>
    <w:rsid w:val="00E53F99"/>
    <w:rsid w:val="00E56510"/>
    <w:rsid w:val="00E62EA8"/>
    <w:rsid w:val="00E6523C"/>
    <w:rsid w:val="00E67A6E"/>
    <w:rsid w:val="00E70096"/>
    <w:rsid w:val="00E71B43"/>
    <w:rsid w:val="00E81612"/>
    <w:rsid w:val="00E82A7F"/>
    <w:rsid w:val="00E87D18"/>
    <w:rsid w:val="00E87D62"/>
    <w:rsid w:val="00E97333"/>
    <w:rsid w:val="00EA486E"/>
    <w:rsid w:val="00EA4FA3"/>
    <w:rsid w:val="00EB001B"/>
    <w:rsid w:val="00EB3082"/>
    <w:rsid w:val="00EB6C33"/>
    <w:rsid w:val="00ED313A"/>
    <w:rsid w:val="00ED4C8B"/>
    <w:rsid w:val="00ED6019"/>
    <w:rsid w:val="00ED7830"/>
    <w:rsid w:val="00EE3909"/>
    <w:rsid w:val="00EE5346"/>
    <w:rsid w:val="00EF4205"/>
    <w:rsid w:val="00EF5939"/>
    <w:rsid w:val="00EF68D4"/>
    <w:rsid w:val="00EF7E6A"/>
    <w:rsid w:val="00F011ED"/>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4304"/>
    <w:rsid w:val="00F35B4C"/>
    <w:rsid w:val="00F4135D"/>
    <w:rsid w:val="00F41F1B"/>
    <w:rsid w:val="00F46BD9"/>
    <w:rsid w:val="00F47DC1"/>
    <w:rsid w:val="00F558C8"/>
    <w:rsid w:val="00F60BE0"/>
    <w:rsid w:val="00F6280E"/>
    <w:rsid w:val="00F7050A"/>
    <w:rsid w:val="00F75533"/>
    <w:rsid w:val="00F8036D"/>
    <w:rsid w:val="00F809DC"/>
    <w:rsid w:val="00F83DBE"/>
    <w:rsid w:val="00F86EB0"/>
    <w:rsid w:val="00FA3811"/>
    <w:rsid w:val="00FA3B9F"/>
    <w:rsid w:val="00FA3F06"/>
    <w:rsid w:val="00FA4A26"/>
    <w:rsid w:val="00FA7084"/>
    <w:rsid w:val="00FA7BEF"/>
    <w:rsid w:val="00FB1105"/>
    <w:rsid w:val="00FB1929"/>
    <w:rsid w:val="00FB5FD9"/>
    <w:rsid w:val="00FC3A14"/>
    <w:rsid w:val="00FD33AB"/>
    <w:rsid w:val="00FD4724"/>
    <w:rsid w:val="00FD4A68"/>
    <w:rsid w:val="00FD68ED"/>
    <w:rsid w:val="00FD7E00"/>
    <w:rsid w:val="00FE2824"/>
    <w:rsid w:val="00FE2F0E"/>
    <w:rsid w:val="00FE4832"/>
    <w:rsid w:val="00FE661F"/>
    <w:rsid w:val="00FF0400"/>
    <w:rsid w:val="00FF3C54"/>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C078E"/>
  <w15:docId w15:val="{62464FD1-4480-47C2-914C-AF3B550D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0F2074"/>
    <w:pPr>
      <w:widowControl w:val="0"/>
      <w:numPr>
        <w:numId w:val="3"/>
      </w:numPr>
      <w:spacing w:before="24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882B63"/>
    <w:pPr>
      <w:tabs>
        <w:tab w:val="left" w:pos="5760"/>
        <w:tab w:val="right" w:pos="10080"/>
        <w:tab w:val="right" w:pos="10800"/>
      </w:tabs>
      <w:spacing w:after="0" w:line="240" w:lineRule="auto"/>
    </w:pPr>
    <w:rPr>
      <w:sz w:val="16"/>
    </w:rPr>
  </w:style>
  <w:style w:type="character" w:customStyle="1" w:styleId="FooterChar">
    <w:name w:val="Footer Char"/>
    <w:link w:val="Footer"/>
    <w:uiPriority w:val="99"/>
    <w:rsid w:val="00882B6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55267C"/>
    <w:rPr>
      <w:color w:val="0000FF" w:themeColor="hyperlink"/>
      <w:u w:val="single"/>
    </w:rPr>
  </w:style>
  <w:style w:type="character" w:customStyle="1" w:styleId="UnresolvedMention1">
    <w:name w:val="Unresolved Mention1"/>
    <w:basedOn w:val="DefaultParagraphFont"/>
    <w:uiPriority w:val="99"/>
    <w:semiHidden/>
    <w:unhideWhenUsed/>
    <w:rsid w:val="005526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38958">
      <w:bodyDiv w:val="1"/>
      <w:marLeft w:val="0"/>
      <w:marRight w:val="0"/>
      <w:marTop w:val="0"/>
      <w:marBottom w:val="0"/>
      <w:divBdr>
        <w:top w:val="none" w:sz="0" w:space="0" w:color="auto"/>
        <w:left w:val="none" w:sz="0" w:space="0" w:color="auto"/>
        <w:bottom w:val="none" w:sz="0" w:space="0" w:color="auto"/>
        <w:right w:val="none" w:sz="0" w:space="0" w:color="auto"/>
      </w:divBdr>
    </w:div>
    <w:div w:id="276985107">
      <w:bodyDiv w:val="1"/>
      <w:marLeft w:val="0"/>
      <w:marRight w:val="0"/>
      <w:marTop w:val="0"/>
      <w:marBottom w:val="0"/>
      <w:divBdr>
        <w:top w:val="none" w:sz="0" w:space="0" w:color="auto"/>
        <w:left w:val="none" w:sz="0" w:space="0" w:color="auto"/>
        <w:bottom w:val="none" w:sz="0" w:space="0" w:color="auto"/>
        <w:right w:val="none" w:sz="0" w:space="0" w:color="auto"/>
      </w:divBdr>
    </w:div>
    <w:div w:id="732897912">
      <w:bodyDiv w:val="1"/>
      <w:marLeft w:val="0"/>
      <w:marRight w:val="0"/>
      <w:marTop w:val="0"/>
      <w:marBottom w:val="0"/>
      <w:divBdr>
        <w:top w:val="none" w:sz="0" w:space="0" w:color="auto"/>
        <w:left w:val="none" w:sz="0" w:space="0" w:color="auto"/>
        <w:bottom w:val="none" w:sz="0" w:space="0" w:color="auto"/>
        <w:right w:val="none" w:sz="0" w:space="0" w:color="auto"/>
      </w:divBdr>
    </w:div>
    <w:div w:id="847525849">
      <w:bodyDiv w:val="1"/>
      <w:marLeft w:val="0"/>
      <w:marRight w:val="0"/>
      <w:marTop w:val="0"/>
      <w:marBottom w:val="0"/>
      <w:divBdr>
        <w:top w:val="none" w:sz="0" w:space="0" w:color="auto"/>
        <w:left w:val="none" w:sz="0" w:space="0" w:color="auto"/>
        <w:bottom w:val="none" w:sz="0" w:space="0" w:color="auto"/>
        <w:right w:val="none" w:sz="0" w:space="0" w:color="auto"/>
      </w:divBdr>
      <w:divsChild>
        <w:div w:id="1629125881">
          <w:marLeft w:val="0"/>
          <w:marRight w:val="0"/>
          <w:marTop w:val="0"/>
          <w:marBottom w:val="0"/>
          <w:divBdr>
            <w:top w:val="none" w:sz="0" w:space="0" w:color="auto"/>
            <w:left w:val="none" w:sz="0" w:space="0" w:color="auto"/>
            <w:bottom w:val="none" w:sz="0" w:space="0" w:color="auto"/>
            <w:right w:val="none" w:sz="0" w:space="0" w:color="auto"/>
          </w:divBdr>
        </w:div>
        <w:div w:id="2041664350">
          <w:marLeft w:val="0"/>
          <w:marRight w:val="0"/>
          <w:marTop w:val="0"/>
          <w:marBottom w:val="0"/>
          <w:divBdr>
            <w:top w:val="none" w:sz="0" w:space="0" w:color="auto"/>
            <w:left w:val="none" w:sz="0" w:space="0" w:color="auto"/>
            <w:bottom w:val="none" w:sz="0" w:space="0" w:color="auto"/>
            <w:right w:val="none" w:sz="0" w:space="0" w:color="auto"/>
          </w:divBdr>
        </w:div>
        <w:div w:id="1583876148">
          <w:marLeft w:val="0"/>
          <w:marRight w:val="0"/>
          <w:marTop w:val="0"/>
          <w:marBottom w:val="0"/>
          <w:divBdr>
            <w:top w:val="none" w:sz="0" w:space="0" w:color="auto"/>
            <w:left w:val="none" w:sz="0" w:space="0" w:color="auto"/>
            <w:bottom w:val="none" w:sz="0" w:space="0" w:color="auto"/>
            <w:right w:val="none" w:sz="0" w:space="0" w:color="auto"/>
          </w:divBdr>
        </w:div>
      </w:divsChild>
    </w:div>
    <w:div w:id="859395529">
      <w:bodyDiv w:val="1"/>
      <w:marLeft w:val="0"/>
      <w:marRight w:val="0"/>
      <w:marTop w:val="0"/>
      <w:marBottom w:val="0"/>
      <w:divBdr>
        <w:top w:val="none" w:sz="0" w:space="0" w:color="auto"/>
        <w:left w:val="none" w:sz="0" w:space="0" w:color="auto"/>
        <w:bottom w:val="none" w:sz="0" w:space="0" w:color="auto"/>
        <w:right w:val="none" w:sz="0" w:space="0" w:color="auto"/>
      </w:divBdr>
    </w:div>
    <w:div w:id="880827927">
      <w:bodyDiv w:val="1"/>
      <w:marLeft w:val="0"/>
      <w:marRight w:val="0"/>
      <w:marTop w:val="0"/>
      <w:marBottom w:val="0"/>
      <w:divBdr>
        <w:top w:val="none" w:sz="0" w:space="0" w:color="auto"/>
        <w:left w:val="none" w:sz="0" w:space="0" w:color="auto"/>
        <w:bottom w:val="none" w:sz="0" w:space="0" w:color="auto"/>
        <w:right w:val="none" w:sz="0" w:space="0" w:color="auto"/>
      </w:divBdr>
    </w:div>
    <w:div w:id="961151624">
      <w:bodyDiv w:val="1"/>
      <w:marLeft w:val="0"/>
      <w:marRight w:val="0"/>
      <w:marTop w:val="0"/>
      <w:marBottom w:val="0"/>
      <w:divBdr>
        <w:top w:val="none" w:sz="0" w:space="0" w:color="auto"/>
        <w:left w:val="none" w:sz="0" w:space="0" w:color="auto"/>
        <w:bottom w:val="none" w:sz="0" w:space="0" w:color="auto"/>
        <w:right w:val="none" w:sz="0" w:space="0" w:color="auto"/>
      </w:divBdr>
    </w:div>
    <w:div w:id="1045180519">
      <w:bodyDiv w:val="1"/>
      <w:marLeft w:val="0"/>
      <w:marRight w:val="0"/>
      <w:marTop w:val="0"/>
      <w:marBottom w:val="0"/>
      <w:divBdr>
        <w:top w:val="none" w:sz="0" w:space="0" w:color="auto"/>
        <w:left w:val="none" w:sz="0" w:space="0" w:color="auto"/>
        <w:bottom w:val="none" w:sz="0" w:space="0" w:color="auto"/>
        <w:right w:val="none" w:sz="0" w:space="0" w:color="auto"/>
      </w:divBdr>
    </w:div>
    <w:div w:id="1048647840">
      <w:bodyDiv w:val="1"/>
      <w:marLeft w:val="0"/>
      <w:marRight w:val="0"/>
      <w:marTop w:val="0"/>
      <w:marBottom w:val="0"/>
      <w:divBdr>
        <w:top w:val="none" w:sz="0" w:space="0" w:color="auto"/>
        <w:left w:val="none" w:sz="0" w:space="0" w:color="auto"/>
        <w:bottom w:val="none" w:sz="0" w:space="0" w:color="auto"/>
        <w:right w:val="none" w:sz="0" w:space="0" w:color="auto"/>
      </w:divBdr>
    </w:div>
    <w:div w:id="1085686175">
      <w:bodyDiv w:val="1"/>
      <w:marLeft w:val="0"/>
      <w:marRight w:val="0"/>
      <w:marTop w:val="0"/>
      <w:marBottom w:val="0"/>
      <w:divBdr>
        <w:top w:val="none" w:sz="0" w:space="0" w:color="auto"/>
        <w:left w:val="none" w:sz="0" w:space="0" w:color="auto"/>
        <w:bottom w:val="none" w:sz="0" w:space="0" w:color="auto"/>
        <w:right w:val="none" w:sz="0" w:space="0" w:color="auto"/>
      </w:divBdr>
      <w:divsChild>
        <w:div w:id="1068848746">
          <w:marLeft w:val="0"/>
          <w:marRight w:val="0"/>
          <w:marTop w:val="0"/>
          <w:marBottom w:val="0"/>
          <w:divBdr>
            <w:top w:val="none" w:sz="0" w:space="0" w:color="auto"/>
            <w:left w:val="none" w:sz="0" w:space="0" w:color="auto"/>
            <w:bottom w:val="none" w:sz="0" w:space="0" w:color="auto"/>
            <w:right w:val="none" w:sz="0" w:space="0" w:color="auto"/>
          </w:divBdr>
        </w:div>
        <w:div w:id="848370995">
          <w:marLeft w:val="0"/>
          <w:marRight w:val="0"/>
          <w:marTop w:val="0"/>
          <w:marBottom w:val="0"/>
          <w:divBdr>
            <w:top w:val="none" w:sz="0" w:space="0" w:color="auto"/>
            <w:left w:val="none" w:sz="0" w:space="0" w:color="auto"/>
            <w:bottom w:val="none" w:sz="0" w:space="0" w:color="auto"/>
            <w:right w:val="none" w:sz="0" w:space="0" w:color="auto"/>
          </w:divBdr>
        </w:div>
        <w:div w:id="913903972">
          <w:marLeft w:val="0"/>
          <w:marRight w:val="0"/>
          <w:marTop w:val="0"/>
          <w:marBottom w:val="0"/>
          <w:divBdr>
            <w:top w:val="none" w:sz="0" w:space="0" w:color="auto"/>
            <w:left w:val="none" w:sz="0" w:space="0" w:color="auto"/>
            <w:bottom w:val="none" w:sz="0" w:space="0" w:color="auto"/>
            <w:right w:val="none" w:sz="0" w:space="0" w:color="auto"/>
          </w:divBdr>
        </w:div>
      </w:divsChild>
    </w:div>
    <w:div w:id="1148089654">
      <w:bodyDiv w:val="1"/>
      <w:marLeft w:val="0"/>
      <w:marRight w:val="0"/>
      <w:marTop w:val="0"/>
      <w:marBottom w:val="0"/>
      <w:divBdr>
        <w:top w:val="none" w:sz="0" w:space="0" w:color="auto"/>
        <w:left w:val="none" w:sz="0" w:space="0" w:color="auto"/>
        <w:bottom w:val="none" w:sz="0" w:space="0" w:color="auto"/>
        <w:right w:val="none" w:sz="0" w:space="0" w:color="auto"/>
      </w:divBdr>
    </w:div>
    <w:div w:id="1205874714">
      <w:bodyDiv w:val="1"/>
      <w:marLeft w:val="0"/>
      <w:marRight w:val="0"/>
      <w:marTop w:val="0"/>
      <w:marBottom w:val="0"/>
      <w:divBdr>
        <w:top w:val="none" w:sz="0" w:space="0" w:color="auto"/>
        <w:left w:val="none" w:sz="0" w:space="0" w:color="auto"/>
        <w:bottom w:val="none" w:sz="0" w:space="0" w:color="auto"/>
        <w:right w:val="none" w:sz="0" w:space="0" w:color="auto"/>
      </w:divBdr>
    </w:div>
    <w:div w:id="1238974825">
      <w:bodyDiv w:val="1"/>
      <w:marLeft w:val="0"/>
      <w:marRight w:val="0"/>
      <w:marTop w:val="0"/>
      <w:marBottom w:val="0"/>
      <w:divBdr>
        <w:top w:val="none" w:sz="0" w:space="0" w:color="auto"/>
        <w:left w:val="none" w:sz="0" w:space="0" w:color="auto"/>
        <w:bottom w:val="none" w:sz="0" w:space="0" w:color="auto"/>
        <w:right w:val="none" w:sz="0" w:space="0" w:color="auto"/>
      </w:divBdr>
    </w:div>
    <w:div w:id="1287546733">
      <w:bodyDiv w:val="1"/>
      <w:marLeft w:val="0"/>
      <w:marRight w:val="0"/>
      <w:marTop w:val="0"/>
      <w:marBottom w:val="0"/>
      <w:divBdr>
        <w:top w:val="none" w:sz="0" w:space="0" w:color="auto"/>
        <w:left w:val="none" w:sz="0" w:space="0" w:color="auto"/>
        <w:bottom w:val="none" w:sz="0" w:space="0" w:color="auto"/>
        <w:right w:val="none" w:sz="0" w:space="0" w:color="auto"/>
      </w:divBdr>
    </w:div>
    <w:div w:id="13496012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54287982">
      <w:bodyDiv w:val="1"/>
      <w:marLeft w:val="0"/>
      <w:marRight w:val="0"/>
      <w:marTop w:val="0"/>
      <w:marBottom w:val="0"/>
      <w:divBdr>
        <w:top w:val="none" w:sz="0" w:space="0" w:color="auto"/>
        <w:left w:val="none" w:sz="0" w:space="0" w:color="auto"/>
        <w:bottom w:val="none" w:sz="0" w:space="0" w:color="auto"/>
        <w:right w:val="none" w:sz="0" w:space="0" w:color="auto"/>
      </w:divBdr>
    </w:div>
    <w:div w:id="1663697128">
      <w:bodyDiv w:val="1"/>
      <w:marLeft w:val="0"/>
      <w:marRight w:val="0"/>
      <w:marTop w:val="0"/>
      <w:marBottom w:val="0"/>
      <w:divBdr>
        <w:top w:val="none" w:sz="0" w:space="0" w:color="auto"/>
        <w:left w:val="none" w:sz="0" w:space="0" w:color="auto"/>
        <w:bottom w:val="none" w:sz="0" w:space="0" w:color="auto"/>
        <w:right w:val="none" w:sz="0" w:space="0" w:color="auto"/>
      </w:divBdr>
    </w:div>
    <w:div w:id="1830443702">
      <w:bodyDiv w:val="1"/>
      <w:marLeft w:val="0"/>
      <w:marRight w:val="0"/>
      <w:marTop w:val="0"/>
      <w:marBottom w:val="0"/>
      <w:divBdr>
        <w:top w:val="none" w:sz="0" w:space="0" w:color="auto"/>
        <w:left w:val="none" w:sz="0" w:space="0" w:color="auto"/>
        <w:bottom w:val="none" w:sz="0" w:space="0" w:color="auto"/>
        <w:right w:val="none" w:sz="0" w:space="0" w:color="auto"/>
      </w:divBdr>
      <w:divsChild>
        <w:div w:id="1621917689">
          <w:marLeft w:val="0"/>
          <w:marRight w:val="0"/>
          <w:marTop w:val="0"/>
          <w:marBottom w:val="0"/>
          <w:divBdr>
            <w:top w:val="none" w:sz="0" w:space="0" w:color="auto"/>
            <w:left w:val="none" w:sz="0" w:space="0" w:color="auto"/>
            <w:bottom w:val="none" w:sz="0" w:space="0" w:color="auto"/>
            <w:right w:val="none" w:sz="0" w:space="0" w:color="auto"/>
          </w:divBdr>
        </w:div>
        <w:div w:id="601259872">
          <w:marLeft w:val="0"/>
          <w:marRight w:val="0"/>
          <w:marTop w:val="0"/>
          <w:marBottom w:val="0"/>
          <w:divBdr>
            <w:top w:val="none" w:sz="0" w:space="0" w:color="auto"/>
            <w:left w:val="none" w:sz="0" w:space="0" w:color="auto"/>
            <w:bottom w:val="none" w:sz="0" w:space="0" w:color="auto"/>
            <w:right w:val="none" w:sz="0" w:space="0" w:color="auto"/>
          </w:divBdr>
        </w:div>
        <w:div w:id="1155873969">
          <w:marLeft w:val="0"/>
          <w:marRight w:val="0"/>
          <w:marTop w:val="0"/>
          <w:marBottom w:val="0"/>
          <w:divBdr>
            <w:top w:val="none" w:sz="0" w:space="0" w:color="auto"/>
            <w:left w:val="none" w:sz="0" w:space="0" w:color="auto"/>
            <w:bottom w:val="none" w:sz="0" w:space="0" w:color="auto"/>
            <w:right w:val="none" w:sz="0" w:space="0" w:color="auto"/>
          </w:divBdr>
        </w:div>
      </w:divsChild>
    </w:div>
    <w:div w:id="2003894888">
      <w:bodyDiv w:val="1"/>
      <w:marLeft w:val="0"/>
      <w:marRight w:val="0"/>
      <w:marTop w:val="0"/>
      <w:marBottom w:val="0"/>
      <w:divBdr>
        <w:top w:val="none" w:sz="0" w:space="0" w:color="auto"/>
        <w:left w:val="none" w:sz="0" w:space="0" w:color="auto"/>
        <w:bottom w:val="none" w:sz="0" w:space="0" w:color="auto"/>
        <w:right w:val="none" w:sz="0" w:space="0" w:color="auto"/>
      </w:divBdr>
    </w:div>
    <w:div w:id="202212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nsole.developers.google.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A7850B-D251-429F-AF57-ED2118F9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ILM_2017.dotx</Template>
  <TotalTime>6</TotalTime>
  <Pages>8</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Johnson</dc:creator>
  <cp:keywords/>
  <dc:description/>
  <cp:lastModifiedBy>Allan Johnson</cp:lastModifiedBy>
  <cp:revision>3</cp:revision>
  <cp:lastPrinted>2017-12-14T18:25:00Z</cp:lastPrinted>
  <dcterms:created xsi:type="dcterms:W3CDTF">2018-02-09T20:28:00Z</dcterms:created>
  <dcterms:modified xsi:type="dcterms:W3CDTF">2018-03-07T20:46:00Z</dcterms:modified>
</cp:coreProperties>
</file>